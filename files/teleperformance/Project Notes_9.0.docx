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topFromText="142" w:vertAnchor="text" w:tblpXSpec="center" w:tblpY="1"/>
        <w:tblOverlap w:val="never"/>
        <w:tblW w:w="10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2"/>
        <w:gridCol w:w="1951"/>
        <w:gridCol w:w="11"/>
        <w:gridCol w:w="1589"/>
        <w:gridCol w:w="2020"/>
        <w:gridCol w:w="1092"/>
        <w:gridCol w:w="850"/>
        <w:gridCol w:w="230"/>
        <w:gridCol w:w="541"/>
        <w:gridCol w:w="726"/>
      </w:tblGrid>
      <w:tr w:rsidR="002E13F7" w:rsidRPr="00AC601C" w:rsidTr="002E13F7">
        <w:trPr>
          <w:cantSplit/>
          <w:trHeight w:val="5354"/>
        </w:trPr>
        <w:tc>
          <w:tcPr>
            <w:tcW w:w="10072" w:type="dxa"/>
            <w:gridSpan w:val="10"/>
            <w:tcBorders>
              <w:top w:val="single" w:sz="12" w:space="0" w:color="auto"/>
              <w:left w:val="single" w:sz="12" w:space="0" w:color="auto"/>
              <w:bottom w:val="single" w:sz="4" w:space="0" w:color="auto"/>
              <w:right w:val="single" w:sz="12" w:space="0" w:color="auto"/>
            </w:tcBorders>
            <w:vAlign w:val="center"/>
          </w:tcPr>
          <w:p w:rsidR="002E13F7" w:rsidRPr="00AC601C" w:rsidRDefault="002E13F7" w:rsidP="002119DD">
            <w:pPr>
              <w:ind w:left="1" w:hanging="1"/>
              <w:jc w:val="center"/>
              <w:rPr>
                <w:sz w:val="40"/>
                <w:szCs w:val="40"/>
                <w:lang w:val="en-US"/>
              </w:rPr>
            </w:pPr>
            <w:bookmarkStart w:id="0" w:name="_Hlk512493475"/>
            <w:bookmarkStart w:id="1" w:name="_GoBack"/>
            <w:bookmarkEnd w:id="1"/>
          </w:p>
        </w:tc>
      </w:tr>
      <w:tr w:rsidR="00181B37" w:rsidRPr="00AC601C" w:rsidTr="002119DD">
        <w:trPr>
          <w:cantSplit/>
          <w:trHeight w:val="215"/>
        </w:trPr>
        <w:tc>
          <w:tcPr>
            <w:tcW w:w="1062" w:type="dxa"/>
            <w:tcBorders>
              <w:left w:val="single" w:sz="12" w:space="0" w:color="auto"/>
              <w:bottom w:val="single" w:sz="4" w:space="0" w:color="auto"/>
            </w:tcBorders>
            <w:vAlign w:val="center"/>
          </w:tcPr>
          <w:p w:rsidR="00181B37" w:rsidRPr="00AC601C" w:rsidRDefault="00181B37" w:rsidP="00181B37">
            <w:pPr>
              <w:jc w:val="center"/>
              <w:rPr>
                <w:sz w:val="18"/>
              </w:rPr>
            </w:pPr>
          </w:p>
        </w:tc>
        <w:tc>
          <w:tcPr>
            <w:tcW w:w="5571" w:type="dxa"/>
            <w:gridSpan w:val="4"/>
            <w:tcBorders>
              <w:bottom w:val="single" w:sz="4" w:space="0" w:color="auto"/>
            </w:tcBorders>
            <w:vAlign w:val="center"/>
          </w:tcPr>
          <w:p w:rsidR="00181B37" w:rsidRPr="00AC601C" w:rsidRDefault="00181B37" w:rsidP="00181B37">
            <w:pPr>
              <w:rPr>
                <w:sz w:val="16"/>
              </w:rPr>
            </w:pPr>
          </w:p>
        </w:tc>
        <w:tc>
          <w:tcPr>
            <w:tcW w:w="1092" w:type="dxa"/>
            <w:tcBorders>
              <w:bottom w:val="single" w:sz="4" w:space="0" w:color="auto"/>
            </w:tcBorders>
            <w:vAlign w:val="center"/>
          </w:tcPr>
          <w:p w:rsidR="00181B37" w:rsidRPr="00AC601C" w:rsidRDefault="00181B37" w:rsidP="00181B37">
            <w:pPr>
              <w:jc w:val="center"/>
              <w:rPr>
                <w:sz w:val="16"/>
              </w:rPr>
            </w:pPr>
          </w:p>
        </w:tc>
        <w:tc>
          <w:tcPr>
            <w:tcW w:w="850" w:type="dxa"/>
            <w:tcBorders>
              <w:bottom w:val="single" w:sz="4" w:space="0" w:color="auto"/>
            </w:tcBorders>
            <w:vAlign w:val="center"/>
          </w:tcPr>
          <w:p w:rsidR="00181B37" w:rsidRPr="00AC601C" w:rsidRDefault="00181B37" w:rsidP="00181B37">
            <w:pPr>
              <w:jc w:val="center"/>
              <w:rPr>
                <w:rFonts w:cs="Arial"/>
                <w:sz w:val="14"/>
                <w:szCs w:val="14"/>
                <w:lang w:val="en-US"/>
              </w:rPr>
            </w:pPr>
          </w:p>
        </w:tc>
        <w:tc>
          <w:tcPr>
            <w:tcW w:w="771" w:type="dxa"/>
            <w:gridSpan w:val="2"/>
            <w:tcBorders>
              <w:bottom w:val="single" w:sz="4" w:space="0" w:color="auto"/>
            </w:tcBorders>
            <w:vAlign w:val="center"/>
          </w:tcPr>
          <w:p w:rsidR="00181B37" w:rsidRPr="00AC601C" w:rsidRDefault="00181B37" w:rsidP="00181B37">
            <w:pPr>
              <w:jc w:val="center"/>
              <w:rPr>
                <w:rFonts w:cs="Arial"/>
                <w:sz w:val="14"/>
                <w:szCs w:val="14"/>
                <w:lang w:val="en-US"/>
              </w:rPr>
            </w:pPr>
          </w:p>
        </w:tc>
        <w:tc>
          <w:tcPr>
            <w:tcW w:w="726" w:type="dxa"/>
            <w:tcBorders>
              <w:bottom w:val="single" w:sz="4" w:space="0" w:color="auto"/>
              <w:right w:val="single" w:sz="12" w:space="0" w:color="auto"/>
            </w:tcBorders>
            <w:vAlign w:val="center"/>
          </w:tcPr>
          <w:p w:rsidR="00181B37" w:rsidRPr="00AC601C" w:rsidRDefault="00181B37" w:rsidP="00181B37">
            <w:pPr>
              <w:jc w:val="center"/>
              <w:rPr>
                <w:rFonts w:cs="Arial"/>
                <w:sz w:val="14"/>
                <w:szCs w:val="14"/>
                <w:lang w:val="en-US"/>
              </w:rPr>
            </w:pPr>
          </w:p>
        </w:tc>
      </w:tr>
      <w:tr w:rsidR="00181B37" w:rsidRPr="00AC601C" w:rsidTr="002119DD">
        <w:trPr>
          <w:cantSplit/>
          <w:trHeight w:val="215"/>
        </w:trPr>
        <w:tc>
          <w:tcPr>
            <w:tcW w:w="1062" w:type="dxa"/>
            <w:tcBorders>
              <w:left w:val="single" w:sz="12" w:space="0" w:color="auto"/>
              <w:bottom w:val="single" w:sz="4" w:space="0" w:color="auto"/>
            </w:tcBorders>
            <w:vAlign w:val="center"/>
          </w:tcPr>
          <w:p w:rsidR="00181B37" w:rsidRDefault="00181B37" w:rsidP="00181B37">
            <w:pPr>
              <w:jc w:val="center"/>
              <w:rPr>
                <w:sz w:val="18"/>
              </w:rPr>
            </w:pPr>
          </w:p>
        </w:tc>
        <w:tc>
          <w:tcPr>
            <w:tcW w:w="5571" w:type="dxa"/>
            <w:gridSpan w:val="4"/>
            <w:tcBorders>
              <w:bottom w:val="single" w:sz="4" w:space="0" w:color="auto"/>
            </w:tcBorders>
            <w:vAlign w:val="center"/>
          </w:tcPr>
          <w:p w:rsidR="00181B37" w:rsidRPr="00923187" w:rsidRDefault="00181B37" w:rsidP="00181B37">
            <w:pPr>
              <w:rPr>
                <w:sz w:val="16"/>
              </w:rPr>
            </w:pPr>
          </w:p>
        </w:tc>
        <w:tc>
          <w:tcPr>
            <w:tcW w:w="1092" w:type="dxa"/>
            <w:tcBorders>
              <w:bottom w:val="single" w:sz="4" w:space="0" w:color="auto"/>
            </w:tcBorders>
            <w:vAlign w:val="center"/>
          </w:tcPr>
          <w:p w:rsidR="00181B37" w:rsidRDefault="00181B37" w:rsidP="00181B37">
            <w:pPr>
              <w:jc w:val="center"/>
              <w:rPr>
                <w:sz w:val="16"/>
              </w:rPr>
            </w:pPr>
          </w:p>
        </w:tc>
        <w:tc>
          <w:tcPr>
            <w:tcW w:w="850" w:type="dxa"/>
            <w:tcBorders>
              <w:bottom w:val="single" w:sz="4" w:space="0" w:color="auto"/>
            </w:tcBorders>
            <w:vAlign w:val="center"/>
          </w:tcPr>
          <w:p w:rsidR="00181B37" w:rsidRDefault="00181B37" w:rsidP="00181B37">
            <w:pPr>
              <w:jc w:val="center"/>
              <w:rPr>
                <w:rFonts w:cs="Arial"/>
                <w:sz w:val="14"/>
                <w:szCs w:val="14"/>
                <w:lang w:val="en-US" w:eastAsia="es-AR"/>
              </w:rPr>
            </w:pPr>
          </w:p>
        </w:tc>
        <w:tc>
          <w:tcPr>
            <w:tcW w:w="771" w:type="dxa"/>
            <w:gridSpan w:val="2"/>
            <w:tcBorders>
              <w:bottom w:val="single" w:sz="4" w:space="0" w:color="auto"/>
            </w:tcBorders>
            <w:vAlign w:val="center"/>
          </w:tcPr>
          <w:p w:rsidR="00181B37" w:rsidRDefault="00181B37" w:rsidP="00181B37">
            <w:pPr>
              <w:jc w:val="center"/>
              <w:rPr>
                <w:rFonts w:cs="Arial"/>
                <w:sz w:val="14"/>
                <w:szCs w:val="14"/>
                <w:lang w:val="en-US" w:eastAsia="es-AR"/>
              </w:rPr>
            </w:pPr>
          </w:p>
        </w:tc>
        <w:tc>
          <w:tcPr>
            <w:tcW w:w="726" w:type="dxa"/>
            <w:tcBorders>
              <w:bottom w:val="single" w:sz="4" w:space="0" w:color="auto"/>
              <w:right w:val="single" w:sz="12" w:space="0" w:color="auto"/>
            </w:tcBorders>
            <w:vAlign w:val="center"/>
          </w:tcPr>
          <w:p w:rsidR="00181B37" w:rsidRPr="00AC601C" w:rsidRDefault="00181B37" w:rsidP="00181B37">
            <w:pPr>
              <w:jc w:val="center"/>
              <w:rPr>
                <w:rFonts w:cs="Arial"/>
                <w:sz w:val="14"/>
                <w:szCs w:val="14"/>
                <w:lang w:val="en-US"/>
              </w:rPr>
            </w:pPr>
          </w:p>
        </w:tc>
      </w:tr>
      <w:tr w:rsidR="00181B37" w:rsidRPr="00AC601C" w:rsidTr="002119DD">
        <w:trPr>
          <w:cantSplit/>
          <w:trHeight w:val="215"/>
        </w:trPr>
        <w:tc>
          <w:tcPr>
            <w:tcW w:w="1062" w:type="dxa"/>
            <w:tcBorders>
              <w:left w:val="single" w:sz="12" w:space="0" w:color="auto"/>
              <w:bottom w:val="single" w:sz="4" w:space="0" w:color="auto"/>
            </w:tcBorders>
            <w:vAlign w:val="center"/>
          </w:tcPr>
          <w:p w:rsidR="00181B37" w:rsidRPr="00AC601C" w:rsidRDefault="00181B37" w:rsidP="00181B37">
            <w:pPr>
              <w:jc w:val="center"/>
              <w:rPr>
                <w:sz w:val="18"/>
              </w:rPr>
            </w:pPr>
          </w:p>
        </w:tc>
        <w:tc>
          <w:tcPr>
            <w:tcW w:w="5571" w:type="dxa"/>
            <w:gridSpan w:val="4"/>
            <w:tcBorders>
              <w:bottom w:val="single" w:sz="4" w:space="0" w:color="auto"/>
            </w:tcBorders>
            <w:vAlign w:val="center"/>
          </w:tcPr>
          <w:p w:rsidR="00181B37" w:rsidRPr="00AC601C" w:rsidRDefault="00181B37" w:rsidP="00181B37">
            <w:pPr>
              <w:rPr>
                <w:sz w:val="16"/>
              </w:rPr>
            </w:pPr>
          </w:p>
        </w:tc>
        <w:tc>
          <w:tcPr>
            <w:tcW w:w="1092" w:type="dxa"/>
            <w:tcBorders>
              <w:bottom w:val="single" w:sz="4" w:space="0" w:color="auto"/>
            </w:tcBorders>
            <w:vAlign w:val="center"/>
          </w:tcPr>
          <w:p w:rsidR="00181B37" w:rsidRPr="00AC601C" w:rsidRDefault="00181B37" w:rsidP="00181B37">
            <w:pPr>
              <w:jc w:val="center"/>
              <w:rPr>
                <w:sz w:val="16"/>
              </w:rPr>
            </w:pPr>
          </w:p>
        </w:tc>
        <w:tc>
          <w:tcPr>
            <w:tcW w:w="850" w:type="dxa"/>
            <w:tcBorders>
              <w:bottom w:val="single" w:sz="4" w:space="0" w:color="auto"/>
            </w:tcBorders>
            <w:vAlign w:val="center"/>
          </w:tcPr>
          <w:p w:rsidR="00181B37" w:rsidRPr="00AC601C" w:rsidRDefault="00181B37" w:rsidP="00181B37">
            <w:pPr>
              <w:jc w:val="center"/>
              <w:rPr>
                <w:rFonts w:cs="Arial"/>
                <w:sz w:val="14"/>
                <w:szCs w:val="14"/>
                <w:lang w:val="en-US"/>
              </w:rPr>
            </w:pPr>
          </w:p>
        </w:tc>
        <w:tc>
          <w:tcPr>
            <w:tcW w:w="771" w:type="dxa"/>
            <w:gridSpan w:val="2"/>
            <w:tcBorders>
              <w:bottom w:val="single" w:sz="4" w:space="0" w:color="auto"/>
            </w:tcBorders>
            <w:vAlign w:val="center"/>
          </w:tcPr>
          <w:p w:rsidR="00181B37" w:rsidRPr="00AC601C" w:rsidRDefault="00181B37" w:rsidP="00181B37">
            <w:pPr>
              <w:jc w:val="center"/>
              <w:rPr>
                <w:rFonts w:cs="Arial"/>
                <w:sz w:val="14"/>
                <w:szCs w:val="14"/>
                <w:lang w:val="en-US"/>
              </w:rPr>
            </w:pPr>
          </w:p>
        </w:tc>
        <w:tc>
          <w:tcPr>
            <w:tcW w:w="726" w:type="dxa"/>
            <w:tcBorders>
              <w:bottom w:val="single" w:sz="4" w:space="0" w:color="auto"/>
              <w:right w:val="single" w:sz="12" w:space="0" w:color="auto"/>
            </w:tcBorders>
            <w:vAlign w:val="center"/>
          </w:tcPr>
          <w:p w:rsidR="00181B37" w:rsidRPr="00AC601C" w:rsidRDefault="00181B37" w:rsidP="00181B37">
            <w:pPr>
              <w:jc w:val="center"/>
              <w:rPr>
                <w:rFonts w:cs="Arial"/>
                <w:sz w:val="14"/>
                <w:szCs w:val="14"/>
                <w:lang w:val="en-US"/>
              </w:rPr>
            </w:pPr>
          </w:p>
        </w:tc>
      </w:tr>
      <w:tr w:rsidR="00181B37" w:rsidRPr="00AC601C" w:rsidTr="002119DD">
        <w:trPr>
          <w:cantSplit/>
          <w:trHeight w:val="215"/>
        </w:trPr>
        <w:tc>
          <w:tcPr>
            <w:tcW w:w="1062" w:type="dxa"/>
            <w:tcBorders>
              <w:left w:val="single" w:sz="12" w:space="0" w:color="auto"/>
              <w:bottom w:val="single" w:sz="4" w:space="0" w:color="auto"/>
            </w:tcBorders>
            <w:vAlign w:val="center"/>
          </w:tcPr>
          <w:p w:rsidR="00181B37" w:rsidRPr="00AC601C" w:rsidRDefault="00181B37" w:rsidP="00181B37">
            <w:pPr>
              <w:jc w:val="center"/>
              <w:rPr>
                <w:sz w:val="18"/>
              </w:rPr>
            </w:pPr>
          </w:p>
        </w:tc>
        <w:tc>
          <w:tcPr>
            <w:tcW w:w="5571" w:type="dxa"/>
            <w:gridSpan w:val="4"/>
            <w:tcBorders>
              <w:bottom w:val="single" w:sz="4" w:space="0" w:color="auto"/>
            </w:tcBorders>
            <w:vAlign w:val="center"/>
          </w:tcPr>
          <w:p w:rsidR="00181B37" w:rsidRPr="00AC601C" w:rsidRDefault="00181B37" w:rsidP="00181B37">
            <w:pPr>
              <w:rPr>
                <w:sz w:val="16"/>
              </w:rPr>
            </w:pPr>
          </w:p>
        </w:tc>
        <w:tc>
          <w:tcPr>
            <w:tcW w:w="1092" w:type="dxa"/>
            <w:tcBorders>
              <w:bottom w:val="single" w:sz="4" w:space="0" w:color="auto"/>
            </w:tcBorders>
            <w:vAlign w:val="center"/>
          </w:tcPr>
          <w:p w:rsidR="00181B37" w:rsidRPr="00AC601C" w:rsidRDefault="00181B37" w:rsidP="00181B37">
            <w:pPr>
              <w:jc w:val="center"/>
              <w:rPr>
                <w:sz w:val="16"/>
              </w:rPr>
            </w:pPr>
          </w:p>
        </w:tc>
        <w:tc>
          <w:tcPr>
            <w:tcW w:w="850" w:type="dxa"/>
            <w:tcBorders>
              <w:bottom w:val="single" w:sz="4" w:space="0" w:color="auto"/>
            </w:tcBorders>
            <w:vAlign w:val="center"/>
          </w:tcPr>
          <w:p w:rsidR="00181B37" w:rsidRPr="00AC601C" w:rsidRDefault="00181B37" w:rsidP="00181B37">
            <w:pPr>
              <w:jc w:val="center"/>
              <w:rPr>
                <w:rFonts w:cs="Arial"/>
                <w:sz w:val="14"/>
                <w:szCs w:val="14"/>
                <w:lang w:val="en-US"/>
              </w:rPr>
            </w:pPr>
          </w:p>
        </w:tc>
        <w:tc>
          <w:tcPr>
            <w:tcW w:w="771" w:type="dxa"/>
            <w:gridSpan w:val="2"/>
            <w:tcBorders>
              <w:bottom w:val="single" w:sz="4" w:space="0" w:color="auto"/>
            </w:tcBorders>
            <w:vAlign w:val="center"/>
          </w:tcPr>
          <w:p w:rsidR="00181B37" w:rsidRPr="00AC601C" w:rsidRDefault="00181B37" w:rsidP="00181B37">
            <w:pPr>
              <w:jc w:val="center"/>
              <w:rPr>
                <w:rFonts w:cs="Arial"/>
                <w:sz w:val="14"/>
                <w:szCs w:val="14"/>
                <w:lang w:val="en-US"/>
              </w:rPr>
            </w:pPr>
          </w:p>
        </w:tc>
        <w:tc>
          <w:tcPr>
            <w:tcW w:w="726" w:type="dxa"/>
            <w:tcBorders>
              <w:bottom w:val="single" w:sz="4" w:space="0" w:color="auto"/>
              <w:right w:val="single" w:sz="12" w:space="0" w:color="auto"/>
            </w:tcBorders>
            <w:vAlign w:val="center"/>
          </w:tcPr>
          <w:p w:rsidR="00181B37" w:rsidRPr="00AC601C" w:rsidRDefault="00181B37" w:rsidP="00181B37">
            <w:pPr>
              <w:jc w:val="center"/>
              <w:rPr>
                <w:rFonts w:cs="Arial"/>
                <w:sz w:val="14"/>
                <w:szCs w:val="14"/>
                <w:lang w:val="en-US"/>
              </w:rPr>
            </w:pPr>
          </w:p>
        </w:tc>
      </w:tr>
      <w:tr w:rsidR="002E13F7" w:rsidRPr="00AC601C" w:rsidTr="002119DD">
        <w:trPr>
          <w:cantSplit/>
          <w:trHeight w:val="215"/>
        </w:trPr>
        <w:tc>
          <w:tcPr>
            <w:tcW w:w="1062" w:type="dxa"/>
            <w:tcBorders>
              <w:left w:val="single" w:sz="12" w:space="0" w:color="auto"/>
              <w:bottom w:val="single" w:sz="4" w:space="0" w:color="auto"/>
            </w:tcBorders>
            <w:vAlign w:val="center"/>
          </w:tcPr>
          <w:p w:rsidR="002E13F7" w:rsidRPr="00AC601C" w:rsidRDefault="002E13F7" w:rsidP="002119DD">
            <w:pPr>
              <w:jc w:val="center"/>
              <w:rPr>
                <w:sz w:val="18"/>
              </w:rPr>
            </w:pPr>
            <w:r>
              <w:rPr>
                <w:sz w:val="18"/>
              </w:rPr>
              <w:t>9</w:t>
            </w:r>
            <w:r w:rsidRPr="00AC601C">
              <w:rPr>
                <w:sz w:val="18"/>
              </w:rPr>
              <w:t>.0</w:t>
            </w:r>
          </w:p>
        </w:tc>
        <w:tc>
          <w:tcPr>
            <w:tcW w:w="5571" w:type="dxa"/>
            <w:gridSpan w:val="4"/>
            <w:tcBorders>
              <w:bottom w:val="single" w:sz="4" w:space="0" w:color="auto"/>
            </w:tcBorders>
            <w:vAlign w:val="center"/>
          </w:tcPr>
          <w:p w:rsidR="002E13F7" w:rsidRPr="00AC601C" w:rsidRDefault="002E13F7" w:rsidP="002119DD">
            <w:pPr>
              <w:rPr>
                <w:sz w:val="16"/>
              </w:rPr>
            </w:pPr>
            <w:r w:rsidRPr="00923187">
              <w:rPr>
                <w:sz w:val="16"/>
              </w:rPr>
              <w:t>Añado informacion del servidor donde esta instalado el Asterisk</w:t>
            </w:r>
          </w:p>
        </w:tc>
        <w:tc>
          <w:tcPr>
            <w:tcW w:w="1092" w:type="dxa"/>
            <w:tcBorders>
              <w:bottom w:val="single" w:sz="4" w:space="0" w:color="auto"/>
            </w:tcBorders>
            <w:vAlign w:val="center"/>
          </w:tcPr>
          <w:p w:rsidR="002E13F7" w:rsidRPr="00AC601C" w:rsidRDefault="002E13F7" w:rsidP="002119DD">
            <w:pPr>
              <w:jc w:val="center"/>
              <w:rPr>
                <w:sz w:val="16"/>
              </w:rPr>
            </w:pPr>
            <w:r>
              <w:rPr>
                <w:sz w:val="16"/>
              </w:rPr>
              <w:t>09/03/2018</w:t>
            </w:r>
          </w:p>
        </w:tc>
        <w:tc>
          <w:tcPr>
            <w:tcW w:w="850" w:type="dxa"/>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M.MAYO</w:t>
            </w:r>
          </w:p>
        </w:tc>
        <w:tc>
          <w:tcPr>
            <w:tcW w:w="771" w:type="dxa"/>
            <w:gridSpan w:val="2"/>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w:t>
            </w:r>
            <w:r w:rsidRPr="00AC601C">
              <w:rPr>
                <w:rFonts w:cs="Arial"/>
                <w:sz w:val="14"/>
                <w:szCs w:val="14"/>
                <w:lang w:val="en-US" w:eastAsia="es-AR"/>
              </w:rPr>
              <w:t>.PRADA</w:t>
            </w:r>
          </w:p>
        </w:tc>
        <w:tc>
          <w:tcPr>
            <w:tcW w:w="726" w:type="dxa"/>
            <w:tcBorders>
              <w:bottom w:val="single" w:sz="4" w:space="0" w:color="auto"/>
              <w:right w:val="single" w:sz="12" w:space="0" w:color="auto"/>
            </w:tcBorders>
            <w:vAlign w:val="center"/>
          </w:tcPr>
          <w:p w:rsidR="002E13F7" w:rsidRPr="00AC601C" w:rsidRDefault="002E13F7" w:rsidP="002119DD">
            <w:pPr>
              <w:jc w:val="center"/>
              <w:rPr>
                <w:rFonts w:cs="Arial"/>
                <w:sz w:val="14"/>
                <w:szCs w:val="14"/>
                <w:lang w:val="en-US"/>
              </w:rPr>
            </w:pPr>
            <w:r w:rsidRPr="00AC601C">
              <w:rPr>
                <w:rFonts w:cs="Arial"/>
                <w:sz w:val="14"/>
                <w:szCs w:val="14"/>
                <w:lang w:val="en-US"/>
              </w:rPr>
              <w:t>-</w:t>
            </w:r>
          </w:p>
        </w:tc>
      </w:tr>
      <w:tr w:rsidR="002E13F7" w:rsidRPr="00AC601C" w:rsidTr="002119DD">
        <w:trPr>
          <w:cantSplit/>
          <w:trHeight w:val="215"/>
        </w:trPr>
        <w:tc>
          <w:tcPr>
            <w:tcW w:w="1062" w:type="dxa"/>
            <w:tcBorders>
              <w:left w:val="single" w:sz="12" w:space="0" w:color="auto"/>
              <w:bottom w:val="single" w:sz="4" w:space="0" w:color="auto"/>
            </w:tcBorders>
            <w:vAlign w:val="center"/>
          </w:tcPr>
          <w:p w:rsidR="002E13F7" w:rsidRPr="00AC601C" w:rsidRDefault="002E13F7" w:rsidP="002119DD">
            <w:pPr>
              <w:jc w:val="center"/>
              <w:rPr>
                <w:sz w:val="18"/>
              </w:rPr>
            </w:pPr>
            <w:r>
              <w:rPr>
                <w:sz w:val="18"/>
              </w:rPr>
              <w:t>8</w:t>
            </w:r>
            <w:r w:rsidRPr="00AC601C">
              <w:rPr>
                <w:sz w:val="18"/>
              </w:rPr>
              <w:t>.0</w:t>
            </w:r>
          </w:p>
        </w:tc>
        <w:tc>
          <w:tcPr>
            <w:tcW w:w="5571" w:type="dxa"/>
            <w:gridSpan w:val="4"/>
            <w:tcBorders>
              <w:bottom w:val="single" w:sz="4" w:space="0" w:color="auto"/>
            </w:tcBorders>
            <w:vAlign w:val="center"/>
          </w:tcPr>
          <w:p w:rsidR="002E13F7" w:rsidRPr="00AC601C" w:rsidRDefault="002E13F7" w:rsidP="002119DD">
            <w:pPr>
              <w:rPr>
                <w:sz w:val="16"/>
              </w:rPr>
            </w:pPr>
            <w:r w:rsidRPr="00923187">
              <w:rPr>
                <w:sz w:val="16"/>
              </w:rPr>
              <w:t>Añado información de conexión a VPN</w:t>
            </w:r>
          </w:p>
        </w:tc>
        <w:tc>
          <w:tcPr>
            <w:tcW w:w="1092" w:type="dxa"/>
            <w:tcBorders>
              <w:bottom w:val="single" w:sz="4" w:space="0" w:color="auto"/>
            </w:tcBorders>
            <w:vAlign w:val="center"/>
          </w:tcPr>
          <w:p w:rsidR="002E13F7" w:rsidRPr="00AC601C" w:rsidRDefault="002E13F7" w:rsidP="002119DD">
            <w:pPr>
              <w:jc w:val="center"/>
              <w:rPr>
                <w:sz w:val="16"/>
              </w:rPr>
            </w:pPr>
            <w:r>
              <w:rPr>
                <w:sz w:val="16"/>
              </w:rPr>
              <w:t>01/03/2018</w:t>
            </w:r>
          </w:p>
        </w:tc>
        <w:tc>
          <w:tcPr>
            <w:tcW w:w="850" w:type="dxa"/>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M.MAYO</w:t>
            </w:r>
          </w:p>
        </w:tc>
        <w:tc>
          <w:tcPr>
            <w:tcW w:w="771" w:type="dxa"/>
            <w:gridSpan w:val="2"/>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w:t>
            </w:r>
            <w:r w:rsidRPr="00AC601C">
              <w:rPr>
                <w:rFonts w:cs="Arial"/>
                <w:sz w:val="14"/>
                <w:szCs w:val="14"/>
                <w:lang w:val="en-US" w:eastAsia="es-AR"/>
              </w:rPr>
              <w:t>.PRADA</w:t>
            </w:r>
          </w:p>
        </w:tc>
        <w:tc>
          <w:tcPr>
            <w:tcW w:w="726" w:type="dxa"/>
            <w:tcBorders>
              <w:bottom w:val="single" w:sz="4" w:space="0" w:color="auto"/>
              <w:right w:val="single" w:sz="12" w:space="0" w:color="auto"/>
            </w:tcBorders>
            <w:vAlign w:val="center"/>
          </w:tcPr>
          <w:p w:rsidR="002E13F7" w:rsidRPr="00AC601C" w:rsidRDefault="002E13F7" w:rsidP="002119DD">
            <w:pPr>
              <w:jc w:val="center"/>
              <w:rPr>
                <w:rFonts w:cs="Arial"/>
                <w:sz w:val="14"/>
                <w:szCs w:val="14"/>
                <w:lang w:val="en-US"/>
              </w:rPr>
            </w:pPr>
            <w:r w:rsidRPr="00AC601C">
              <w:rPr>
                <w:rFonts w:cs="Arial"/>
                <w:sz w:val="14"/>
                <w:szCs w:val="14"/>
                <w:lang w:val="en-US"/>
              </w:rPr>
              <w:t>-</w:t>
            </w:r>
          </w:p>
        </w:tc>
      </w:tr>
      <w:tr w:rsidR="002E13F7" w:rsidRPr="00AC601C" w:rsidTr="002119DD">
        <w:trPr>
          <w:cantSplit/>
          <w:trHeight w:val="215"/>
        </w:trPr>
        <w:tc>
          <w:tcPr>
            <w:tcW w:w="1062" w:type="dxa"/>
            <w:tcBorders>
              <w:left w:val="single" w:sz="12" w:space="0" w:color="auto"/>
              <w:bottom w:val="single" w:sz="4" w:space="0" w:color="auto"/>
            </w:tcBorders>
            <w:vAlign w:val="center"/>
          </w:tcPr>
          <w:p w:rsidR="002E13F7" w:rsidRPr="00AC601C" w:rsidRDefault="002E13F7" w:rsidP="002119DD">
            <w:pPr>
              <w:jc w:val="center"/>
              <w:rPr>
                <w:sz w:val="18"/>
              </w:rPr>
            </w:pPr>
            <w:r>
              <w:rPr>
                <w:sz w:val="18"/>
              </w:rPr>
              <w:t>4</w:t>
            </w:r>
            <w:r w:rsidRPr="00AC601C">
              <w:rPr>
                <w:sz w:val="18"/>
              </w:rPr>
              <w:t>.0</w:t>
            </w:r>
          </w:p>
        </w:tc>
        <w:tc>
          <w:tcPr>
            <w:tcW w:w="5571" w:type="dxa"/>
            <w:gridSpan w:val="4"/>
            <w:tcBorders>
              <w:bottom w:val="single" w:sz="4" w:space="0" w:color="auto"/>
            </w:tcBorders>
            <w:vAlign w:val="center"/>
          </w:tcPr>
          <w:p w:rsidR="002E13F7" w:rsidRPr="00AC601C" w:rsidRDefault="002E13F7" w:rsidP="002119DD">
            <w:pPr>
              <w:rPr>
                <w:sz w:val="16"/>
              </w:rPr>
            </w:pPr>
            <w:r w:rsidRPr="00923187">
              <w:rPr>
                <w:sz w:val="16"/>
              </w:rPr>
              <w:t>Añado info de CDRs</w:t>
            </w:r>
          </w:p>
        </w:tc>
        <w:tc>
          <w:tcPr>
            <w:tcW w:w="1092" w:type="dxa"/>
            <w:tcBorders>
              <w:bottom w:val="single" w:sz="4" w:space="0" w:color="auto"/>
            </w:tcBorders>
            <w:vAlign w:val="center"/>
          </w:tcPr>
          <w:p w:rsidR="002E13F7" w:rsidRPr="00AC601C" w:rsidRDefault="002E13F7" w:rsidP="002119DD">
            <w:pPr>
              <w:jc w:val="center"/>
              <w:rPr>
                <w:sz w:val="16"/>
              </w:rPr>
            </w:pPr>
            <w:r>
              <w:rPr>
                <w:sz w:val="16"/>
              </w:rPr>
              <w:t>28/02/2018</w:t>
            </w:r>
          </w:p>
        </w:tc>
        <w:tc>
          <w:tcPr>
            <w:tcW w:w="850" w:type="dxa"/>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G.PRADA</w:t>
            </w:r>
          </w:p>
        </w:tc>
        <w:tc>
          <w:tcPr>
            <w:tcW w:w="771" w:type="dxa"/>
            <w:gridSpan w:val="2"/>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w:t>
            </w:r>
            <w:r w:rsidRPr="00AC601C">
              <w:rPr>
                <w:rFonts w:cs="Arial"/>
                <w:sz w:val="14"/>
                <w:szCs w:val="14"/>
                <w:lang w:val="en-US" w:eastAsia="es-AR"/>
              </w:rPr>
              <w:t>.PRADA</w:t>
            </w:r>
          </w:p>
        </w:tc>
        <w:tc>
          <w:tcPr>
            <w:tcW w:w="726" w:type="dxa"/>
            <w:tcBorders>
              <w:bottom w:val="single" w:sz="4" w:space="0" w:color="auto"/>
              <w:right w:val="single" w:sz="12" w:space="0" w:color="auto"/>
            </w:tcBorders>
            <w:vAlign w:val="center"/>
          </w:tcPr>
          <w:p w:rsidR="002E13F7" w:rsidRPr="00AC601C" w:rsidRDefault="002E13F7" w:rsidP="002119DD">
            <w:pPr>
              <w:jc w:val="center"/>
              <w:rPr>
                <w:rFonts w:cs="Arial"/>
                <w:sz w:val="14"/>
                <w:szCs w:val="14"/>
                <w:lang w:val="en-US"/>
              </w:rPr>
            </w:pPr>
            <w:r w:rsidRPr="00AC601C">
              <w:rPr>
                <w:rFonts w:cs="Arial"/>
                <w:sz w:val="14"/>
                <w:szCs w:val="14"/>
                <w:lang w:val="en-US"/>
              </w:rPr>
              <w:t>-</w:t>
            </w:r>
          </w:p>
        </w:tc>
      </w:tr>
      <w:tr w:rsidR="002E13F7" w:rsidRPr="00AC601C" w:rsidTr="002119DD">
        <w:trPr>
          <w:cantSplit/>
          <w:trHeight w:val="215"/>
        </w:trPr>
        <w:tc>
          <w:tcPr>
            <w:tcW w:w="1062" w:type="dxa"/>
            <w:tcBorders>
              <w:left w:val="single" w:sz="12" w:space="0" w:color="auto"/>
              <w:bottom w:val="single" w:sz="4" w:space="0" w:color="auto"/>
            </w:tcBorders>
            <w:vAlign w:val="center"/>
          </w:tcPr>
          <w:p w:rsidR="002E13F7" w:rsidRPr="00AC601C" w:rsidRDefault="002E13F7" w:rsidP="002119DD">
            <w:pPr>
              <w:jc w:val="center"/>
              <w:rPr>
                <w:sz w:val="18"/>
              </w:rPr>
            </w:pPr>
            <w:r>
              <w:rPr>
                <w:sz w:val="18"/>
              </w:rPr>
              <w:t>3</w:t>
            </w:r>
            <w:r w:rsidRPr="00AC601C">
              <w:rPr>
                <w:sz w:val="18"/>
              </w:rPr>
              <w:t>.0</w:t>
            </w:r>
          </w:p>
        </w:tc>
        <w:tc>
          <w:tcPr>
            <w:tcW w:w="5571" w:type="dxa"/>
            <w:gridSpan w:val="4"/>
            <w:tcBorders>
              <w:bottom w:val="single" w:sz="4" w:space="0" w:color="auto"/>
            </w:tcBorders>
            <w:vAlign w:val="center"/>
          </w:tcPr>
          <w:p w:rsidR="002E13F7" w:rsidRPr="00AC601C" w:rsidRDefault="002E13F7" w:rsidP="002119DD">
            <w:pPr>
              <w:rPr>
                <w:sz w:val="16"/>
              </w:rPr>
            </w:pPr>
            <w:r w:rsidRPr="00923187">
              <w:rPr>
                <w:sz w:val="16"/>
              </w:rPr>
              <w:t>Añadi información de Microsoft TTS</w:t>
            </w:r>
          </w:p>
        </w:tc>
        <w:tc>
          <w:tcPr>
            <w:tcW w:w="1092" w:type="dxa"/>
            <w:tcBorders>
              <w:bottom w:val="single" w:sz="4" w:space="0" w:color="auto"/>
            </w:tcBorders>
            <w:vAlign w:val="center"/>
          </w:tcPr>
          <w:p w:rsidR="002E13F7" w:rsidRPr="00AC601C" w:rsidRDefault="002E13F7" w:rsidP="002119DD">
            <w:pPr>
              <w:jc w:val="center"/>
              <w:rPr>
                <w:sz w:val="16"/>
              </w:rPr>
            </w:pPr>
            <w:r>
              <w:rPr>
                <w:sz w:val="16"/>
              </w:rPr>
              <w:t>14/02/2018</w:t>
            </w:r>
          </w:p>
        </w:tc>
        <w:tc>
          <w:tcPr>
            <w:tcW w:w="850" w:type="dxa"/>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G.PRADA</w:t>
            </w:r>
          </w:p>
        </w:tc>
        <w:tc>
          <w:tcPr>
            <w:tcW w:w="771" w:type="dxa"/>
            <w:gridSpan w:val="2"/>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w:t>
            </w:r>
            <w:r w:rsidRPr="00AC601C">
              <w:rPr>
                <w:rFonts w:cs="Arial"/>
                <w:sz w:val="14"/>
                <w:szCs w:val="14"/>
                <w:lang w:val="en-US" w:eastAsia="es-AR"/>
              </w:rPr>
              <w:t>.PRADA</w:t>
            </w:r>
          </w:p>
        </w:tc>
        <w:tc>
          <w:tcPr>
            <w:tcW w:w="726" w:type="dxa"/>
            <w:tcBorders>
              <w:bottom w:val="single" w:sz="4" w:space="0" w:color="auto"/>
              <w:right w:val="single" w:sz="12" w:space="0" w:color="auto"/>
            </w:tcBorders>
            <w:vAlign w:val="center"/>
          </w:tcPr>
          <w:p w:rsidR="002E13F7" w:rsidRPr="00AC601C" w:rsidRDefault="002E13F7" w:rsidP="002119DD">
            <w:pPr>
              <w:jc w:val="center"/>
              <w:rPr>
                <w:rFonts w:cs="Arial"/>
                <w:sz w:val="14"/>
                <w:szCs w:val="14"/>
                <w:lang w:val="en-US"/>
              </w:rPr>
            </w:pPr>
            <w:r w:rsidRPr="00AC601C">
              <w:rPr>
                <w:rFonts w:cs="Arial"/>
                <w:sz w:val="14"/>
                <w:szCs w:val="14"/>
                <w:lang w:val="en-US"/>
              </w:rPr>
              <w:t>-</w:t>
            </w:r>
          </w:p>
        </w:tc>
      </w:tr>
      <w:tr w:rsidR="002E13F7" w:rsidRPr="00AC601C" w:rsidTr="002119DD">
        <w:trPr>
          <w:cantSplit/>
          <w:trHeight w:val="215"/>
        </w:trPr>
        <w:tc>
          <w:tcPr>
            <w:tcW w:w="1062" w:type="dxa"/>
            <w:tcBorders>
              <w:left w:val="single" w:sz="12" w:space="0" w:color="auto"/>
              <w:bottom w:val="single" w:sz="4" w:space="0" w:color="auto"/>
            </w:tcBorders>
            <w:vAlign w:val="center"/>
          </w:tcPr>
          <w:p w:rsidR="002E13F7" w:rsidRPr="00AC601C" w:rsidRDefault="002E13F7" w:rsidP="002119DD">
            <w:pPr>
              <w:jc w:val="center"/>
              <w:rPr>
                <w:sz w:val="18"/>
              </w:rPr>
            </w:pPr>
            <w:r>
              <w:rPr>
                <w:sz w:val="18"/>
              </w:rPr>
              <w:t>2</w:t>
            </w:r>
            <w:r w:rsidRPr="00AC601C">
              <w:rPr>
                <w:sz w:val="18"/>
              </w:rPr>
              <w:t>.0</w:t>
            </w:r>
          </w:p>
        </w:tc>
        <w:tc>
          <w:tcPr>
            <w:tcW w:w="5571" w:type="dxa"/>
            <w:gridSpan w:val="4"/>
            <w:tcBorders>
              <w:bottom w:val="single" w:sz="4" w:space="0" w:color="auto"/>
            </w:tcBorders>
            <w:vAlign w:val="center"/>
          </w:tcPr>
          <w:p w:rsidR="002E13F7" w:rsidRPr="00AC601C" w:rsidRDefault="002E13F7" w:rsidP="002119DD">
            <w:pPr>
              <w:rPr>
                <w:sz w:val="16"/>
              </w:rPr>
            </w:pPr>
            <w:r w:rsidRPr="00923187">
              <w:rPr>
                <w:sz w:val="16"/>
              </w:rPr>
              <w:t>Añadi especifiacciones de la aplicación IVR y de los Web SErvices, así como información de contactos en Teleperformance</w:t>
            </w:r>
          </w:p>
        </w:tc>
        <w:tc>
          <w:tcPr>
            <w:tcW w:w="1092" w:type="dxa"/>
            <w:tcBorders>
              <w:bottom w:val="single" w:sz="4" w:space="0" w:color="auto"/>
            </w:tcBorders>
            <w:vAlign w:val="center"/>
          </w:tcPr>
          <w:p w:rsidR="002E13F7" w:rsidRPr="00AC601C" w:rsidRDefault="002E13F7" w:rsidP="002119DD">
            <w:pPr>
              <w:jc w:val="center"/>
              <w:rPr>
                <w:sz w:val="16"/>
              </w:rPr>
            </w:pPr>
            <w:r>
              <w:rPr>
                <w:sz w:val="16"/>
              </w:rPr>
              <w:t>07/02/2018</w:t>
            </w:r>
          </w:p>
        </w:tc>
        <w:tc>
          <w:tcPr>
            <w:tcW w:w="850" w:type="dxa"/>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G.PRADA</w:t>
            </w:r>
          </w:p>
        </w:tc>
        <w:tc>
          <w:tcPr>
            <w:tcW w:w="771" w:type="dxa"/>
            <w:gridSpan w:val="2"/>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w:t>
            </w:r>
            <w:r w:rsidRPr="00AC601C">
              <w:rPr>
                <w:rFonts w:cs="Arial"/>
                <w:sz w:val="14"/>
                <w:szCs w:val="14"/>
                <w:lang w:val="en-US" w:eastAsia="es-AR"/>
              </w:rPr>
              <w:t>.PRADA</w:t>
            </w:r>
          </w:p>
        </w:tc>
        <w:tc>
          <w:tcPr>
            <w:tcW w:w="726" w:type="dxa"/>
            <w:tcBorders>
              <w:bottom w:val="single" w:sz="4" w:space="0" w:color="auto"/>
              <w:right w:val="single" w:sz="12" w:space="0" w:color="auto"/>
            </w:tcBorders>
            <w:vAlign w:val="center"/>
          </w:tcPr>
          <w:p w:rsidR="002E13F7" w:rsidRPr="00AC601C" w:rsidRDefault="002E13F7" w:rsidP="002119DD">
            <w:pPr>
              <w:jc w:val="center"/>
              <w:rPr>
                <w:rFonts w:cs="Arial"/>
                <w:sz w:val="14"/>
                <w:szCs w:val="14"/>
                <w:lang w:val="en-US"/>
              </w:rPr>
            </w:pPr>
            <w:r w:rsidRPr="00AC601C">
              <w:rPr>
                <w:rFonts w:cs="Arial"/>
                <w:sz w:val="14"/>
                <w:szCs w:val="14"/>
                <w:lang w:val="en-US"/>
              </w:rPr>
              <w:t>-</w:t>
            </w:r>
          </w:p>
        </w:tc>
      </w:tr>
      <w:tr w:rsidR="002E13F7" w:rsidRPr="00AC601C" w:rsidTr="002119DD">
        <w:trPr>
          <w:cantSplit/>
          <w:trHeight w:val="215"/>
        </w:trPr>
        <w:tc>
          <w:tcPr>
            <w:tcW w:w="1062" w:type="dxa"/>
            <w:tcBorders>
              <w:left w:val="single" w:sz="12" w:space="0" w:color="auto"/>
              <w:bottom w:val="single" w:sz="4" w:space="0" w:color="auto"/>
            </w:tcBorders>
            <w:vAlign w:val="center"/>
          </w:tcPr>
          <w:p w:rsidR="002E13F7" w:rsidRPr="00AC601C" w:rsidRDefault="002E13F7" w:rsidP="002119DD">
            <w:pPr>
              <w:jc w:val="center"/>
              <w:rPr>
                <w:sz w:val="18"/>
              </w:rPr>
            </w:pPr>
            <w:r w:rsidRPr="00AC601C">
              <w:rPr>
                <w:sz w:val="18"/>
              </w:rPr>
              <w:t>1.0</w:t>
            </w:r>
          </w:p>
        </w:tc>
        <w:tc>
          <w:tcPr>
            <w:tcW w:w="5571" w:type="dxa"/>
            <w:gridSpan w:val="4"/>
            <w:tcBorders>
              <w:bottom w:val="single" w:sz="4" w:space="0" w:color="auto"/>
            </w:tcBorders>
            <w:vAlign w:val="center"/>
          </w:tcPr>
          <w:p w:rsidR="002E13F7" w:rsidRPr="00AC601C" w:rsidRDefault="002E13F7" w:rsidP="002119DD">
            <w:pPr>
              <w:rPr>
                <w:sz w:val="16"/>
              </w:rPr>
            </w:pPr>
            <w:r w:rsidRPr="00923187">
              <w:rPr>
                <w:sz w:val="16"/>
              </w:rPr>
              <w:t>Primera Versión Formal</w:t>
            </w:r>
          </w:p>
        </w:tc>
        <w:tc>
          <w:tcPr>
            <w:tcW w:w="1092" w:type="dxa"/>
            <w:tcBorders>
              <w:bottom w:val="single" w:sz="4" w:space="0" w:color="auto"/>
            </w:tcBorders>
            <w:vAlign w:val="center"/>
          </w:tcPr>
          <w:p w:rsidR="002E13F7" w:rsidRPr="00AC601C" w:rsidRDefault="002E13F7" w:rsidP="002119DD">
            <w:pPr>
              <w:jc w:val="center"/>
              <w:rPr>
                <w:sz w:val="16"/>
              </w:rPr>
            </w:pPr>
            <w:r>
              <w:rPr>
                <w:sz w:val="16"/>
              </w:rPr>
              <w:t>06/02/2018</w:t>
            </w:r>
          </w:p>
        </w:tc>
        <w:tc>
          <w:tcPr>
            <w:tcW w:w="850" w:type="dxa"/>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G.PRADA</w:t>
            </w:r>
          </w:p>
        </w:tc>
        <w:tc>
          <w:tcPr>
            <w:tcW w:w="771" w:type="dxa"/>
            <w:gridSpan w:val="2"/>
            <w:tcBorders>
              <w:bottom w:val="single" w:sz="4" w:space="0" w:color="auto"/>
            </w:tcBorders>
            <w:vAlign w:val="center"/>
          </w:tcPr>
          <w:p w:rsidR="002E13F7" w:rsidRPr="00AC601C" w:rsidRDefault="002E13F7" w:rsidP="002119DD">
            <w:pPr>
              <w:jc w:val="center"/>
              <w:rPr>
                <w:rFonts w:cs="Arial"/>
                <w:sz w:val="14"/>
                <w:szCs w:val="14"/>
                <w:lang w:val="en-US"/>
              </w:rPr>
            </w:pPr>
            <w:r>
              <w:rPr>
                <w:rFonts w:cs="Arial"/>
                <w:sz w:val="14"/>
                <w:szCs w:val="14"/>
                <w:lang w:val="en-US" w:eastAsia="es-AR"/>
              </w:rPr>
              <w:t>G</w:t>
            </w:r>
            <w:r w:rsidRPr="00AC601C">
              <w:rPr>
                <w:rFonts w:cs="Arial"/>
                <w:sz w:val="14"/>
                <w:szCs w:val="14"/>
                <w:lang w:val="en-US" w:eastAsia="es-AR"/>
              </w:rPr>
              <w:t>.PRADA</w:t>
            </w:r>
          </w:p>
        </w:tc>
        <w:tc>
          <w:tcPr>
            <w:tcW w:w="726" w:type="dxa"/>
            <w:tcBorders>
              <w:bottom w:val="single" w:sz="4" w:space="0" w:color="auto"/>
              <w:right w:val="single" w:sz="12" w:space="0" w:color="auto"/>
            </w:tcBorders>
            <w:vAlign w:val="center"/>
          </w:tcPr>
          <w:p w:rsidR="002E13F7" w:rsidRPr="00AC601C" w:rsidRDefault="002E13F7" w:rsidP="002119DD">
            <w:pPr>
              <w:jc w:val="center"/>
              <w:rPr>
                <w:rFonts w:cs="Arial"/>
                <w:sz w:val="14"/>
                <w:szCs w:val="14"/>
                <w:lang w:val="en-US"/>
              </w:rPr>
            </w:pPr>
            <w:r w:rsidRPr="00AC601C">
              <w:rPr>
                <w:rFonts w:cs="Arial"/>
                <w:sz w:val="14"/>
                <w:szCs w:val="14"/>
                <w:lang w:val="en-US"/>
              </w:rPr>
              <w:t>-</w:t>
            </w:r>
          </w:p>
        </w:tc>
      </w:tr>
      <w:tr w:rsidR="002E13F7" w:rsidRPr="00AC601C" w:rsidTr="002119DD">
        <w:trPr>
          <w:cantSplit/>
          <w:trHeight w:val="200"/>
        </w:trPr>
        <w:tc>
          <w:tcPr>
            <w:tcW w:w="1062" w:type="dxa"/>
            <w:tcBorders>
              <w:top w:val="single" w:sz="4" w:space="0" w:color="auto"/>
              <w:left w:val="single" w:sz="12" w:space="0" w:color="auto"/>
              <w:bottom w:val="single" w:sz="12" w:space="0" w:color="auto"/>
            </w:tcBorders>
            <w:vAlign w:val="center"/>
          </w:tcPr>
          <w:p w:rsidR="002E13F7" w:rsidRPr="00AC601C" w:rsidRDefault="002E13F7" w:rsidP="002119DD">
            <w:pPr>
              <w:jc w:val="center"/>
              <w:rPr>
                <w:sz w:val="16"/>
                <w:lang w:val="en-US"/>
              </w:rPr>
            </w:pPr>
            <w:r w:rsidRPr="00AC601C">
              <w:rPr>
                <w:sz w:val="16"/>
                <w:lang w:val="en-US"/>
              </w:rPr>
              <w:t>REV.</w:t>
            </w:r>
          </w:p>
        </w:tc>
        <w:tc>
          <w:tcPr>
            <w:tcW w:w="5571" w:type="dxa"/>
            <w:gridSpan w:val="4"/>
            <w:tcBorders>
              <w:top w:val="single" w:sz="4" w:space="0" w:color="auto"/>
              <w:bottom w:val="single" w:sz="12" w:space="0" w:color="auto"/>
            </w:tcBorders>
            <w:vAlign w:val="center"/>
          </w:tcPr>
          <w:p w:rsidR="002E13F7" w:rsidRPr="00AC601C" w:rsidRDefault="002E13F7" w:rsidP="002119DD">
            <w:pPr>
              <w:jc w:val="center"/>
              <w:rPr>
                <w:sz w:val="16"/>
                <w:lang w:val="en-US"/>
              </w:rPr>
            </w:pPr>
            <w:r w:rsidRPr="00AC601C">
              <w:rPr>
                <w:sz w:val="16"/>
                <w:lang w:val="en-US"/>
              </w:rPr>
              <w:t>PURPOSE</w:t>
            </w:r>
          </w:p>
        </w:tc>
        <w:tc>
          <w:tcPr>
            <w:tcW w:w="1092" w:type="dxa"/>
            <w:tcBorders>
              <w:top w:val="single" w:sz="4" w:space="0" w:color="auto"/>
              <w:bottom w:val="single" w:sz="12" w:space="0" w:color="auto"/>
            </w:tcBorders>
            <w:vAlign w:val="center"/>
          </w:tcPr>
          <w:p w:rsidR="002E13F7" w:rsidRPr="00AC601C" w:rsidRDefault="002E13F7" w:rsidP="002119DD">
            <w:pPr>
              <w:jc w:val="center"/>
              <w:rPr>
                <w:sz w:val="16"/>
                <w:lang w:val="en-US"/>
              </w:rPr>
            </w:pPr>
            <w:r w:rsidRPr="00AC601C">
              <w:rPr>
                <w:sz w:val="16"/>
                <w:lang w:val="en-US"/>
              </w:rPr>
              <w:t>DATE</w:t>
            </w:r>
          </w:p>
        </w:tc>
        <w:tc>
          <w:tcPr>
            <w:tcW w:w="850" w:type="dxa"/>
            <w:tcBorders>
              <w:top w:val="single" w:sz="4" w:space="0" w:color="auto"/>
              <w:bottom w:val="single" w:sz="12" w:space="0" w:color="auto"/>
            </w:tcBorders>
            <w:vAlign w:val="center"/>
          </w:tcPr>
          <w:p w:rsidR="002E13F7" w:rsidRPr="00AC601C" w:rsidRDefault="002E13F7" w:rsidP="002119DD">
            <w:pPr>
              <w:jc w:val="center"/>
              <w:rPr>
                <w:sz w:val="16"/>
                <w:lang w:val="en-US"/>
              </w:rPr>
            </w:pPr>
            <w:r w:rsidRPr="00AC601C">
              <w:rPr>
                <w:sz w:val="16"/>
                <w:lang w:val="en-US"/>
              </w:rPr>
              <w:t>BY</w:t>
            </w:r>
          </w:p>
        </w:tc>
        <w:tc>
          <w:tcPr>
            <w:tcW w:w="771" w:type="dxa"/>
            <w:gridSpan w:val="2"/>
            <w:tcBorders>
              <w:top w:val="single" w:sz="4" w:space="0" w:color="auto"/>
              <w:bottom w:val="single" w:sz="12" w:space="0" w:color="auto"/>
            </w:tcBorders>
            <w:vAlign w:val="center"/>
          </w:tcPr>
          <w:p w:rsidR="002E13F7" w:rsidRPr="00AC601C" w:rsidRDefault="002E13F7" w:rsidP="002119DD">
            <w:pPr>
              <w:jc w:val="center"/>
              <w:rPr>
                <w:sz w:val="16"/>
                <w:lang w:val="en-US"/>
              </w:rPr>
            </w:pPr>
            <w:r w:rsidRPr="00AC601C">
              <w:rPr>
                <w:sz w:val="16"/>
                <w:lang w:val="en-US"/>
              </w:rPr>
              <w:t>CHK.</w:t>
            </w:r>
          </w:p>
        </w:tc>
        <w:tc>
          <w:tcPr>
            <w:tcW w:w="726" w:type="dxa"/>
            <w:tcBorders>
              <w:top w:val="single" w:sz="4" w:space="0" w:color="auto"/>
              <w:bottom w:val="single" w:sz="12" w:space="0" w:color="auto"/>
              <w:right w:val="single" w:sz="12" w:space="0" w:color="auto"/>
            </w:tcBorders>
            <w:vAlign w:val="center"/>
          </w:tcPr>
          <w:p w:rsidR="002E13F7" w:rsidRPr="00AC601C" w:rsidRDefault="002E13F7" w:rsidP="002119DD">
            <w:pPr>
              <w:jc w:val="center"/>
              <w:rPr>
                <w:sz w:val="16"/>
                <w:lang w:val="en-US"/>
              </w:rPr>
            </w:pPr>
            <w:r w:rsidRPr="00AC601C">
              <w:rPr>
                <w:sz w:val="16"/>
                <w:lang w:val="en-US"/>
              </w:rPr>
              <w:t>APPD.</w:t>
            </w:r>
          </w:p>
        </w:tc>
      </w:tr>
      <w:tr w:rsidR="002E13F7" w:rsidRPr="00AC601C" w:rsidTr="002119DD">
        <w:trPr>
          <w:cantSplit/>
          <w:trHeight w:val="665"/>
        </w:trPr>
        <w:tc>
          <w:tcPr>
            <w:tcW w:w="3013" w:type="dxa"/>
            <w:gridSpan w:val="2"/>
            <w:vMerge w:val="restart"/>
            <w:tcBorders>
              <w:top w:val="single" w:sz="12" w:space="0" w:color="auto"/>
              <w:left w:val="single" w:sz="12" w:space="0" w:color="auto"/>
              <w:right w:val="nil"/>
            </w:tcBorders>
            <w:shd w:val="clear" w:color="auto" w:fill="auto"/>
            <w:vAlign w:val="center"/>
          </w:tcPr>
          <w:p w:rsidR="002E13F7" w:rsidRPr="00AC601C" w:rsidRDefault="002E13F7" w:rsidP="002119DD">
            <w:pPr>
              <w:spacing w:line="0" w:lineRule="atLeast"/>
              <w:jc w:val="center"/>
              <w:rPr>
                <w:lang w:val="en-US"/>
              </w:rPr>
            </w:pPr>
            <w:r w:rsidRPr="00AC601C">
              <w:rPr>
                <w:noProof/>
              </w:rPr>
              <w:drawing>
                <wp:anchor distT="0" distB="0" distL="114300" distR="114300" simplePos="0" relativeHeight="251659264" behindDoc="0" locked="0" layoutInCell="1" allowOverlap="1">
                  <wp:simplePos x="0" y="0"/>
                  <wp:positionH relativeFrom="column">
                    <wp:posOffset>121920</wp:posOffset>
                  </wp:positionH>
                  <wp:positionV relativeFrom="paragraph">
                    <wp:posOffset>130810</wp:posOffset>
                  </wp:positionV>
                  <wp:extent cx="1419225" cy="887730"/>
                  <wp:effectExtent l="0" t="0" r="9525" b="7620"/>
                  <wp:wrapNone/>
                  <wp:docPr id="10" name="Imagen 10"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 títu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887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3F7" w:rsidRPr="00AC601C" w:rsidRDefault="002E13F7" w:rsidP="002119DD">
            <w:pPr>
              <w:jc w:val="center"/>
              <w:rPr>
                <w:lang w:val="en-US"/>
              </w:rPr>
            </w:pPr>
          </w:p>
          <w:p w:rsidR="002E13F7" w:rsidRPr="00AC601C" w:rsidRDefault="002E13F7" w:rsidP="002119DD">
            <w:pPr>
              <w:jc w:val="center"/>
              <w:rPr>
                <w:lang w:val="en-US"/>
              </w:rPr>
            </w:pPr>
          </w:p>
          <w:p w:rsidR="002E13F7" w:rsidRPr="00AC601C" w:rsidRDefault="002E13F7" w:rsidP="002119DD">
            <w:pPr>
              <w:jc w:val="center"/>
              <w:rPr>
                <w:lang w:val="en-US"/>
              </w:rPr>
            </w:pPr>
          </w:p>
          <w:p w:rsidR="002E13F7" w:rsidRPr="00AC601C" w:rsidRDefault="002E13F7" w:rsidP="002119DD">
            <w:pPr>
              <w:rPr>
                <w:lang w:val="en-US"/>
              </w:rPr>
            </w:pPr>
          </w:p>
        </w:tc>
        <w:tc>
          <w:tcPr>
            <w:tcW w:w="7059" w:type="dxa"/>
            <w:gridSpan w:val="8"/>
            <w:tcBorders>
              <w:top w:val="single" w:sz="12" w:space="0" w:color="auto"/>
              <w:left w:val="nil"/>
              <w:bottom w:val="nil"/>
              <w:right w:val="single" w:sz="12" w:space="0" w:color="auto"/>
            </w:tcBorders>
            <w:vAlign w:val="center"/>
          </w:tcPr>
          <w:p w:rsidR="002E13F7" w:rsidRPr="00AC601C" w:rsidRDefault="002E13F7" w:rsidP="002119DD">
            <w:pPr>
              <w:jc w:val="center"/>
              <w:rPr>
                <w:sz w:val="16"/>
                <w:lang w:val="en-US"/>
              </w:rPr>
            </w:pPr>
            <w:r>
              <w:rPr>
                <w:noProof/>
              </w:rPr>
              <w:drawing>
                <wp:anchor distT="0" distB="0" distL="114300" distR="114300" simplePos="0" relativeHeight="251658240" behindDoc="0" locked="0" layoutInCell="1" allowOverlap="1">
                  <wp:simplePos x="0" y="0"/>
                  <wp:positionH relativeFrom="column">
                    <wp:posOffset>929640</wp:posOffset>
                  </wp:positionH>
                  <wp:positionV relativeFrom="paragraph">
                    <wp:posOffset>140970</wp:posOffset>
                  </wp:positionV>
                  <wp:extent cx="3448050" cy="923925"/>
                  <wp:effectExtent l="0" t="0" r="0" b="9525"/>
                  <wp:wrapNone/>
                  <wp:docPr id="9" name="Imagen 9" descr="t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E13F7" w:rsidRPr="00AC601C" w:rsidTr="002119DD">
        <w:trPr>
          <w:cantSplit/>
          <w:trHeight w:val="665"/>
        </w:trPr>
        <w:tc>
          <w:tcPr>
            <w:tcW w:w="3013" w:type="dxa"/>
            <w:gridSpan w:val="2"/>
            <w:vMerge/>
            <w:tcBorders>
              <w:left w:val="single" w:sz="12" w:space="0" w:color="auto"/>
              <w:right w:val="nil"/>
            </w:tcBorders>
            <w:shd w:val="clear" w:color="auto" w:fill="auto"/>
          </w:tcPr>
          <w:p w:rsidR="002E13F7" w:rsidRPr="00AC601C" w:rsidRDefault="002E13F7" w:rsidP="002119DD">
            <w:pPr>
              <w:spacing w:line="0" w:lineRule="atLeast"/>
              <w:rPr>
                <w:sz w:val="16"/>
                <w:szCs w:val="16"/>
                <w:lang w:val="en-US"/>
              </w:rPr>
            </w:pPr>
          </w:p>
        </w:tc>
        <w:tc>
          <w:tcPr>
            <w:tcW w:w="7059" w:type="dxa"/>
            <w:gridSpan w:val="8"/>
            <w:tcBorders>
              <w:top w:val="nil"/>
              <w:left w:val="nil"/>
              <w:bottom w:val="nil"/>
              <w:right w:val="single" w:sz="12" w:space="0" w:color="auto"/>
            </w:tcBorders>
            <w:vAlign w:val="center"/>
          </w:tcPr>
          <w:p w:rsidR="002E13F7" w:rsidRPr="00AC601C" w:rsidRDefault="002E13F7" w:rsidP="002119DD">
            <w:pPr>
              <w:jc w:val="center"/>
              <w:rPr>
                <w:sz w:val="16"/>
                <w:lang w:val="en-US"/>
              </w:rPr>
            </w:pPr>
          </w:p>
        </w:tc>
      </w:tr>
      <w:tr w:rsidR="002E13F7" w:rsidRPr="00AC601C" w:rsidTr="002119DD">
        <w:trPr>
          <w:cantSplit/>
          <w:trHeight w:val="639"/>
        </w:trPr>
        <w:tc>
          <w:tcPr>
            <w:tcW w:w="3013" w:type="dxa"/>
            <w:gridSpan w:val="2"/>
            <w:vMerge/>
            <w:tcBorders>
              <w:left w:val="single" w:sz="12" w:space="0" w:color="auto"/>
              <w:right w:val="nil"/>
            </w:tcBorders>
            <w:shd w:val="clear" w:color="auto" w:fill="auto"/>
          </w:tcPr>
          <w:p w:rsidR="002E13F7" w:rsidRPr="00AC601C" w:rsidRDefault="002E13F7" w:rsidP="002119DD">
            <w:pPr>
              <w:spacing w:line="0" w:lineRule="atLeast"/>
              <w:rPr>
                <w:sz w:val="16"/>
                <w:szCs w:val="16"/>
                <w:lang w:val="en-US"/>
              </w:rPr>
            </w:pPr>
          </w:p>
        </w:tc>
        <w:tc>
          <w:tcPr>
            <w:tcW w:w="7059" w:type="dxa"/>
            <w:gridSpan w:val="8"/>
            <w:tcBorders>
              <w:top w:val="nil"/>
              <w:left w:val="nil"/>
              <w:right w:val="single" w:sz="12" w:space="0" w:color="auto"/>
            </w:tcBorders>
            <w:vAlign w:val="center"/>
          </w:tcPr>
          <w:p w:rsidR="002E13F7" w:rsidRPr="00AC601C" w:rsidRDefault="002E13F7" w:rsidP="002119DD">
            <w:pPr>
              <w:jc w:val="center"/>
              <w:rPr>
                <w:sz w:val="16"/>
                <w:lang w:val="en-US"/>
              </w:rPr>
            </w:pPr>
          </w:p>
        </w:tc>
      </w:tr>
      <w:tr w:rsidR="002E13F7" w:rsidRPr="00AC601C" w:rsidTr="002119DD">
        <w:trPr>
          <w:cantSplit/>
          <w:trHeight w:val="381"/>
        </w:trPr>
        <w:tc>
          <w:tcPr>
            <w:tcW w:w="3024" w:type="dxa"/>
            <w:gridSpan w:val="3"/>
            <w:vMerge w:val="restart"/>
            <w:tcBorders>
              <w:top w:val="single" w:sz="12" w:space="0" w:color="auto"/>
              <w:left w:val="single" w:sz="12" w:space="0" w:color="auto"/>
              <w:right w:val="single" w:sz="12" w:space="0" w:color="auto"/>
            </w:tcBorders>
            <w:shd w:val="clear" w:color="auto" w:fill="auto"/>
            <w:vAlign w:val="center"/>
          </w:tcPr>
          <w:p w:rsidR="002E13F7" w:rsidRPr="00AC601C" w:rsidRDefault="002E13F7" w:rsidP="002119DD">
            <w:pPr>
              <w:jc w:val="center"/>
              <w:rPr>
                <w:sz w:val="10"/>
                <w:szCs w:val="10"/>
                <w:lang w:val="en-US"/>
              </w:rPr>
            </w:pPr>
            <w:r>
              <w:rPr>
                <w:noProof/>
              </w:rPr>
              <w:drawing>
                <wp:anchor distT="0" distB="0" distL="114300" distR="114300" simplePos="0" relativeHeight="251660288" behindDoc="0" locked="0" layoutInCell="1" allowOverlap="1">
                  <wp:simplePos x="0" y="0"/>
                  <wp:positionH relativeFrom="column">
                    <wp:posOffset>5715</wp:posOffset>
                  </wp:positionH>
                  <wp:positionV relativeFrom="paragraph">
                    <wp:posOffset>114935</wp:posOffset>
                  </wp:positionV>
                  <wp:extent cx="1809750" cy="1066800"/>
                  <wp:effectExtent l="0" t="0" r="0" b="0"/>
                  <wp:wrapNone/>
                  <wp:docPr id="8" name="Imagen 8" descr="Asteris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terisk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3F7" w:rsidRPr="00AC601C" w:rsidRDefault="002E13F7" w:rsidP="002119DD">
            <w:pPr>
              <w:jc w:val="center"/>
              <w:rPr>
                <w:sz w:val="10"/>
                <w:szCs w:val="10"/>
                <w:lang w:val="en-US"/>
              </w:rPr>
            </w:pPr>
          </w:p>
        </w:tc>
        <w:tc>
          <w:tcPr>
            <w:tcW w:w="7048" w:type="dxa"/>
            <w:gridSpan w:val="7"/>
            <w:tcBorders>
              <w:top w:val="single" w:sz="12" w:space="0" w:color="auto"/>
              <w:left w:val="single" w:sz="12" w:space="0" w:color="auto"/>
              <w:bottom w:val="nil"/>
              <w:right w:val="single" w:sz="12" w:space="0" w:color="auto"/>
            </w:tcBorders>
            <w:shd w:val="clear" w:color="auto" w:fill="auto"/>
            <w:vAlign w:val="center"/>
          </w:tcPr>
          <w:p w:rsidR="002E13F7" w:rsidRPr="00AC601C" w:rsidRDefault="002E13F7" w:rsidP="002119DD">
            <w:pPr>
              <w:rPr>
                <w:lang w:val="en-US"/>
              </w:rPr>
            </w:pPr>
            <w:r w:rsidRPr="00AC601C">
              <w:rPr>
                <w:sz w:val="16"/>
                <w:lang w:val="en-US"/>
              </w:rPr>
              <w:t>PROJECT NAME</w:t>
            </w:r>
            <w:r>
              <w:rPr>
                <w:lang w:val="en-US"/>
              </w:rPr>
              <w:t xml:space="preserve"> Teleperformance Anses IVR</w:t>
            </w:r>
          </w:p>
        </w:tc>
      </w:tr>
      <w:tr w:rsidR="002E13F7" w:rsidRPr="00AC601C" w:rsidTr="002119DD">
        <w:trPr>
          <w:cantSplit/>
          <w:trHeight w:val="566"/>
        </w:trPr>
        <w:tc>
          <w:tcPr>
            <w:tcW w:w="3024" w:type="dxa"/>
            <w:gridSpan w:val="3"/>
            <w:vMerge/>
            <w:tcBorders>
              <w:left w:val="single" w:sz="12" w:space="0" w:color="auto"/>
              <w:right w:val="single" w:sz="12" w:space="0" w:color="auto"/>
            </w:tcBorders>
            <w:shd w:val="clear" w:color="auto" w:fill="auto"/>
            <w:vAlign w:val="center"/>
          </w:tcPr>
          <w:p w:rsidR="002E13F7" w:rsidRPr="00AC601C" w:rsidRDefault="002E13F7" w:rsidP="002119DD">
            <w:pPr>
              <w:rPr>
                <w:lang w:val="en-US"/>
              </w:rPr>
            </w:pPr>
          </w:p>
        </w:tc>
        <w:tc>
          <w:tcPr>
            <w:tcW w:w="7048" w:type="dxa"/>
            <w:gridSpan w:val="7"/>
            <w:tcBorders>
              <w:top w:val="single" w:sz="12" w:space="0" w:color="auto"/>
              <w:left w:val="single" w:sz="12" w:space="0" w:color="auto"/>
              <w:bottom w:val="nil"/>
              <w:right w:val="single" w:sz="12" w:space="0" w:color="auto"/>
            </w:tcBorders>
            <w:shd w:val="clear" w:color="auto" w:fill="auto"/>
            <w:vAlign w:val="center"/>
          </w:tcPr>
          <w:p w:rsidR="002E13F7" w:rsidRPr="00AC601C" w:rsidRDefault="002E13F7" w:rsidP="002119DD">
            <w:pPr>
              <w:rPr>
                <w:sz w:val="8"/>
                <w:szCs w:val="8"/>
                <w:lang w:val="en-US"/>
              </w:rPr>
            </w:pPr>
            <w:r w:rsidRPr="00AC601C">
              <w:rPr>
                <w:sz w:val="16"/>
                <w:lang w:val="en-US"/>
              </w:rPr>
              <w:t>PROJECT NUMBER</w:t>
            </w:r>
            <w:r w:rsidRPr="00AC601C">
              <w:rPr>
                <w:lang w:val="en-US"/>
              </w:rPr>
              <w:t xml:space="preserve">:   </w:t>
            </w:r>
            <w:r w:rsidRPr="00923187">
              <w:rPr>
                <w:szCs w:val="28"/>
              </w:rPr>
              <w:t>18TP0001</w:t>
            </w:r>
          </w:p>
        </w:tc>
      </w:tr>
      <w:tr w:rsidR="002E13F7" w:rsidRPr="00AC601C" w:rsidTr="002119DD">
        <w:trPr>
          <w:cantSplit/>
          <w:trHeight w:val="379"/>
        </w:trPr>
        <w:tc>
          <w:tcPr>
            <w:tcW w:w="3024" w:type="dxa"/>
            <w:gridSpan w:val="3"/>
            <w:vMerge/>
            <w:tcBorders>
              <w:left w:val="single" w:sz="12" w:space="0" w:color="auto"/>
              <w:right w:val="single" w:sz="12" w:space="0" w:color="auto"/>
            </w:tcBorders>
            <w:shd w:val="clear" w:color="auto" w:fill="auto"/>
            <w:vAlign w:val="center"/>
          </w:tcPr>
          <w:p w:rsidR="002E13F7" w:rsidRPr="00AC601C" w:rsidRDefault="002E13F7" w:rsidP="002119DD">
            <w:pPr>
              <w:rPr>
                <w:lang w:val="en-US"/>
              </w:rPr>
            </w:pPr>
          </w:p>
        </w:tc>
        <w:tc>
          <w:tcPr>
            <w:tcW w:w="7048" w:type="dxa"/>
            <w:gridSpan w:val="7"/>
            <w:tcBorders>
              <w:top w:val="single" w:sz="12" w:space="0" w:color="auto"/>
              <w:left w:val="single" w:sz="12" w:space="0" w:color="auto"/>
              <w:bottom w:val="nil"/>
              <w:right w:val="single" w:sz="12" w:space="0" w:color="auto"/>
            </w:tcBorders>
            <w:shd w:val="clear" w:color="auto" w:fill="auto"/>
            <w:vAlign w:val="bottom"/>
          </w:tcPr>
          <w:p w:rsidR="002E13F7" w:rsidRPr="00AC601C" w:rsidRDefault="002E13F7" w:rsidP="002119DD">
            <w:pPr>
              <w:rPr>
                <w:sz w:val="8"/>
                <w:szCs w:val="8"/>
                <w:lang w:val="en-US"/>
              </w:rPr>
            </w:pPr>
          </w:p>
          <w:p w:rsidR="002E13F7" w:rsidRPr="00AC601C" w:rsidRDefault="002E13F7" w:rsidP="002119DD">
            <w:pPr>
              <w:rPr>
                <w:sz w:val="16"/>
              </w:rPr>
            </w:pPr>
            <w:r w:rsidRPr="00AC601C">
              <w:rPr>
                <w:sz w:val="16"/>
              </w:rPr>
              <w:t xml:space="preserve">DOCUMENT TITLE: </w:t>
            </w:r>
          </w:p>
        </w:tc>
      </w:tr>
      <w:tr w:rsidR="002E13F7" w:rsidRPr="00AC601C" w:rsidTr="002119DD">
        <w:trPr>
          <w:cantSplit/>
          <w:trHeight w:val="474"/>
        </w:trPr>
        <w:tc>
          <w:tcPr>
            <w:tcW w:w="3024" w:type="dxa"/>
            <w:gridSpan w:val="3"/>
            <w:vMerge/>
            <w:tcBorders>
              <w:left w:val="single" w:sz="12" w:space="0" w:color="auto"/>
              <w:bottom w:val="single" w:sz="12" w:space="0" w:color="auto"/>
              <w:right w:val="single" w:sz="12" w:space="0" w:color="auto"/>
            </w:tcBorders>
            <w:shd w:val="clear" w:color="auto" w:fill="auto"/>
            <w:vAlign w:val="center"/>
          </w:tcPr>
          <w:p w:rsidR="002E13F7" w:rsidRPr="00AC601C" w:rsidRDefault="002E13F7" w:rsidP="002119DD">
            <w:pPr>
              <w:ind w:right="111"/>
              <w:jc w:val="center"/>
              <w:rPr>
                <w:b/>
                <w:sz w:val="28"/>
              </w:rPr>
            </w:pPr>
          </w:p>
        </w:tc>
        <w:tc>
          <w:tcPr>
            <w:tcW w:w="7048" w:type="dxa"/>
            <w:gridSpan w:val="7"/>
            <w:vMerge w:val="restart"/>
            <w:tcBorders>
              <w:top w:val="nil"/>
              <w:left w:val="single" w:sz="12" w:space="0" w:color="auto"/>
              <w:bottom w:val="single" w:sz="12" w:space="0" w:color="auto"/>
              <w:right w:val="single" w:sz="12" w:space="0" w:color="auto"/>
            </w:tcBorders>
            <w:shd w:val="clear" w:color="auto" w:fill="auto"/>
            <w:vAlign w:val="center"/>
          </w:tcPr>
          <w:p w:rsidR="002E13F7" w:rsidRPr="00AC601C" w:rsidRDefault="002E13F7" w:rsidP="002119DD">
            <w:pPr>
              <w:autoSpaceDE w:val="0"/>
              <w:autoSpaceDN w:val="0"/>
              <w:adjustRightInd w:val="0"/>
              <w:jc w:val="center"/>
              <w:rPr>
                <w:rFonts w:cs="Arial"/>
                <w:b/>
                <w:sz w:val="16"/>
                <w:lang w:val="en-US"/>
              </w:rPr>
            </w:pPr>
            <w:r w:rsidRPr="0032529B">
              <w:rPr>
                <w:rFonts w:cs="Arial"/>
                <w:b/>
                <w:sz w:val="28"/>
                <w:lang w:val="en-US" w:eastAsia="es-AR"/>
              </w:rPr>
              <w:t>PROJECT Notes</w:t>
            </w:r>
          </w:p>
        </w:tc>
      </w:tr>
      <w:tr w:rsidR="002E13F7" w:rsidRPr="00AC601C" w:rsidTr="002119DD">
        <w:trPr>
          <w:cantSplit/>
          <w:trHeight w:val="50"/>
        </w:trPr>
        <w:tc>
          <w:tcPr>
            <w:tcW w:w="3024" w:type="dxa"/>
            <w:gridSpan w:val="3"/>
            <w:tcBorders>
              <w:top w:val="single" w:sz="12" w:space="0" w:color="auto"/>
              <w:left w:val="single" w:sz="12" w:space="0" w:color="auto"/>
              <w:right w:val="single" w:sz="12" w:space="0" w:color="auto"/>
            </w:tcBorders>
            <w:shd w:val="clear" w:color="auto" w:fill="auto"/>
            <w:vAlign w:val="center"/>
          </w:tcPr>
          <w:p w:rsidR="002E13F7" w:rsidRPr="0020484D" w:rsidRDefault="002E13F7" w:rsidP="002119DD">
            <w:pPr>
              <w:pStyle w:val="Sinespaciado"/>
              <w:jc w:val="center"/>
              <w:rPr>
                <w:b/>
              </w:rPr>
            </w:pPr>
            <w:r w:rsidRPr="0020484D">
              <w:rPr>
                <w:b/>
              </w:rPr>
              <w:t>Asterisk Projects</w:t>
            </w:r>
          </w:p>
        </w:tc>
        <w:tc>
          <w:tcPr>
            <w:tcW w:w="7048" w:type="dxa"/>
            <w:gridSpan w:val="7"/>
            <w:vMerge/>
            <w:tcBorders>
              <w:top w:val="single" w:sz="12" w:space="0" w:color="auto"/>
              <w:left w:val="single" w:sz="12" w:space="0" w:color="auto"/>
              <w:right w:val="single" w:sz="12" w:space="0" w:color="auto"/>
            </w:tcBorders>
            <w:shd w:val="clear" w:color="auto" w:fill="auto"/>
            <w:vAlign w:val="center"/>
          </w:tcPr>
          <w:p w:rsidR="002E13F7" w:rsidRPr="00AC601C" w:rsidRDefault="002E13F7" w:rsidP="002119DD">
            <w:pPr>
              <w:jc w:val="center"/>
              <w:rPr>
                <w:b/>
              </w:rPr>
            </w:pPr>
          </w:p>
        </w:tc>
      </w:tr>
      <w:tr w:rsidR="002E13F7" w:rsidRPr="00AC601C" w:rsidTr="002119DD">
        <w:trPr>
          <w:cantSplit/>
          <w:trHeight w:val="95"/>
        </w:trPr>
        <w:tc>
          <w:tcPr>
            <w:tcW w:w="3013" w:type="dxa"/>
            <w:gridSpan w:val="2"/>
            <w:vMerge w:val="restart"/>
            <w:tcBorders>
              <w:top w:val="single" w:sz="12" w:space="0" w:color="auto"/>
              <w:left w:val="single" w:sz="12" w:space="0" w:color="auto"/>
              <w:right w:val="single" w:sz="12" w:space="0" w:color="auto"/>
            </w:tcBorders>
            <w:vAlign w:val="center"/>
          </w:tcPr>
          <w:p w:rsidR="002E13F7" w:rsidRPr="00AC601C" w:rsidRDefault="002E13F7" w:rsidP="002119DD">
            <w:pPr>
              <w:jc w:val="center"/>
              <w:rPr>
                <w:sz w:val="14"/>
              </w:rPr>
            </w:pPr>
            <w:r w:rsidRPr="00AC601C">
              <w:rPr>
                <w:sz w:val="14"/>
                <w:lang w:val="en-US"/>
              </w:rPr>
              <w:t xml:space="preserve">All the information contained in this document is confidential and property of </w:t>
            </w:r>
            <w:r>
              <w:rPr>
                <w:sz w:val="14"/>
                <w:lang w:val="en-US"/>
              </w:rPr>
              <w:t>the client</w:t>
            </w:r>
            <w:r w:rsidRPr="00AC601C">
              <w:rPr>
                <w:sz w:val="14"/>
                <w:lang w:val="en-US"/>
              </w:rPr>
              <w:t xml:space="preserve"> and the totally or partial copy or reproduction of it is prohibited without previous authorization.</w:t>
            </w:r>
          </w:p>
        </w:tc>
        <w:tc>
          <w:tcPr>
            <w:tcW w:w="1600" w:type="dxa"/>
            <w:gridSpan w:val="2"/>
            <w:tcBorders>
              <w:top w:val="single" w:sz="12" w:space="0" w:color="auto"/>
              <w:left w:val="single" w:sz="12" w:space="0" w:color="auto"/>
              <w:bottom w:val="nil"/>
              <w:right w:val="nil"/>
            </w:tcBorders>
            <w:vAlign w:val="bottom"/>
          </w:tcPr>
          <w:p w:rsidR="002E13F7" w:rsidRPr="00AC601C" w:rsidRDefault="002E13F7" w:rsidP="002119DD">
            <w:pPr>
              <w:rPr>
                <w:sz w:val="16"/>
              </w:rPr>
            </w:pPr>
            <w:r w:rsidRPr="00AC601C">
              <w:rPr>
                <w:sz w:val="16"/>
              </w:rPr>
              <w:t>DOCUMENT N°:</w:t>
            </w:r>
          </w:p>
        </w:tc>
        <w:tc>
          <w:tcPr>
            <w:tcW w:w="4192" w:type="dxa"/>
            <w:gridSpan w:val="4"/>
            <w:tcBorders>
              <w:top w:val="single" w:sz="12" w:space="0" w:color="auto"/>
              <w:left w:val="nil"/>
              <w:bottom w:val="nil"/>
              <w:right w:val="single" w:sz="6" w:space="0" w:color="auto"/>
            </w:tcBorders>
            <w:vAlign w:val="center"/>
          </w:tcPr>
          <w:p w:rsidR="002E13F7" w:rsidRPr="00AC601C" w:rsidRDefault="002E13F7" w:rsidP="002119DD"/>
        </w:tc>
        <w:tc>
          <w:tcPr>
            <w:tcW w:w="1267" w:type="dxa"/>
            <w:gridSpan w:val="2"/>
            <w:tcBorders>
              <w:top w:val="single" w:sz="12" w:space="0" w:color="auto"/>
              <w:left w:val="single" w:sz="6" w:space="0" w:color="auto"/>
              <w:bottom w:val="nil"/>
              <w:right w:val="single" w:sz="12" w:space="0" w:color="auto"/>
            </w:tcBorders>
            <w:vAlign w:val="center"/>
          </w:tcPr>
          <w:p w:rsidR="002E13F7" w:rsidRPr="00AC601C" w:rsidRDefault="002E13F7" w:rsidP="002119DD">
            <w:pPr>
              <w:jc w:val="center"/>
              <w:rPr>
                <w:sz w:val="16"/>
              </w:rPr>
            </w:pPr>
            <w:r w:rsidRPr="00AC601C">
              <w:rPr>
                <w:sz w:val="16"/>
              </w:rPr>
              <w:t>Revision</w:t>
            </w:r>
          </w:p>
        </w:tc>
      </w:tr>
      <w:tr w:rsidR="002E13F7" w:rsidRPr="00AC601C" w:rsidTr="002119DD">
        <w:trPr>
          <w:cantSplit/>
          <w:trHeight w:val="210"/>
        </w:trPr>
        <w:tc>
          <w:tcPr>
            <w:tcW w:w="3013" w:type="dxa"/>
            <w:gridSpan w:val="2"/>
            <w:vMerge/>
            <w:tcBorders>
              <w:left w:val="single" w:sz="12" w:space="0" w:color="auto"/>
              <w:right w:val="single" w:sz="12" w:space="0" w:color="auto"/>
            </w:tcBorders>
            <w:vAlign w:val="center"/>
          </w:tcPr>
          <w:p w:rsidR="002E13F7" w:rsidRPr="00AC601C" w:rsidRDefault="002E13F7" w:rsidP="002119DD">
            <w:pPr>
              <w:jc w:val="center"/>
            </w:pPr>
          </w:p>
        </w:tc>
        <w:tc>
          <w:tcPr>
            <w:tcW w:w="5792" w:type="dxa"/>
            <w:gridSpan w:val="6"/>
            <w:vMerge w:val="restart"/>
            <w:tcBorders>
              <w:top w:val="nil"/>
              <w:left w:val="single" w:sz="12" w:space="0" w:color="auto"/>
              <w:right w:val="single" w:sz="6" w:space="0" w:color="auto"/>
            </w:tcBorders>
            <w:vAlign w:val="center"/>
          </w:tcPr>
          <w:p w:rsidR="002E13F7" w:rsidRPr="00AC601C" w:rsidRDefault="002E13F7" w:rsidP="002119DD">
            <w:pPr>
              <w:spacing w:before="40" w:after="40"/>
              <w:rPr>
                <w:b/>
                <w:sz w:val="28"/>
                <w:szCs w:val="28"/>
              </w:rPr>
            </w:pPr>
            <w:r w:rsidRPr="00AC601C">
              <w:rPr>
                <w:b/>
                <w:sz w:val="28"/>
                <w:szCs w:val="28"/>
              </w:rPr>
              <w:t xml:space="preserve">                    </w:t>
            </w:r>
            <w:r w:rsidRPr="00923187">
              <w:rPr>
                <w:b/>
                <w:sz w:val="28"/>
                <w:szCs w:val="28"/>
              </w:rPr>
              <w:t>18TP0001-PROJ-PN-0001</w:t>
            </w:r>
          </w:p>
          <w:p w:rsidR="002E13F7" w:rsidRPr="00AC601C" w:rsidRDefault="002E13F7" w:rsidP="002119DD">
            <w:pPr>
              <w:rPr>
                <w:b/>
                <w:sz w:val="28"/>
                <w:szCs w:val="28"/>
              </w:rPr>
            </w:pPr>
          </w:p>
        </w:tc>
        <w:tc>
          <w:tcPr>
            <w:tcW w:w="1267" w:type="dxa"/>
            <w:gridSpan w:val="2"/>
            <w:tcBorders>
              <w:top w:val="nil"/>
              <w:left w:val="single" w:sz="6" w:space="0" w:color="auto"/>
              <w:right w:val="single" w:sz="12" w:space="0" w:color="auto"/>
            </w:tcBorders>
            <w:vAlign w:val="center"/>
          </w:tcPr>
          <w:p w:rsidR="002E13F7" w:rsidRPr="00AC601C" w:rsidRDefault="002E13F7" w:rsidP="002119DD">
            <w:pPr>
              <w:jc w:val="center"/>
              <w:rPr>
                <w:b/>
              </w:rPr>
            </w:pPr>
            <w:r>
              <w:rPr>
                <w:b/>
              </w:rPr>
              <w:t>9</w:t>
            </w:r>
            <w:r w:rsidRPr="00AC601C">
              <w:rPr>
                <w:b/>
              </w:rPr>
              <w:t>.0</w:t>
            </w:r>
          </w:p>
        </w:tc>
      </w:tr>
      <w:tr w:rsidR="002E13F7" w:rsidRPr="00AC601C" w:rsidTr="002119DD">
        <w:trPr>
          <w:cantSplit/>
          <w:trHeight w:val="299"/>
        </w:trPr>
        <w:tc>
          <w:tcPr>
            <w:tcW w:w="3013" w:type="dxa"/>
            <w:gridSpan w:val="2"/>
            <w:vMerge/>
            <w:tcBorders>
              <w:left w:val="single" w:sz="12" w:space="0" w:color="auto"/>
              <w:bottom w:val="single" w:sz="12" w:space="0" w:color="auto"/>
              <w:right w:val="single" w:sz="12" w:space="0" w:color="auto"/>
            </w:tcBorders>
            <w:vAlign w:val="center"/>
          </w:tcPr>
          <w:p w:rsidR="002E13F7" w:rsidRPr="00AC601C" w:rsidRDefault="002E13F7" w:rsidP="002119DD">
            <w:pPr>
              <w:rPr>
                <w:sz w:val="16"/>
              </w:rPr>
            </w:pPr>
          </w:p>
        </w:tc>
        <w:tc>
          <w:tcPr>
            <w:tcW w:w="5792" w:type="dxa"/>
            <w:gridSpan w:val="6"/>
            <w:vMerge/>
            <w:tcBorders>
              <w:left w:val="single" w:sz="12" w:space="0" w:color="auto"/>
              <w:bottom w:val="single" w:sz="12" w:space="0" w:color="auto"/>
              <w:right w:val="single" w:sz="6" w:space="0" w:color="auto"/>
            </w:tcBorders>
            <w:vAlign w:val="center"/>
          </w:tcPr>
          <w:p w:rsidR="002E13F7" w:rsidRPr="00AC601C" w:rsidRDefault="002E13F7" w:rsidP="002119DD">
            <w:pPr>
              <w:rPr>
                <w:sz w:val="16"/>
              </w:rPr>
            </w:pPr>
          </w:p>
        </w:tc>
        <w:tc>
          <w:tcPr>
            <w:tcW w:w="1267" w:type="dxa"/>
            <w:gridSpan w:val="2"/>
            <w:tcBorders>
              <w:top w:val="single" w:sz="6" w:space="0" w:color="auto"/>
              <w:left w:val="single" w:sz="6" w:space="0" w:color="auto"/>
              <w:bottom w:val="single" w:sz="12" w:space="0" w:color="auto"/>
              <w:right w:val="single" w:sz="12" w:space="0" w:color="auto"/>
            </w:tcBorders>
            <w:vAlign w:val="center"/>
          </w:tcPr>
          <w:p w:rsidR="002E13F7" w:rsidRPr="00AC601C" w:rsidRDefault="002E13F7" w:rsidP="002119DD">
            <w:pPr>
              <w:jc w:val="center"/>
              <w:rPr>
                <w:sz w:val="16"/>
              </w:rPr>
            </w:pPr>
            <w:r w:rsidRPr="00AC601C">
              <w:rPr>
                <w:sz w:val="16"/>
              </w:rPr>
              <w:t xml:space="preserve">Page </w:t>
            </w:r>
            <w:r w:rsidRPr="00AC601C">
              <w:rPr>
                <w:sz w:val="16"/>
              </w:rPr>
              <w:fldChar w:fldCharType="begin"/>
            </w:r>
            <w:r w:rsidRPr="00AC601C">
              <w:rPr>
                <w:sz w:val="16"/>
              </w:rPr>
              <w:instrText xml:space="preserve"> PAGE </w:instrText>
            </w:r>
            <w:r w:rsidRPr="00AC601C">
              <w:rPr>
                <w:sz w:val="16"/>
              </w:rPr>
              <w:fldChar w:fldCharType="separate"/>
            </w:r>
            <w:r w:rsidRPr="00AC601C">
              <w:rPr>
                <w:noProof/>
                <w:sz w:val="16"/>
              </w:rPr>
              <w:t>1</w:t>
            </w:r>
            <w:r w:rsidRPr="00AC601C">
              <w:rPr>
                <w:sz w:val="16"/>
              </w:rPr>
              <w:fldChar w:fldCharType="end"/>
            </w:r>
            <w:r w:rsidRPr="00AC601C">
              <w:rPr>
                <w:sz w:val="16"/>
              </w:rPr>
              <w:t xml:space="preserve"> of </w:t>
            </w:r>
            <w:r w:rsidRPr="00AC601C">
              <w:rPr>
                <w:sz w:val="16"/>
              </w:rPr>
              <w:fldChar w:fldCharType="begin"/>
            </w:r>
            <w:r w:rsidRPr="00AC601C">
              <w:rPr>
                <w:sz w:val="16"/>
              </w:rPr>
              <w:instrText xml:space="preserve"> NUMPAGES </w:instrText>
            </w:r>
            <w:r w:rsidRPr="00AC601C">
              <w:rPr>
                <w:sz w:val="16"/>
              </w:rPr>
              <w:fldChar w:fldCharType="separate"/>
            </w:r>
            <w:r w:rsidRPr="00AC601C">
              <w:rPr>
                <w:noProof/>
                <w:sz w:val="16"/>
              </w:rPr>
              <w:t>3</w:t>
            </w:r>
            <w:r w:rsidRPr="00AC601C">
              <w:rPr>
                <w:sz w:val="16"/>
              </w:rPr>
              <w:fldChar w:fldCharType="end"/>
            </w:r>
            <w:r w:rsidRPr="00AC601C">
              <w:rPr>
                <w:sz w:val="16"/>
              </w:rPr>
              <w:t xml:space="preserve"> </w:t>
            </w:r>
          </w:p>
        </w:tc>
      </w:tr>
    </w:tbl>
    <w:bookmarkEnd w:id="0"/>
    <w:p w:rsidR="002E13F7" w:rsidRPr="006E00B3" w:rsidRDefault="002E13F7" w:rsidP="002E13F7">
      <w:pPr>
        <w:jc w:val="left"/>
        <w:rPr>
          <w:sz w:val="12"/>
        </w:rPr>
        <w:sectPr w:rsidR="002E13F7" w:rsidRPr="006E00B3" w:rsidSect="002119DD">
          <w:headerReference w:type="default" r:id="rId11"/>
          <w:pgSz w:w="11906" w:h="16838" w:code="9"/>
          <w:pgMar w:top="720" w:right="720" w:bottom="720" w:left="720" w:header="720" w:footer="0" w:gutter="0"/>
          <w:cols w:space="708"/>
          <w:docGrid w:linePitch="360"/>
        </w:sectPr>
      </w:pPr>
      <w:r>
        <w:rPr>
          <w:sz w:val="12"/>
        </w:rPr>
        <w:t>© CERTIUS</w:t>
      </w:r>
    </w:p>
    <w:p w:rsidR="00EB285F" w:rsidRPr="008A1837" w:rsidRDefault="00595147" w:rsidP="00181B37">
      <w:pPr>
        <w:spacing w:after="0"/>
        <w:jc w:val="right"/>
      </w:pPr>
      <w:r>
        <w:lastRenderedPageBreak/>
        <w:t>TABLA DE CONTENIDOS</w:t>
      </w:r>
    </w:p>
    <w:p w:rsidR="00772C68" w:rsidRPr="008A1837" w:rsidRDefault="00772C68" w:rsidP="0058039D">
      <w:pPr>
        <w:pStyle w:val="TDC1"/>
      </w:pPr>
    </w:p>
    <w:p w:rsidR="00181B37" w:rsidRDefault="00AC2EDD">
      <w:pPr>
        <w:pStyle w:val="TDC1"/>
        <w:rPr>
          <w:rFonts w:asciiTheme="minorHAnsi" w:hAnsiTheme="minorHAnsi" w:cstheme="minorBidi"/>
          <w:sz w:val="22"/>
          <w:szCs w:val="22"/>
          <w:lang w:val="es-ES" w:eastAsia="es-ES"/>
        </w:rPr>
      </w:pPr>
      <w:r w:rsidRPr="00AC2EDD">
        <w:fldChar w:fldCharType="begin"/>
      </w:r>
      <w:r w:rsidRPr="00AC2EDD">
        <w:instrText xml:space="preserve"> TOC \o "1-3" \h \z \u </w:instrText>
      </w:r>
      <w:r w:rsidRPr="00AC2EDD">
        <w:fldChar w:fldCharType="separate"/>
      </w:r>
      <w:hyperlink w:anchor="_Toc512494252" w:history="1">
        <w:r w:rsidR="00181B37" w:rsidRPr="00334C65">
          <w:rPr>
            <w:rStyle w:val="Hipervnculo"/>
          </w:rPr>
          <w:t>1</w:t>
        </w:r>
        <w:r w:rsidR="00181B37">
          <w:rPr>
            <w:rFonts w:asciiTheme="minorHAnsi" w:hAnsiTheme="minorHAnsi" w:cstheme="minorBidi"/>
            <w:sz w:val="22"/>
            <w:szCs w:val="22"/>
            <w:lang w:val="es-ES" w:eastAsia="es-ES"/>
          </w:rPr>
          <w:tab/>
        </w:r>
        <w:r w:rsidR="00181B37" w:rsidRPr="00334C65">
          <w:rPr>
            <w:rStyle w:val="Hipervnculo"/>
          </w:rPr>
          <w:t>Contactos</w:t>
        </w:r>
        <w:r w:rsidR="00181B37">
          <w:rPr>
            <w:webHidden/>
          </w:rPr>
          <w:tab/>
        </w:r>
        <w:r w:rsidR="00181B37">
          <w:rPr>
            <w:webHidden/>
          </w:rPr>
          <w:fldChar w:fldCharType="begin"/>
        </w:r>
        <w:r w:rsidR="00181B37">
          <w:rPr>
            <w:webHidden/>
          </w:rPr>
          <w:instrText xml:space="preserve"> PAGEREF _Toc512494252 \h </w:instrText>
        </w:r>
        <w:r w:rsidR="00181B37">
          <w:rPr>
            <w:webHidden/>
          </w:rPr>
        </w:r>
        <w:r w:rsidR="00181B37">
          <w:rPr>
            <w:webHidden/>
          </w:rPr>
          <w:fldChar w:fldCharType="separate"/>
        </w:r>
        <w:r w:rsidR="00181B37">
          <w:rPr>
            <w:webHidden/>
          </w:rPr>
          <w:t>3</w:t>
        </w:r>
        <w:r w:rsidR="00181B37">
          <w:rPr>
            <w:webHidden/>
          </w:rPr>
          <w:fldChar w:fldCharType="end"/>
        </w:r>
      </w:hyperlink>
    </w:p>
    <w:p w:rsidR="00181B37" w:rsidRDefault="002119DD">
      <w:pPr>
        <w:pStyle w:val="TDC1"/>
        <w:rPr>
          <w:rFonts w:asciiTheme="minorHAnsi" w:hAnsiTheme="minorHAnsi" w:cstheme="minorBidi"/>
          <w:sz w:val="22"/>
          <w:szCs w:val="22"/>
          <w:lang w:val="es-ES" w:eastAsia="es-ES"/>
        </w:rPr>
      </w:pPr>
      <w:hyperlink w:anchor="_Toc512494253" w:history="1">
        <w:r w:rsidR="00181B37" w:rsidRPr="00334C65">
          <w:rPr>
            <w:rStyle w:val="Hipervnculo"/>
          </w:rPr>
          <w:t>2</w:t>
        </w:r>
        <w:r w:rsidR="00181B37">
          <w:rPr>
            <w:rFonts w:asciiTheme="minorHAnsi" w:hAnsiTheme="minorHAnsi" w:cstheme="minorBidi"/>
            <w:sz w:val="22"/>
            <w:szCs w:val="22"/>
            <w:lang w:val="es-ES" w:eastAsia="es-ES"/>
          </w:rPr>
          <w:tab/>
        </w:r>
        <w:r w:rsidR="00181B37" w:rsidRPr="00334C65">
          <w:rPr>
            <w:rStyle w:val="Hipervnculo"/>
          </w:rPr>
          <w:t>Especificaciones de la aplicación IVR</w:t>
        </w:r>
        <w:r w:rsidR="00181B37">
          <w:rPr>
            <w:webHidden/>
          </w:rPr>
          <w:tab/>
        </w:r>
        <w:r w:rsidR="00181B37">
          <w:rPr>
            <w:webHidden/>
          </w:rPr>
          <w:fldChar w:fldCharType="begin"/>
        </w:r>
        <w:r w:rsidR="00181B37">
          <w:rPr>
            <w:webHidden/>
          </w:rPr>
          <w:instrText xml:space="preserve"> PAGEREF _Toc512494253 \h </w:instrText>
        </w:r>
        <w:r w:rsidR="00181B37">
          <w:rPr>
            <w:webHidden/>
          </w:rPr>
        </w:r>
        <w:r w:rsidR="00181B37">
          <w:rPr>
            <w:webHidden/>
          </w:rPr>
          <w:fldChar w:fldCharType="separate"/>
        </w:r>
        <w:r w:rsidR="00181B37">
          <w:rPr>
            <w:webHidden/>
          </w:rPr>
          <w:t>4</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54" w:history="1">
        <w:r w:rsidR="00181B37" w:rsidRPr="00334C65">
          <w:rPr>
            <w:rStyle w:val="Hipervnculo"/>
          </w:rPr>
          <w:t>2.1</w:t>
        </w:r>
        <w:r w:rsidR="00181B37">
          <w:rPr>
            <w:rFonts w:asciiTheme="minorHAnsi" w:hAnsiTheme="minorHAnsi" w:cstheme="minorBidi"/>
            <w:sz w:val="22"/>
            <w:szCs w:val="22"/>
            <w:lang w:val="es-ES" w:eastAsia="es-ES"/>
          </w:rPr>
          <w:tab/>
        </w:r>
        <w:r w:rsidR="00181B37" w:rsidRPr="00334C65">
          <w:rPr>
            <w:rStyle w:val="Hipervnculo"/>
          </w:rPr>
          <w:t>Especificaciones de la propuesta de Certius</w:t>
        </w:r>
        <w:r w:rsidR="00181B37">
          <w:rPr>
            <w:webHidden/>
          </w:rPr>
          <w:tab/>
        </w:r>
        <w:r w:rsidR="00181B37">
          <w:rPr>
            <w:webHidden/>
          </w:rPr>
          <w:fldChar w:fldCharType="begin"/>
        </w:r>
        <w:r w:rsidR="00181B37">
          <w:rPr>
            <w:webHidden/>
          </w:rPr>
          <w:instrText xml:space="preserve"> PAGEREF _Toc512494254 \h </w:instrText>
        </w:r>
        <w:r w:rsidR="00181B37">
          <w:rPr>
            <w:webHidden/>
          </w:rPr>
        </w:r>
        <w:r w:rsidR="00181B37">
          <w:rPr>
            <w:webHidden/>
          </w:rPr>
          <w:fldChar w:fldCharType="separate"/>
        </w:r>
        <w:r w:rsidR="00181B37">
          <w:rPr>
            <w:webHidden/>
          </w:rPr>
          <w:t>4</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55" w:history="1">
        <w:r w:rsidR="00181B37" w:rsidRPr="00334C65">
          <w:rPr>
            <w:rStyle w:val="Hipervnculo"/>
          </w:rPr>
          <w:t>2.2</w:t>
        </w:r>
        <w:r w:rsidR="00181B37">
          <w:rPr>
            <w:rFonts w:asciiTheme="minorHAnsi" w:hAnsiTheme="minorHAnsi" w:cstheme="minorBidi"/>
            <w:sz w:val="22"/>
            <w:szCs w:val="22"/>
            <w:lang w:val="es-ES" w:eastAsia="es-ES"/>
          </w:rPr>
          <w:tab/>
        </w:r>
        <w:r w:rsidR="00181B37" w:rsidRPr="00334C65">
          <w:rPr>
            <w:rStyle w:val="Hipervnculo"/>
          </w:rPr>
          <w:t>Especificaciones provistas por el cliente</w:t>
        </w:r>
        <w:r w:rsidR="00181B37">
          <w:rPr>
            <w:webHidden/>
          </w:rPr>
          <w:tab/>
        </w:r>
        <w:r w:rsidR="00181B37">
          <w:rPr>
            <w:webHidden/>
          </w:rPr>
          <w:fldChar w:fldCharType="begin"/>
        </w:r>
        <w:r w:rsidR="00181B37">
          <w:rPr>
            <w:webHidden/>
          </w:rPr>
          <w:instrText xml:space="preserve"> PAGEREF _Toc512494255 \h </w:instrText>
        </w:r>
        <w:r w:rsidR="00181B37">
          <w:rPr>
            <w:webHidden/>
          </w:rPr>
        </w:r>
        <w:r w:rsidR="00181B37">
          <w:rPr>
            <w:webHidden/>
          </w:rPr>
          <w:fldChar w:fldCharType="separate"/>
        </w:r>
        <w:r w:rsidR="00181B37">
          <w:rPr>
            <w:webHidden/>
          </w:rPr>
          <w:t>6</w:t>
        </w:r>
        <w:r w:rsidR="00181B37">
          <w:rPr>
            <w:webHidden/>
          </w:rPr>
          <w:fldChar w:fldCharType="end"/>
        </w:r>
      </w:hyperlink>
    </w:p>
    <w:p w:rsidR="00181B37" w:rsidRDefault="002119DD">
      <w:pPr>
        <w:pStyle w:val="TDC1"/>
        <w:rPr>
          <w:rFonts w:asciiTheme="minorHAnsi" w:hAnsiTheme="minorHAnsi" w:cstheme="minorBidi"/>
          <w:sz w:val="22"/>
          <w:szCs w:val="22"/>
          <w:lang w:val="es-ES" w:eastAsia="es-ES"/>
        </w:rPr>
      </w:pPr>
      <w:hyperlink w:anchor="_Toc512494256" w:history="1">
        <w:r w:rsidR="00181B37" w:rsidRPr="00334C65">
          <w:rPr>
            <w:rStyle w:val="Hipervnculo"/>
          </w:rPr>
          <w:t>3</w:t>
        </w:r>
        <w:r w:rsidR="00181B37">
          <w:rPr>
            <w:rFonts w:asciiTheme="minorHAnsi" w:hAnsiTheme="minorHAnsi" w:cstheme="minorBidi"/>
            <w:sz w:val="22"/>
            <w:szCs w:val="22"/>
            <w:lang w:val="es-ES" w:eastAsia="es-ES"/>
          </w:rPr>
          <w:tab/>
        </w:r>
        <w:r w:rsidR="00181B37" w:rsidRPr="00334C65">
          <w:rPr>
            <w:rStyle w:val="Hipervnculo"/>
          </w:rPr>
          <w:t>VPN</w:t>
        </w:r>
        <w:r w:rsidR="00181B37">
          <w:rPr>
            <w:webHidden/>
          </w:rPr>
          <w:tab/>
        </w:r>
        <w:r w:rsidR="00181B37">
          <w:rPr>
            <w:webHidden/>
          </w:rPr>
          <w:fldChar w:fldCharType="begin"/>
        </w:r>
        <w:r w:rsidR="00181B37">
          <w:rPr>
            <w:webHidden/>
          </w:rPr>
          <w:instrText xml:space="preserve"> PAGEREF _Toc512494256 \h </w:instrText>
        </w:r>
        <w:r w:rsidR="00181B37">
          <w:rPr>
            <w:webHidden/>
          </w:rPr>
        </w:r>
        <w:r w:rsidR="00181B37">
          <w:rPr>
            <w:webHidden/>
          </w:rPr>
          <w:fldChar w:fldCharType="separate"/>
        </w:r>
        <w:r w:rsidR="00181B37">
          <w:rPr>
            <w:webHidden/>
          </w:rPr>
          <w:t>8</w:t>
        </w:r>
        <w:r w:rsidR="00181B37">
          <w:rPr>
            <w:webHidden/>
          </w:rPr>
          <w:fldChar w:fldCharType="end"/>
        </w:r>
      </w:hyperlink>
    </w:p>
    <w:p w:rsidR="00181B37" w:rsidRDefault="002119DD">
      <w:pPr>
        <w:pStyle w:val="TDC1"/>
        <w:rPr>
          <w:rFonts w:asciiTheme="minorHAnsi" w:hAnsiTheme="minorHAnsi" w:cstheme="minorBidi"/>
          <w:sz w:val="22"/>
          <w:szCs w:val="22"/>
          <w:lang w:val="es-ES" w:eastAsia="es-ES"/>
        </w:rPr>
      </w:pPr>
      <w:hyperlink w:anchor="_Toc512494257" w:history="1">
        <w:r w:rsidR="00181B37" w:rsidRPr="00334C65">
          <w:rPr>
            <w:rStyle w:val="Hipervnculo"/>
          </w:rPr>
          <w:t>4</w:t>
        </w:r>
        <w:r w:rsidR="00181B37">
          <w:rPr>
            <w:rFonts w:asciiTheme="minorHAnsi" w:hAnsiTheme="minorHAnsi" w:cstheme="minorBidi"/>
            <w:sz w:val="22"/>
            <w:szCs w:val="22"/>
            <w:lang w:val="es-ES" w:eastAsia="es-ES"/>
          </w:rPr>
          <w:tab/>
        </w:r>
        <w:r w:rsidR="00181B37" w:rsidRPr="00334C65">
          <w:rPr>
            <w:rStyle w:val="Hipervnculo"/>
          </w:rPr>
          <w:t>Codigo fuente</w:t>
        </w:r>
        <w:r w:rsidR="00181B37">
          <w:rPr>
            <w:webHidden/>
          </w:rPr>
          <w:tab/>
        </w:r>
        <w:r w:rsidR="00181B37">
          <w:rPr>
            <w:webHidden/>
          </w:rPr>
          <w:fldChar w:fldCharType="begin"/>
        </w:r>
        <w:r w:rsidR="00181B37">
          <w:rPr>
            <w:webHidden/>
          </w:rPr>
          <w:instrText xml:space="preserve"> PAGEREF _Toc512494257 \h </w:instrText>
        </w:r>
        <w:r w:rsidR="00181B37">
          <w:rPr>
            <w:webHidden/>
          </w:rPr>
        </w:r>
        <w:r w:rsidR="00181B37">
          <w:rPr>
            <w:webHidden/>
          </w:rPr>
          <w:fldChar w:fldCharType="separate"/>
        </w:r>
        <w:r w:rsidR="00181B37">
          <w:rPr>
            <w:webHidden/>
          </w:rPr>
          <w:t>11</w:t>
        </w:r>
        <w:r w:rsidR="00181B37">
          <w:rPr>
            <w:webHidden/>
          </w:rPr>
          <w:fldChar w:fldCharType="end"/>
        </w:r>
      </w:hyperlink>
    </w:p>
    <w:p w:rsidR="00181B37" w:rsidRDefault="002119DD">
      <w:pPr>
        <w:pStyle w:val="TDC1"/>
        <w:rPr>
          <w:rFonts w:asciiTheme="minorHAnsi" w:hAnsiTheme="minorHAnsi" w:cstheme="minorBidi"/>
          <w:sz w:val="22"/>
          <w:szCs w:val="22"/>
          <w:lang w:val="es-ES" w:eastAsia="es-ES"/>
        </w:rPr>
      </w:pPr>
      <w:hyperlink w:anchor="_Toc512494258" w:history="1">
        <w:r w:rsidR="00181B37" w:rsidRPr="00334C65">
          <w:rPr>
            <w:rStyle w:val="Hipervnculo"/>
          </w:rPr>
          <w:t>5</w:t>
        </w:r>
        <w:r w:rsidR="00181B37">
          <w:rPr>
            <w:rFonts w:asciiTheme="minorHAnsi" w:hAnsiTheme="minorHAnsi" w:cstheme="minorBidi"/>
            <w:sz w:val="22"/>
            <w:szCs w:val="22"/>
            <w:lang w:val="es-ES" w:eastAsia="es-ES"/>
          </w:rPr>
          <w:tab/>
        </w:r>
        <w:r w:rsidR="00181B37" w:rsidRPr="00334C65">
          <w:rPr>
            <w:rStyle w:val="Hipervnculo"/>
          </w:rPr>
          <w:t>Asterisk</w:t>
        </w:r>
        <w:r w:rsidR="00181B37">
          <w:rPr>
            <w:webHidden/>
          </w:rPr>
          <w:tab/>
        </w:r>
        <w:r w:rsidR="00181B37">
          <w:rPr>
            <w:webHidden/>
          </w:rPr>
          <w:fldChar w:fldCharType="begin"/>
        </w:r>
        <w:r w:rsidR="00181B37">
          <w:rPr>
            <w:webHidden/>
          </w:rPr>
          <w:instrText xml:space="preserve"> PAGEREF _Toc512494258 \h </w:instrText>
        </w:r>
        <w:r w:rsidR="00181B37">
          <w:rPr>
            <w:webHidden/>
          </w:rPr>
        </w:r>
        <w:r w:rsidR="00181B37">
          <w:rPr>
            <w:webHidden/>
          </w:rPr>
          <w:fldChar w:fldCharType="separate"/>
        </w:r>
        <w:r w:rsidR="00181B37">
          <w:rPr>
            <w:webHidden/>
          </w:rPr>
          <w:t>12</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59" w:history="1">
        <w:r w:rsidR="00181B37" w:rsidRPr="00334C65">
          <w:rPr>
            <w:rStyle w:val="Hipervnculo"/>
          </w:rPr>
          <w:t>5.1</w:t>
        </w:r>
        <w:r w:rsidR="00181B37">
          <w:rPr>
            <w:rFonts w:asciiTheme="minorHAnsi" w:hAnsiTheme="minorHAnsi" w:cstheme="minorBidi"/>
            <w:sz w:val="22"/>
            <w:szCs w:val="22"/>
            <w:lang w:val="es-ES" w:eastAsia="es-ES"/>
          </w:rPr>
          <w:tab/>
        </w:r>
        <w:r w:rsidR="00181B37" w:rsidRPr="00334C65">
          <w:rPr>
            <w:rStyle w:val="Hipervnculo"/>
          </w:rPr>
          <w:t>Información General</w:t>
        </w:r>
        <w:r w:rsidR="00181B37">
          <w:rPr>
            <w:webHidden/>
          </w:rPr>
          <w:tab/>
        </w:r>
        <w:r w:rsidR="00181B37">
          <w:rPr>
            <w:webHidden/>
          </w:rPr>
          <w:fldChar w:fldCharType="begin"/>
        </w:r>
        <w:r w:rsidR="00181B37">
          <w:rPr>
            <w:webHidden/>
          </w:rPr>
          <w:instrText xml:space="preserve"> PAGEREF _Toc512494259 \h </w:instrText>
        </w:r>
        <w:r w:rsidR="00181B37">
          <w:rPr>
            <w:webHidden/>
          </w:rPr>
        </w:r>
        <w:r w:rsidR="00181B37">
          <w:rPr>
            <w:webHidden/>
          </w:rPr>
          <w:fldChar w:fldCharType="separate"/>
        </w:r>
        <w:r w:rsidR="00181B37">
          <w:rPr>
            <w:webHidden/>
          </w:rPr>
          <w:t>12</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0" w:history="1">
        <w:r w:rsidR="00181B37" w:rsidRPr="00334C65">
          <w:rPr>
            <w:rStyle w:val="Hipervnculo"/>
          </w:rPr>
          <w:t>5.2</w:t>
        </w:r>
        <w:r w:rsidR="00181B37">
          <w:rPr>
            <w:rFonts w:asciiTheme="minorHAnsi" w:hAnsiTheme="minorHAnsi" w:cstheme="minorBidi"/>
            <w:sz w:val="22"/>
            <w:szCs w:val="22"/>
            <w:lang w:val="es-ES" w:eastAsia="es-ES"/>
          </w:rPr>
          <w:tab/>
        </w:r>
        <w:r w:rsidR="00181B37" w:rsidRPr="00334C65">
          <w:rPr>
            <w:rStyle w:val="Hipervnculo"/>
          </w:rPr>
          <w:t>WEB de administración</w:t>
        </w:r>
        <w:r w:rsidR="00181B37">
          <w:rPr>
            <w:webHidden/>
          </w:rPr>
          <w:tab/>
        </w:r>
        <w:r w:rsidR="00181B37">
          <w:rPr>
            <w:webHidden/>
          </w:rPr>
          <w:fldChar w:fldCharType="begin"/>
        </w:r>
        <w:r w:rsidR="00181B37">
          <w:rPr>
            <w:webHidden/>
          </w:rPr>
          <w:instrText xml:space="preserve"> PAGEREF _Toc512494260 \h </w:instrText>
        </w:r>
        <w:r w:rsidR="00181B37">
          <w:rPr>
            <w:webHidden/>
          </w:rPr>
        </w:r>
        <w:r w:rsidR="00181B37">
          <w:rPr>
            <w:webHidden/>
          </w:rPr>
          <w:fldChar w:fldCharType="separate"/>
        </w:r>
        <w:r w:rsidR="00181B37">
          <w:rPr>
            <w:webHidden/>
          </w:rPr>
          <w:t>12</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1" w:history="1">
        <w:r w:rsidR="00181B37" w:rsidRPr="00334C65">
          <w:rPr>
            <w:rStyle w:val="Hipervnculo"/>
          </w:rPr>
          <w:t>5.3</w:t>
        </w:r>
        <w:r w:rsidR="00181B37">
          <w:rPr>
            <w:rFonts w:asciiTheme="minorHAnsi" w:hAnsiTheme="minorHAnsi" w:cstheme="minorBidi"/>
            <w:sz w:val="22"/>
            <w:szCs w:val="22"/>
            <w:lang w:val="es-ES" w:eastAsia="es-ES"/>
          </w:rPr>
          <w:tab/>
        </w:r>
        <w:r w:rsidR="00181B37" w:rsidRPr="00334C65">
          <w:rPr>
            <w:rStyle w:val="Hipervnculo"/>
          </w:rPr>
          <w:t>Idioma Spanish</w:t>
        </w:r>
        <w:r w:rsidR="00181B37">
          <w:rPr>
            <w:webHidden/>
          </w:rPr>
          <w:tab/>
        </w:r>
        <w:r w:rsidR="00181B37">
          <w:rPr>
            <w:webHidden/>
          </w:rPr>
          <w:fldChar w:fldCharType="begin"/>
        </w:r>
        <w:r w:rsidR="00181B37">
          <w:rPr>
            <w:webHidden/>
          </w:rPr>
          <w:instrText xml:space="preserve"> PAGEREF _Toc512494261 \h </w:instrText>
        </w:r>
        <w:r w:rsidR="00181B37">
          <w:rPr>
            <w:webHidden/>
          </w:rPr>
        </w:r>
        <w:r w:rsidR="00181B37">
          <w:rPr>
            <w:webHidden/>
          </w:rPr>
          <w:fldChar w:fldCharType="separate"/>
        </w:r>
        <w:r w:rsidR="00181B37">
          <w:rPr>
            <w:webHidden/>
          </w:rPr>
          <w:t>14</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2" w:history="1">
        <w:r w:rsidR="00181B37" w:rsidRPr="00334C65">
          <w:rPr>
            <w:rStyle w:val="Hipervnculo"/>
          </w:rPr>
          <w:t>5.4</w:t>
        </w:r>
        <w:r w:rsidR="00181B37">
          <w:rPr>
            <w:rFonts w:asciiTheme="minorHAnsi" w:hAnsiTheme="minorHAnsi" w:cstheme="minorBidi"/>
            <w:sz w:val="22"/>
            <w:szCs w:val="22"/>
            <w:lang w:val="es-ES" w:eastAsia="es-ES"/>
          </w:rPr>
          <w:tab/>
        </w:r>
        <w:r w:rsidR="00181B37" w:rsidRPr="00334C65">
          <w:rPr>
            <w:rStyle w:val="Hipervnculo"/>
          </w:rPr>
          <w:t>TTS Microsoft</w:t>
        </w:r>
        <w:r w:rsidR="00181B37">
          <w:rPr>
            <w:webHidden/>
          </w:rPr>
          <w:tab/>
        </w:r>
        <w:r w:rsidR="00181B37">
          <w:rPr>
            <w:webHidden/>
          </w:rPr>
          <w:fldChar w:fldCharType="begin"/>
        </w:r>
        <w:r w:rsidR="00181B37">
          <w:rPr>
            <w:webHidden/>
          </w:rPr>
          <w:instrText xml:space="preserve"> PAGEREF _Toc512494262 \h </w:instrText>
        </w:r>
        <w:r w:rsidR="00181B37">
          <w:rPr>
            <w:webHidden/>
          </w:rPr>
        </w:r>
        <w:r w:rsidR="00181B37">
          <w:rPr>
            <w:webHidden/>
          </w:rPr>
          <w:fldChar w:fldCharType="separate"/>
        </w:r>
        <w:r w:rsidR="00181B37">
          <w:rPr>
            <w:webHidden/>
          </w:rPr>
          <w:t>15</w:t>
        </w:r>
        <w:r w:rsidR="00181B37">
          <w:rPr>
            <w:webHidden/>
          </w:rPr>
          <w:fldChar w:fldCharType="end"/>
        </w:r>
      </w:hyperlink>
    </w:p>
    <w:p w:rsidR="00181B37" w:rsidRDefault="002119DD">
      <w:pPr>
        <w:pStyle w:val="TDC3"/>
        <w:rPr>
          <w:rFonts w:asciiTheme="minorHAnsi" w:hAnsiTheme="minorHAnsi" w:cstheme="minorBidi"/>
          <w:sz w:val="22"/>
          <w:szCs w:val="22"/>
          <w:lang w:val="es-ES" w:eastAsia="es-ES"/>
        </w:rPr>
      </w:pPr>
      <w:hyperlink w:anchor="_Toc512494263" w:history="1">
        <w:r w:rsidR="00181B37" w:rsidRPr="00334C65">
          <w:rPr>
            <w:rStyle w:val="Hipervnculo"/>
          </w:rPr>
          <w:t>5.4.1</w:t>
        </w:r>
        <w:r w:rsidR="00181B37">
          <w:rPr>
            <w:rFonts w:asciiTheme="minorHAnsi" w:hAnsiTheme="minorHAnsi" w:cstheme="minorBidi"/>
            <w:sz w:val="22"/>
            <w:szCs w:val="22"/>
            <w:lang w:val="es-ES" w:eastAsia="es-ES"/>
          </w:rPr>
          <w:tab/>
        </w:r>
        <w:r w:rsidR="00181B37" w:rsidRPr="00334C65">
          <w:rPr>
            <w:rStyle w:val="Hipervnculo"/>
          </w:rPr>
          <w:t>TTS Microsoft de Certius</w:t>
        </w:r>
        <w:r w:rsidR="00181B37">
          <w:rPr>
            <w:webHidden/>
          </w:rPr>
          <w:tab/>
        </w:r>
        <w:r w:rsidR="00181B37">
          <w:rPr>
            <w:webHidden/>
          </w:rPr>
          <w:fldChar w:fldCharType="begin"/>
        </w:r>
        <w:r w:rsidR="00181B37">
          <w:rPr>
            <w:webHidden/>
          </w:rPr>
          <w:instrText xml:space="preserve"> PAGEREF _Toc512494263 \h </w:instrText>
        </w:r>
        <w:r w:rsidR="00181B37">
          <w:rPr>
            <w:webHidden/>
          </w:rPr>
        </w:r>
        <w:r w:rsidR="00181B37">
          <w:rPr>
            <w:webHidden/>
          </w:rPr>
          <w:fldChar w:fldCharType="separate"/>
        </w:r>
        <w:r w:rsidR="00181B37">
          <w:rPr>
            <w:webHidden/>
          </w:rPr>
          <w:t>15</w:t>
        </w:r>
        <w:r w:rsidR="00181B37">
          <w:rPr>
            <w:webHidden/>
          </w:rPr>
          <w:fldChar w:fldCharType="end"/>
        </w:r>
      </w:hyperlink>
    </w:p>
    <w:p w:rsidR="00181B37" w:rsidRDefault="002119DD">
      <w:pPr>
        <w:pStyle w:val="TDC3"/>
        <w:rPr>
          <w:rFonts w:asciiTheme="minorHAnsi" w:hAnsiTheme="minorHAnsi" w:cstheme="minorBidi"/>
          <w:sz w:val="22"/>
          <w:szCs w:val="22"/>
          <w:lang w:val="es-ES" w:eastAsia="es-ES"/>
        </w:rPr>
      </w:pPr>
      <w:hyperlink w:anchor="_Toc512494264" w:history="1">
        <w:r w:rsidR="00181B37" w:rsidRPr="00334C65">
          <w:rPr>
            <w:rStyle w:val="Hipervnculo"/>
          </w:rPr>
          <w:t>5.4.2</w:t>
        </w:r>
        <w:r w:rsidR="00181B37">
          <w:rPr>
            <w:rFonts w:asciiTheme="minorHAnsi" w:hAnsiTheme="minorHAnsi" w:cstheme="minorBidi"/>
            <w:sz w:val="22"/>
            <w:szCs w:val="22"/>
            <w:lang w:val="es-ES" w:eastAsia="es-ES"/>
          </w:rPr>
          <w:tab/>
        </w:r>
        <w:r w:rsidR="00181B37" w:rsidRPr="00334C65">
          <w:rPr>
            <w:rStyle w:val="Hipervnculo"/>
          </w:rPr>
          <w:t>Instalación de TTS Microsoft en Asterisk</w:t>
        </w:r>
        <w:r w:rsidR="00181B37">
          <w:rPr>
            <w:webHidden/>
          </w:rPr>
          <w:tab/>
        </w:r>
        <w:r w:rsidR="00181B37">
          <w:rPr>
            <w:webHidden/>
          </w:rPr>
          <w:fldChar w:fldCharType="begin"/>
        </w:r>
        <w:r w:rsidR="00181B37">
          <w:rPr>
            <w:webHidden/>
          </w:rPr>
          <w:instrText xml:space="preserve"> PAGEREF _Toc512494264 \h </w:instrText>
        </w:r>
        <w:r w:rsidR="00181B37">
          <w:rPr>
            <w:webHidden/>
          </w:rPr>
        </w:r>
        <w:r w:rsidR="00181B37">
          <w:rPr>
            <w:webHidden/>
          </w:rPr>
          <w:fldChar w:fldCharType="separate"/>
        </w:r>
        <w:r w:rsidR="00181B37">
          <w:rPr>
            <w:webHidden/>
          </w:rPr>
          <w:t>15</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5" w:history="1">
        <w:r w:rsidR="00181B37" w:rsidRPr="00334C65">
          <w:rPr>
            <w:rStyle w:val="Hipervnculo"/>
          </w:rPr>
          <w:t>5.5</w:t>
        </w:r>
        <w:r w:rsidR="00181B37">
          <w:rPr>
            <w:rFonts w:asciiTheme="minorHAnsi" w:hAnsiTheme="minorHAnsi" w:cstheme="minorBidi"/>
            <w:sz w:val="22"/>
            <w:szCs w:val="22"/>
            <w:lang w:val="es-ES" w:eastAsia="es-ES"/>
          </w:rPr>
          <w:tab/>
        </w:r>
        <w:r w:rsidR="00181B37" w:rsidRPr="00334C65">
          <w:rPr>
            <w:rStyle w:val="Hipervnculo"/>
          </w:rPr>
          <w:t>Linux - Comandos Utiles</w:t>
        </w:r>
        <w:r w:rsidR="00181B37">
          <w:rPr>
            <w:webHidden/>
          </w:rPr>
          <w:tab/>
        </w:r>
        <w:r w:rsidR="00181B37">
          <w:rPr>
            <w:webHidden/>
          </w:rPr>
          <w:fldChar w:fldCharType="begin"/>
        </w:r>
        <w:r w:rsidR="00181B37">
          <w:rPr>
            <w:webHidden/>
          </w:rPr>
          <w:instrText xml:space="preserve"> PAGEREF _Toc512494265 \h </w:instrText>
        </w:r>
        <w:r w:rsidR="00181B37">
          <w:rPr>
            <w:webHidden/>
          </w:rPr>
        </w:r>
        <w:r w:rsidR="00181B37">
          <w:rPr>
            <w:webHidden/>
          </w:rPr>
          <w:fldChar w:fldCharType="separate"/>
        </w:r>
        <w:r w:rsidR="00181B37">
          <w:rPr>
            <w:webHidden/>
          </w:rPr>
          <w:t>16</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6" w:history="1">
        <w:r w:rsidR="00181B37" w:rsidRPr="00334C65">
          <w:rPr>
            <w:rStyle w:val="Hipervnculo"/>
          </w:rPr>
          <w:t>5.6</w:t>
        </w:r>
        <w:r w:rsidR="00181B37">
          <w:rPr>
            <w:rFonts w:asciiTheme="minorHAnsi" w:hAnsiTheme="minorHAnsi" w:cstheme="minorBidi"/>
            <w:sz w:val="22"/>
            <w:szCs w:val="22"/>
            <w:lang w:val="es-ES" w:eastAsia="es-ES"/>
          </w:rPr>
          <w:tab/>
        </w:r>
        <w:r w:rsidR="00181B37" w:rsidRPr="00334C65">
          <w:rPr>
            <w:rStyle w:val="Hipervnculo"/>
          </w:rPr>
          <w:t>Asterisk CLI - Comandos Utiles</w:t>
        </w:r>
        <w:r w:rsidR="00181B37">
          <w:rPr>
            <w:webHidden/>
          </w:rPr>
          <w:tab/>
        </w:r>
        <w:r w:rsidR="00181B37">
          <w:rPr>
            <w:webHidden/>
          </w:rPr>
          <w:fldChar w:fldCharType="begin"/>
        </w:r>
        <w:r w:rsidR="00181B37">
          <w:rPr>
            <w:webHidden/>
          </w:rPr>
          <w:instrText xml:space="preserve"> PAGEREF _Toc512494266 \h </w:instrText>
        </w:r>
        <w:r w:rsidR="00181B37">
          <w:rPr>
            <w:webHidden/>
          </w:rPr>
        </w:r>
        <w:r w:rsidR="00181B37">
          <w:rPr>
            <w:webHidden/>
          </w:rPr>
          <w:fldChar w:fldCharType="separate"/>
        </w:r>
        <w:r w:rsidR="00181B37">
          <w:rPr>
            <w:webHidden/>
          </w:rPr>
          <w:t>16</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7" w:history="1">
        <w:r w:rsidR="00181B37" w:rsidRPr="00334C65">
          <w:rPr>
            <w:rStyle w:val="Hipervnculo"/>
          </w:rPr>
          <w:t>5.7</w:t>
        </w:r>
        <w:r w:rsidR="00181B37">
          <w:rPr>
            <w:rFonts w:asciiTheme="minorHAnsi" w:hAnsiTheme="minorHAnsi" w:cstheme="minorBidi"/>
            <w:sz w:val="22"/>
            <w:szCs w:val="22"/>
            <w:lang w:val="es-ES" w:eastAsia="es-ES"/>
          </w:rPr>
          <w:tab/>
        </w:r>
        <w:r w:rsidR="00181B37" w:rsidRPr="00334C65">
          <w:rPr>
            <w:rStyle w:val="Hipervnculo"/>
          </w:rPr>
          <w:t>Entorno Teleperformance</w:t>
        </w:r>
        <w:r w:rsidR="00181B37">
          <w:rPr>
            <w:webHidden/>
          </w:rPr>
          <w:tab/>
        </w:r>
        <w:r w:rsidR="00181B37">
          <w:rPr>
            <w:webHidden/>
          </w:rPr>
          <w:fldChar w:fldCharType="begin"/>
        </w:r>
        <w:r w:rsidR="00181B37">
          <w:rPr>
            <w:webHidden/>
          </w:rPr>
          <w:instrText xml:space="preserve"> PAGEREF _Toc512494267 \h </w:instrText>
        </w:r>
        <w:r w:rsidR="00181B37">
          <w:rPr>
            <w:webHidden/>
          </w:rPr>
        </w:r>
        <w:r w:rsidR="00181B37">
          <w:rPr>
            <w:webHidden/>
          </w:rPr>
          <w:fldChar w:fldCharType="separate"/>
        </w:r>
        <w:r w:rsidR="00181B37">
          <w:rPr>
            <w:webHidden/>
          </w:rPr>
          <w:t>17</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8" w:history="1">
        <w:r w:rsidR="00181B37" w:rsidRPr="00334C65">
          <w:rPr>
            <w:rStyle w:val="Hipervnculo"/>
          </w:rPr>
          <w:t>5.8</w:t>
        </w:r>
        <w:r w:rsidR="00181B37">
          <w:rPr>
            <w:rFonts w:asciiTheme="minorHAnsi" w:hAnsiTheme="minorHAnsi" w:cstheme="minorBidi"/>
            <w:sz w:val="22"/>
            <w:szCs w:val="22"/>
            <w:lang w:val="es-ES" w:eastAsia="es-ES"/>
          </w:rPr>
          <w:tab/>
        </w:r>
        <w:r w:rsidR="00181B37" w:rsidRPr="00334C65">
          <w:rPr>
            <w:rStyle w:val="Hipervnculo"/>
          </w:rPr>
          <w:t>Test de carga</w:t>
        </w:r>
        <w:r w:rsidR="00181B37">
          <w:rPr>
            <w:webHidden/>
          </w:rPr>
          <w:tab/>
        </w:r>
        <w:r w:rsidR="00181B37">
          <w:rPr>
            <w:webHidden/>
          </w:rPr>
          <w:fldChar w:fldCharType="begin"/>
        </w:r>
        <w:r w:rsidR="00181B37">
          <w:rPr>
            <w:webHidden/>
          </w:rPr>
          <w:instrText xml:space="preserve"> PAGEREF _Toc512494268 \h </w:instrText>
        </w:r>
        <w:r w:rsidR="00181B37">
          <w:rPr>
            <w:webHidden/>
          </w:rPr>
        </w:r>
        <w:r w:rsidR="00181B37">
          <w:rPr>
            <w:webHidden/>
          </w:rPr>
          <w:fldChar w:fldCharType="separate"/>
        </w:r>
        <w:r w:rsidR="00181B37">
          <w:rPr>
            <w:webHidden/>
          </w:rPr>
          <w:t>18</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69" w:history="1">
        <w:r w:rsidR="00181B37" w:rsidRPr="00334C65">
          <w:rPr>
            <w:rStyle w:val="Hipervnculo"/>
          </w:rPr>
          <w:t>5.9</w:t>
        </w:r>
        <w:r w:rsidR="00181B37">
          <w:rPr>
            <w:rFonts w:asciiTheme="minorHAnsi" w:hAnsiTheme="minorHAnsi" w:cstheme="minorBidi"/>
            <w:sz w:val="22"/>
            <w:szCs w:val="22"/>
            <w:lang w:val="es-ES" w:eastAsia="es-ES"/>
          </w:rPr>
          <w:tab/>
        </w:r>
        <w:r w:rsidR="00181B37" w:rsidRPr="00334C65">
          <w:rPr>
            <w:rStyle w:val="Hipervnculo"/>
          </w:rPr>
          <w:t>WebServices</w:t>
        </w:r>
        <w:r w:rsidR="00181B37">
          <w:rPr>
            <w:webHidden/>
          </w:rPr>
          <w:tab/>
        </w:r>
        <w:r w:rsidR="00181B37">
          <w:rPr>
            <w:webHidden/>
          </w:rPr>
          <w:fldChar w:fldCharType="begin"/>
        </w:r>
        <w:r w:rsidR="00181B37">
          <w:rPr>
            <w:webHidden/>
          </w:rPr>
          <w:instrText xml:space="preserve"> PAGEREF _Toc512494269 \h </w:instrText>
        </w:r>
        <w:r w:rsidR="00181B37">
          <w:rPr>
            <w:webHidden/>
          </w:rPr>
        </w:r>
        <w:r w:rsidR="00181B37">
          <w:rPr>
            <w:webHidden/>
          </w:rPr>
          <w:fldChar w:fldCharType="separate"/>
        </w:r>
        <w:r w:rsidR="00181B37">
          <w:rPr>
            <w:webHidden/>
          </w:rPr>
          <w:t>21</w:t>
        </w:r>
        <w:r w:rsidR="00181B37">
          <w:rPr>
            <w:webHidden/>
          </w:rPr>
          <w:fldChar w:fldCharType="end"/>
        </w:r>
      </w:hyperlink>
    </w:p>
    <w:p w:rsidR="00181B37" w:rsidRDefault="002119DD">
      <w:pPr>
        <w:pStyle w:val="TDC1"/>
        <w:rPr>
          <w:rFonts w:asciiTheme="minorHAnsi" w:hAnsiTheme="minorHAnsi" w:cstheme="minorBidi"/>
          <w:sz w:val="22"/>
          <w:szCs w:val="22"/>
          <w:lang w:val="es-ES" w:eastAsia="es-ES"/>
        </w:rPr>
      </w:pPr>
      <w:hyperlink w:anchor="_Toc512494270" w:history="1">
        <w:r w:rsidR="00181B37" w:rsidRPr="00334C65">
          <w:rPr>
            <w:rStyle w:val="Hipervnculo"/>
          </w:rPr>
          <w:t>6</w:t>
        </w:r>
        <w:r w:rsidR="00181B37">
          <w:rPr>
            <w:rFonts w:asciiTheme="minorHAnsi" w:hAnsiTheme="minorHAnsi" w:cstheme="minorBidi"/>
            <w:sz w:val="22"/>
            <w:szCs w:val="22"/>
            <w:lang w:val="es-ES" w:eastAsia="es-ES"/>
          </w:rPr>
          <w:tab/>
        </w:r>
        <w:r w:rsidR="00181B37" w:rsidRPr="00334C65">
          <w:rPr>
            <w:rStyle w:val="Hipervnculo"/>
          </w:rPr>
          <w:t>Programación IVR</w:t>
        </w:r>
        <w:r w:rsidR="00181B37">
          <w:rPr>
            <w:webHidden/>
          </w:rPr>
          <w:tab/>
        </w:r>
        <w:r w:rsidR="00181B37">
          <w:rPr>
            <w:webHidden/>
          </w:rPr>
          <w:fldChar w:fldCharType="begin"/>
        </w:r>
        <w:r w:rsidR="00181B37">
          <w:rPr>
            <w:webHidden/>
          </w:rPr>
          <w:instrText xml:space="preserve"> PAGEREF _Toc512494270 \h </w:instrText>
        </w:r>
        <w:r w:rsidR="00181B37">
          <w:rPr>
            <w:webHidden/>
          </w:rPr>
        </w:r>
        <w:r w:rsidR="00181B37">
          <w:rPr>
            <w:webHidden/>
          </w:rPr>
          <w:fldChar w:fldCharType="separate"/>
        </w:r>
        <w:r w:rsidR="00181B37">
          <w:rPr>
            <w:webHidden/>
          </w:rPr>
          <w:t>22</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1" w:history="1">
        <w:r w:rsidR="00181B37" w:rsidRPr="00334C65">
          <w:rPr>
            <w:rStyle w:val="Hipervnculo"/>
          </w:rPr>
          <w:t>6.1</w:t>
        </w:r>
        <w:r w:rsidR="00181B37">
          <w:rPr>
            <w:rFonts w:asciiTheme="minorHAnsi" w:hAnsiTheme="minorHAnsi" w:cstheme="minorBidi"/>
            <w:sz w:val="22"/>
            <w:szCs w:val="22"/>
            <w:lang w:val="es-ES" w:eastAsia="es-ES"/>
          </w:rPr>
          <w:tab/>
        </w:r>
        <w:r w:rsidR="00181B37" w:rsidRPr="00334C65">
          <w:rPr>
            <w:rStyle w:val="Hipervnculo"/>
          </w:rPr>
          <w:t>ANTES QUE NADA</w:t>
        </w:r>
        <w:r w:rsidR="00181B37">
          <w:rPr>
            <w:webHidden/>
          </w:rPr>
          <w:tab/>
        </w:r>
        <w:r w:rsidR="00181B37">
          <w:rPr>
            <w:webHidden/>
          </w:rPr>
          <w:fldChar w:fldCharType="begin"/>
        </w:r>
        <w:r w:rsidR="00181B37">
          <w:rPr>
            <w:webHidden/>
          </w:rPr>
          <w:instrText xml:space="preserve"> PAGEREF _Toc512494271 \h </w:instrText>
        </w:r>
        <w:r w:rsidR="00181B37">
          <w:rPr>
            <w:webHidden/>
          </w:rPr>
        </w:r>
        <w:r w:rsidR="00181B37">
          <w:rPr>
            <w:webHidden/>
          </w:rPr>
          <w:fldChar w:fldCharType="separate"/>
        </w:r>
        <w:r w:rsidR="00181B37">
          <w:rPr>
            <w:webHidden/>
          </w:rPr>
          <w:t>22</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2" w:history="1">
        <w:r w:rsidR="00181B37" w:rsidRPr="00334C65">
          <w:rPr>
            <w:rStyle w:val="Hipervnculo"/>
          </w:rPr>
          <w:t>6.2</w:t>
        </w:r>
        <w:r w:rsidR="00181B37">
          <w:rPr>
            <w:rFonts w:asciiTheme="minorHAnsi" w:hAnsiTheme="minorHAnsi" w:cstheme="minorBidi"/>
            <w:sz w:val="22"/>
            <w:szCs w:val="22"/>
            <w:lang w:val="es-ES" w:eastAsia="es-ES"/>
          </w:rPr>
          <w:tab/>
        </w:r>
        <w:r w:rsidR="00181B37" w:rsidRPr="00334C65">
          <w:rPr>
            <w:rStyle w:val="Hipervnculo"/>
          </w:rPr>
          <w:t>Ubicacion de archivos</w:t>
        </w:r>
        <w:r w:rsidR="00181B37">
          <w:rPr>
            <w:webHidden/>
          </w:rPr>
          <w:tab/>
        </w:r>
        <w:r w:rsidR="00181B37">
          <w:rPr>
            <w:webHidden/>
          </w:rPr>
          <w:fldChar w:fldCharType="begin"/>
        </w:r>
        <w:r w:rsidR="00181B37">
          <w:rPr>
            <w:webHidden/>
          </w:rPr>
          <w:instrText xml:space="preserve"> PAGEREF _Toc512494272 \h </w:instrText>
        </w:r>
        <w:r w:rsidR="00181B37">
          <w:rPr>
            <w:webHidden/>
          </w:rPr>
        </w:r>
        <w:r w:rsidR="00181B37">
          <w:rPr>
            <w:webHidden/>
          </w:rPr>
          <w:fldChar w:fldCharType="separate"/>
        </w:r>
        <w:r w:rsidR="00181B37">
          <w:rPr>
            <w:webHidden/>
          </w:rPr>
          <w:t>22</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3" w:history="1">
        <w:r w:rsidR="00181B37" w:rsidRPr="00334C65">
          <w:rPr>
            <w:rStyle w:val="Hipervnculo"/>
          </w:rPr>
          <w:t>6.3</w:t>
        </w:r>
        <w:r w:rsidR="00181B37">
          <w:rPr>
            <w:rFonts w:asciiTheme="minorHAnsi" w:hAnsiTheme="minorHAnsi" w:cstheme="minorBidi"/>
            <w:sz w:val="22"/>
            <w:szCs w:val="22"/>
            <w:lang w:val="es-ES" w:eastAsia="es-ES"/>
          </w:rPr>
          <w:tab/>
        </w:r>
        <w:r w:rsidR="00181B37" w:rsidRPr="00334C65">
          <w:rPr>
            <w:rStyle w:val="Hipervnculo"/>
          </w:rPr>
          <w:t>IVR Script – Comandos Utiles</w:t>
        </w:r>
        <w:r w:rsidR="00181B37">
          <w:rPr>
            <w:webHidden/>
          </w:rPr>
          <w:tab/>
        </w:r>
        <w:r w:rsidR="00181B37">
          <w:rPr>
            <w:webHidden/>
          </w:rPr>
          <w:fldChar w:fldCharType="begin"/>
        </w:r>
        <w:r w:rsidR="00181B37">
          <w:rPr>
            <w:webHidden/>
          </w:rPr>
          <w:instrText xml:space="preserve"> PAGEREF _Toc512494273 \h </w:instrText>
        </w:r>
        <w:r w:rsidR="00181B37">
          <w:rPr>
            <w:webHidden/>
          </w:rPr>
        </w:r>
        <w:r w:rsidR="00181B37">
          <w:rPr>
            <w:webHidden/>
          </w:rPr>
          <w:fldChar w:fldCharType="separate"/>
        </w:r>
        <w:r w:rsidR="00181B37">
          <w:rPr>
            <w:webHidden/>
          </w:rPr>
          <w:t>23</w:t>
        </w:r>
        <w:r w:rsidR="00181B37">
          <w:rPr>
            <w:webHidden/>
          </w:rPr>
          <w:fldChar w:fldCharType="end"/>
        </w:r>
      </w:hyperlink>
    </w:p>
    <w:p w:rsidR="00181B37" w:rsidRDefault="002119DD">
      <w:pPr>
        <w:pStyle w:val="TDC1"/>
        <w:rPr>
          <w:rFonts w:asciiTheme="minorHAnsi" w:hAnsiTheme="minorHAnsi" w:cstheme="minorBidi"/>
          <w:sz w:val="22"/>
          <w:szCs w:val="22"/>
          <w:lang w:val="es-ES" w:eastAsia="es-ES"/>
        </w:rPr>
      </w:pPr>
      <w:hyperlink w:anchor="_Toc512494274" w:history="1">
        <w:r w:rsidR="00181B37" w:rsidRPr="00334C65">
          <w:rPr>
            <w:rStyle w:val="Hipervnculo"/>
          </w:rPr>
          <w:t>7</w:t>
        </w:r>
        <w:r w:rsidR="00181B37">
          <w:rPr>
            <w:rFonts w:asciiTheme="minorHAnsi" w:hAnsiTheme="minorHAnsi" w:cstheme="minorBidi"/>
            <w:sz w:val="22"/>
            <w:szCs w:val="22"/>
            <w:lang w:val="es-ES" w:eastAsia="es-ES"/>
          </w:rPr>
          <w:tab/>
        </w:r>
        <w:r w:rsidR="00181B37" w:rsidRPr="00334C65">
          <w:rPr>
            <w:rStyle w:val="Hipervnculo"/>
          </w:rPr>
          <w:t>CDRs</w:t>
        </w:r>
        <w:r w:rsidR="00181B37">
          <w:rPr>
            <w:webHidden/>
          </w:rPr>
          <w:tab/>
        </w:r>
        <w:r w:rsidR="00181B37">
          <w:rPr>
            <w:webHidden/>
          </w:rPr>
          <w:fldChar w:fldCharType="begin"/>
        </w:r>
        <w:r w:rsidR="00181B37">
          <w:rPr>
            <w:webHidden/>
          </w:rPr>
          <w:instrText xml:space="preserve"> PAGEREF _Toc512494274 \h </w:instrText>
        </w:r>
        <w:r w:rsidR="00181B37">
          <w:rPr>
            <w:webHidden/>
          </w:rPr>
        </w:r>
        <w:r w:rsidR="00181B37">
          <w:rPr>
            <w:webHidden/>
          </w:rPr>
          <w:fldChar w:fldCharType="separate"/>
        </w:r>
        <w:r w:rsidR="00181B37">
          <w:rPr>
            <w:webHidden/>
          </w:rPr>
          <w:t>25</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5" w:history="1">
        <w:r w:rsidR="00181B37" w:rsidRPr="00334C65">
          <w:rPr>
            <w:rStyle w:val="Hipervnculo"/>
          </w:rPr>
          <w:t>7.1</w:t>
        </w:r>
        <w:r w:rsidR="00181B37">
          <w:rPr>
            <w:rFonts w:asciiTheme="minorHAnsi" w:hAnsiTheme="minorHAnsi" w:cstheme="minorBidi"/>
            <w:sz w:val="22"/>
            <w:szCs w:val="22"/>
            <w:lang w:val="es-ES" w:eastAsia="es-ES"/>
          </w:rPr>
          <w:tab/>
        </w:r>
        <w:r w:rsidR="00181B37" w:rsidRPr="00334C65">
          <w:rPr>
            <w:rStyle w:val="Hipervnculo"/>
          </w:rPr>
          <w:t>ANTES QUE NADA</w:t>
        </w:r>
        <w:r w:rsidR="00181B37">
          <w:rPr>
            <w:webHidden/>
          </w:rPr>
          <w:tab/>
        </w:r>
        <w:r w:rsidR="00181B37">
          <w:rPr>
            <w:webHidden/>
          </w:rPr>
          <w:fldChar w:fldCharType="begin"/>
        </w:r>
        <w:r w:rsidR="00181B37">
          <w:rPr>
            <w:webHidden/>
          </w:rPr>
          <w:instrText xml:space="preserve"> PAGEREF _Toc512494275 \h </w:instrText>
        </w:r>
        <w:r w:rsidR="00181B37">
          <w:rPr>
            <w:webHidden/>
          </w:rPr>
        </w:r>
        <w:r w:rsidR="00181B37">
          <w:rPr>
            <w:webHidden/>
          </w:rPr>
          <w:fldChar w:fldCharType="separate"/>
        </w:r>
        <w:r w:rsidR="00181B37">
          <w:rPr>
            <w:webHidden/>
          </w:rPr>
          <w:t>25</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6" w:history="1">
        <w:r w:rsidR="00181B37" w:rsidRPr="00334C65">
          <w:rPr>
            <w:rStyle w:val="Hipervnculo"/>
          </w:rPr>
          <w:t>7.2</w:t>
        </w:r>
        <w:r w:rsidR="00181B37">
          <w:rPr>
            <w:rFonts w:asciiTheme="minorHAnsi" w:hAnsiTheme="minorHAnsi" w:cstheme="minorBidi"/>
            <w:sz w:val="22"/>
            <w:szCs w:val="22"/>
            <w:lang w:val="es-ES" w:eastAsia="es-ES"/>
          </w:rPr>
          <w:tab/>
        </w:r>
        <w:r w:rsidR="00181B37" w:rsidRPr="00334C65">
          <w:rPr>
            <w:rStyle w:val="Hipervnculo"/>
          </w:rPr>
          <w:t>Configurar CDRs estándar</w:t>
        </w:r>
        <w:r w:rsidR="00181B37">
          <w:rPr>
            <w:webHidden/>
          </w:rPr>
          <w:tab/>
        </w:r>
        <w:r w:rsidR="00181B37">
          <w:rPr>
            <w:webHidden/>
          </w:rPr>
          <w:fldChar w:fldCharType="begin"/>
        </w:r>
        <w:r w:rsidR="00181B37">
          <w:rPr>
            <w:webHidden/>
          </w:rPr>
          <w:instrText xml:space="preserve"> PAGEREF _Toc512494276 \h </w:instrText>
        </w:r>
        <w:r w:rsidR="00181B37">
          <w:rPr>
            <w:webHidden/>
          </w:rPr>
        </w:r>
        <w:r w:rsidR="00181B37">
          <w:rPr>
            <w:webHidden/>
          </w:rPr>
          <w:fldChar w:fldCharType="separate"/>
        </w:r>
        <w:r w:rsidR="00181B37">
          <w:rPr>
            <w:webHidden/>
          </w:rPr>
          <w:t>25</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7" w:history="1">
        <w:r w:rsidR="00181B37" w:rsidRPr="00334C65">
          <w:rPr>
            <w:rStyle w:val="Hipervnculo"/>
          </w:rPr>
          <w:t>7.3</w:t>
        </w:r>
        <w:r w:rsidR="00181B37">
          <w:rPr>
            <w:rFonts w:asciiTheme="minorHAnsi" w:hAnsiTheme="minorHAnsi" w:cstheme="minorBidi"/>
            <w:sz w:val="22"/>
            <w:szCs w:val="22"/>
            <w:lang w:val="es-ES" w:eastAsia="es-ES"/>
          </w:rPr>
          <w:tab/>
        </w:r>
        <w:r w:rsidR="00181B37" w:rsidRPr="00334C65">
          <w:rPr>
            <w:rStyle w:val="Hipervnculo"/>
          </w:rPr>
          <w:t>Configurar CDRs Custom</w:t>
        </w:r>
        <w:r w:rsidR="00181B37">
          <w:rPr>
            <w:webHidden/>
          </w:rPr>
          <w:tab/>
        </w:r>
        <w:r w:rsidR="00181B37">
          <w:rPr>
            <w:webHidden/>
          </w:rPr>
          <w:fldChar w:fldCharType="begin"/>
        </w:r>
        <w:r w:rsidR="00181B37">
          <w:rPr>
            <w:webHidden/>
          </w:rPr>
          <w:instrText xml:space="preserve"> PAGEREF _Toc512494277 \h </w:instrText>
        </w:r>
        <w:r w:rsidR="00181B37">
          <w:rPr>
            <w:webHidden/>
          </w:rPr>
        </w:r>
        <w:r w:rsidR="00181B37">
          <w:rPr>
            <w:webHidden/>
          </w:rPr>
          <w:fldChar w:fldCharType="separate"/>
        </w:r>
        <w:r w:rsidR="00181B37">
          <w:rPr>
            <w:webHidden/>
          </w:rPr>
          <w:t>25</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8" w:history="1">
        <w:r w:rsidR="00181B37" w:rsidRPr="00334C65">
          <w:rPr>
            <w:rStyle w:val="Hipervnculo"/>
          </w:rPr>
          <w:t>7.4</w:t>
        </w:r>
        <w:r w:rsidR="00181B37">
          <w:rPr>
            <w:rFonts w:asciiTheme="minorHAnsi" w:hAnsiTheme="minorHAnsi" w:cstheme="minorBidi"/>
            <w:sz w:val="22"/>
            <w:szCs w:val="22"/>
            <w:lang w:val="es-ES" w:eastAsia="es-ES"/>
          </w:rPr>
          <w:tab/>
        </w:r>
        <w:r w:rsidR="00181B37" w:rsidRPr="00334C65">
          <w:rPr>
            <w:rStyle w:val="Hipervnculo"/>
          </w:rPr>
          <w:t>Ver el estatus de CDRs</w:t>
        </w:r>
        <w:r w:rsidR="00181B37">
          <w:rPr>
            <w:webHidden/>
          </w:rPr>
          <w:tab/>
        </w:r>
        <w:r w:rsidR="00181B37">
          <w:rPr>
            <w:webHidden/>
          </w:rPr>
          <w:fldChar w:fldCharType="begin"/>
        </w:r>
        <w:r w:rsidR="00181B37">
          <w:rPr>
            <w:webHidden/>
          </w:rPr>
          <w:instrText xml:space="preserve"> PAGEREF _Toc512494278 \h </w:instrText>
        </w:r>
        <w:r w:rsidR="00181B37">
          <w:rPr>
            <w:webHidden/>
          </w:rPr>
        </w:r>
        <w:r w:rsidR="00181B37">
          <w:rPr>
            <w:webHidden/>
          </w:rPr>
          <w:fldChar w:fldCharType="separate"/>
        </w:r>
        <w:r w:rsidR="00181B37">
          <w:rPr>
            <w:webHidden/>
          </w:rPr>
          <w:t>27</w:t>
        </w:r>
        <w:r w:rsidR="00181B37">
          <w:rPr>
            <w:webHidden/>
          </w:rPr>
          <w:fldChar w:fldCharType="end"/>
        </w:r>
      </w:hyperlink>
    </w:p>
    <w:p w:rsidR="00181B37" w:rsidRDefault="002119DD">
      <w:pPr>
        <w:pStyle w:val="TDC2"/>
        <w:rPr>
          <w:rFonts w:asciiTheme="minorHAnsi" w:hAnsiTheme="minorHAnsi" w:cstheme="minorBidi"/>
          <w:sz w:val="22"/>
          <w:szCs w:val="22"/>
          <w:lang w:val="es-ES" w:eastAsia="es-ES"/>
        </w:rPr>
      </w:pPr>
      <w:hyperlink w:anchor="_Toc512494279" w:history="1">
        <w:r w:rsidR="00181B37" w:rsidRPr="00334C65">
          <w:rPr>
            <w:rStyle w:val="Hipervnculo"/>
          </w:rPr>
          <w:t>7.5</w:t>
        </w:r>
        <w:r w:rsidR="00181B37">
          <w:rPr>
            <w:rFonts w:asciiTheme="minorHAnsi" w:hAnsiTheme="minorHAnsi" w:cstheme="minorBidi"/>
            <w:sz w:val="22"/>
            <w:szCs w:val="22"/>
            <w:lang w:val="es-ES" w:eastAsia="es-ES"/>
          </w:rPr>
          <w:tab/>
        </w:r>
        <w:r w:rsidR="00181B37" w:rsidRPr="00334C65">
          <w:rPr>
            <w:rStyle w:val="Hipervnculo"/>
          </w:rPr>
          <w:t>Campos del CDR</w:t>
        </w:r>
        <w:r w:rsidR="00181B37">
          <w:rPr>
            <w:webHidden/>
          </w:rPr>
          <w:tab/>
        </w:r>
        <w:r w:rsidR="00181B37">
          <w:rPr>
            <w:webHidden/>
          </w:rPr>
          <w:fldChar w:fldCharType="begin"/>
        </w:r>
        <w:r w:rsidR="00181B37">
          <w:rPr>
            <w:webHidden/>
          </w:rPr>
          <w:instrText xml:space="preserve"> PAGEREF _Toc512494279 \h </w:instrText>
        </w:r>
        <w:r w:rsidR="00181B37">
          <w:rPr>
            <w:webHidden/>
          </w:rPr>
        </w:r>
        <w:r w:rsidR="00181B37">
          <w:rPr>
            <w:webHidden/>
          </w:rPr>
          <w:fldChar w:fldCharType="separate"/>
        </w:r>
        <w:r w:rsidR="00181B37">
          <w:rPr>
            <w:webHidden/>
          </w:rPr>
          <w:t>27</w:t>
        </w:r>
        <w:r w:rsidR="00181B37">
          <w:rPr>
            <w:webHidden/>
          </w:rPr>
          <w:fldChar w:fldCharType="end"/>
        </w:r>
      </w:hyperlink>
    </w:p>
    <w:p w:rsidR="00EB285F" w:rsidRPr="005E5CAD" w:rsidRDefault="00AC2EDD" w:rsidP="00F57149">
      <w:pPr>
        <w:pStyle w:val="TDC1"/>
        <w:rPr>
          <w:lang w:val="en-US"/>
        </w:rPr>
      </w:pPr>
      <w:r w:rsidRPr="00AC2EDD">
        <w:fldChar w:fldCharType="end"/>
      </w:r>
    </w:p>
    <w:p w:rsidR="00BF68FC" w:rsidRPr="007D2769" w:rsidRDefault="00CC1659" w:rsidP="00181B37">
      <w:pPr>
        <w:spacing w:after="0"/>
        <w:jc w:val="left"/>
      </w:pPr>
      <w:bookmarkStart w:id="2" w:name="_Ref120684444"/>
      <w:bookmarkStart w:id="3" w:name="_Toc180811805"/>
      <w:bookmarkStart w:id="4" w:name="_Toc418091370"/>
      <w:r>
        <w:br w:type="page"/>
      </w:r>
      <w:bookmarkEnd w:id="2"/>
      <w:bookmarkEnd w:id="3"/>
      <w:bookmarkEnd w:id="4"/>
    </w:p>
    <w:p w:rsidR="007F1051" w:rsidRPr="007D2769" w:rsidRDefault="007F1051" w:rsidP="00BF68FC"/>
    <w:p w:rsidR="007D2769" w:rsidRDefault="007D2769" w:rsidP="007D2769">
      <w:pPr>
        <w:pStyle w:val="Ttulo1"/>
        <w:rPr>
          <w:lang w:val="es-AR"/>
        </w:rPr>
      </w:pPr>
      <w:bookmarkStart w:id="5" w:name="_Toc512494252"/>
      <w:r>
        <w:rPr>
          <w:lang w:val="es-AR"/>
        </w:rPr>
        <w:t>Contactos</w:t>
      </w:r>
      <w:bookmarkEnd w:id="5"/>
    </w:p>
    <w:tbl>
      <w:tblPr>
        <w:tblStyle w:val="Tablaconcuadrcula"/>
        <w:tblW w:w="0" w:type="auto"/>
        <w:tblLook w:val="04A0" w:firstRow="1" w:lastRow="0" w:firstColumn="1" w:lastColumn="0" w:noHBand="0" w:noVBand="1"/>
      </w:tblPr>
      <w:tblGrid>
        <w:gridCol w:w="1332"/>
        <w:gridCol w:w="2604"/>
        <w:gridCol w:w="5670"/>
      </w:tblGrid>
      <w:tr w:rsidR="007D2769" w:rsidTr="00010CCB">
        <w:trPr>
          <w:cnfStyle w:val="100000000000" w:firstRow="1" w:lastRow="0" w:firstColumn="0" w:lastColumn="0" w:oddVBand="0" w:evenVBand="0" w:oddHBand="0" w:evenHBand="0" w:firstRowFirstColumn="0" w:firstRowLastColumn="0" w:lastRowFirstColumn="0" w:lastRowLastColumn="0"/>
        </w:trPr>
        <w:tc>
          <w:tcPr>
            <w:tcW w:w="1332" w:type="dxa"/>
          </w:tcPr>
          <w:p w:rsidR="007D2769" w:rsidRDefault="007D2769">
            <w:pPr>
              <w:spacing w:after="0"/>
              <w:jc w:val="left"/>
            </w:pPr>
            <w:r>
              <w:t>Nombre</w:t>
            </w:r>
          </w:p>
        </w:tc>
        <w:tc>
          <w:tcPr>
            <w:tcW w:w="2604" w:type="dxa"/>
          </w:tcPr>
          <w:p w:rsidR="007D2769" w:rsidRDefault="007D2769">
            <w:pPr>
              <w:spacing w:after="0"/>
              <w:jc w:val="left"/>
            </w:pPr>
            <w:r>
              <w:t>Rol</w:t>
            </w:r>
          </w:p>
        </w:tc>
        <w:tc>
          <w:tcPr>
            <w:tcW w:w="5670" w:type="dxa"/>
          </w:tcPr>
          <w:p w:rsidR="007D2769" w:rsidRDefault="007D2769">
            <w:pPr>
              <w:spacing w:after="0"/>
              <w:jc w:val="left"/>
            </w:pPr>
            <w:r>
              <w:t>Contacto</w:t>
            </w:r>
          </w:p>
        </w:tc>
      </w:tr>
      <w:tr w:rsidR="007D2769" w:rsidTr="00010CCB">
        <w:tc>
          <w:tcPr>
            <w:tcW w:w="1332" w:type="dxa"/>
          </w:tcPr>
          <w:p w:rsidR="007D2769" w:rsidRDefault="007D2769">
            <w:pPr>
              <w:spacing w:after="0"/>
              <w:jc w:val="left"/>
            </w:pPr>
            <w:r>
              <w:t>Matias Soria</w:t>
            </w:r>
          </w:p>
        </w:tc>
        <w:tc>
          <w:tcPr>
            <w:tcW w:w="2604" w:type="dxa"/>
          </w:tcPr>
          <w:p w:rsidR="007D2769" w:rsidRDefault="00010CCB" w:rsidP="007D2769">
            <w:pPr>
              <w:spacing w:after="0"/>
              <w:jc w:val="left"/>
              <w:rPr>
                <w:lang w:val="en-US"/>
              </w:rPr>
            </w:pPr>
            <w:r>
              <w:rPr>
                <w:lang w:val="en-US"/>
              </w:rPr>
              <w:t>Project Manager</w:t>
            </w:r>
          </w:p>
        </w:tc>
        <w:tc>
          <w:tcPr>
            <w:tcW w:w="5670" w:type="dxa"/>
          </w:tcPr>
          <w:p w:rsidR="007D2769" w:rsidRPr="007D2769" w:rsidRDefault="007D2769" w:rsidP="007D2769">
            <w:pPr>
              <w:spacing w:after="0"/>
              <w:jc w:val="left"/>
              <w:rPr>
                <w:lang w:val="en-US"/>
              </w:rPr>
            </w:pPr>
            <w:r>
              <w:rPr>
                <w:lang w:val="en-US"/>
              </w:rPr>
              <w:t>Email: m</w:t>
            </w:r>
            <w:r w:rsidRPr="007D2769">
              <w:rPr>
                <w:lang w:val="en-US"/>
              </w:rPr>
              <w:t>atias.soria@teleperformance.com</w:t>
            </w:r>
          </w:p>
          <w:p w:rsidR="007D2769" w:rsidRDefault="007D2769" w:rsidP="007D2769">
            <w:pPr>
              <w:spacing w:after="0"/>
              <w:jc w:val="left"/>
            </w:pPr>
            <w:r>
              <w:t>Skype: ar.matias.soria</w:t>
            </w:r>
          </w:p>
          <w:p w:rsidR="007D2769" w:rsidRDefault="007D2769" w:rsidP="007D2769">
            <w:pPr>
              <w:spacing w:after="0"/>
              <w:jc w:val="left"/>
            </w:pPr>
            <w:r>
              <w:t xml:space="preserve">Tel: </w:t>
            </w:r>
            <w:r w:rsidRPr="007D2769">
              <w:t>+54 11 5555</w:t>
            </w:r>
            <w:r>
              <w:t>-</w:t>
            </w:r>
            <w:r w:rsidRPr="007D2769">
              <w:t>3058</w:t>
            </w:r>
          </w:p>
          <w:p w:rsidR="007D2769" w:rsidRDefault="007D2769" w:rsidP="007D2769">
            <w:pPr>
              <w:spacing w:after="0"/>
              <w:jc w:val="left"/>
            </w:pPr>
            <w:r>
              <w:t xml:space="preserve">Movil: </w:t>
            </w:r>
            <w:r w:rsidRPr="007D2769">
              <w:t>+54 11</w:t>
            </w:r>
            <w:r>
              <w:t xml:space="preserve"> </w:t>
            </w:r>
            <w:r w:rsidRPr="007D2769">
              <w:t>5632</w:t>
            </w:r>
            <w:r>
              <w:t>-</w:t>
            </w:r>
            <w:r w:rsidRPr="007D2769">
              <w:t>2937</w:t>
            </w:r>
          </w:p>
        </w:tc>
      </w:tr>
      <w:tr w:rsidR="007D2769" w:rsidRPr="00010CCB" w:rsidTr="00010CCB">
        <w:tc>
          <w:tcPr>
            <w:tcW w:w="1332" w:type="dxa"/>
          </w:tcPr>
          <w:p w:rsidR="007D2769" w:rsidRPr="00010CCB" w:rsidRDefault="00010CCB">
            <w:pPr>
              <w:spacing w:after="0"/>
              <w:jc w:val="left"/>
              <w:rPr>
                <w:lang w:val="en-US"/>
              </w:rPr>
            </w:pPr>
            <w:r w:rsidRPr="00010CCB">
              <w:rPr>
                <w:lang w:val="en-US"/>
              </w:rPr>
              <w:t>Mauricio Enrique Valenzuela</w:t>
            </w:r>
          </w:p>
        </w:tc>
        <w:tc>
          <w:tcPr>
            <w:tcW w:w="2604" w:type="dxa"/>
          </w:tcPr>
          <w:p w:rsidR="007D2769" w:rsidRDefault="00010CCB">
            <w:pPr>
              <w:spacing w:after="0"/>
              <w:jc w:val="left"/>
            </w:pPr>
            <w:r>
              <w:t>IT / Development</w:t>
            </w:r>
          </w:p>
        </w:tc>
        <w:tc>
          <w:tcPr>
            <w:tcW w:w="5670" w:type="dxa"/>
          </w:tcPr>
          <w:p w:rsidR="00010CCB" w:rsidRPr="00010CCB" w:rsidRDefault="00010CCB" w:rsidP="00010CCB">
            <w:pPr>
              <w:spacing w:after="0"/>
              <w:jc w:val="left"/>
              <w:rPr>
                <w:lang w:val="en-US"/>
              </w:rPr>
            </w:pPr>
            <w:r w:rsidRPr="00010CCB">
              <w:rPr>
                <w:lang w:val="en-US"/>
              </w:rPr>
              <w:t>Email: mauricio.valenzuela@teleperformance.com</w:t>
            </w:r>
          </w:p>
          <w:p w:rsidR="007D2769" w:rsidRDefault="00010CCB">
            <w:pPr>
              <w:spacing w:after="0"/>
              <w:jc w:val="left"/>
              <w:rPr>
                <w:lang w:val="en-US"/>
              </w:rPr>
            </w:pPr>
            <w:r w:rsidRPr="00010CCB">
              <w:rPr>
                <w:lang w:val="en-US"/>
              </w:rPr>
              <w:t>Tel: +54 11 5555-3000 int 72221</w:t>
            </w:r>
          </w:p>
          <w:p w:rsidR="00010CCB" w:rsidRPr="00010CCB" w:rsidRDefault="00010CCB">
            <w:pPr>
              <w:spacing w:after="0"/>
              <w:jc w:val="left"/>
            </w:pPr>
            <w:r>
              <w:t>Movil: +59 9 6779-5785 (Chile)</w:t>
            </w:r>
          </w:p>
        </w:tc>
      </w:tr>
      <w:tr w:rsidR="007D2769" w:rsidRPr="00010CCB" w:rsidTr="00010CCB">
        <w:tc>
          <w:tcPr>
            <w:tcW w:w="1332" w:type="dxa"/>
          </w:tcPr>
          <w:p w:rsidR="007D2769" w:rsidRPr="00010CCB" w:rsidRDefault="00010CCB">
            <w:pPr>
              <w:spacing w:after="0"/>
              <w:jc w:val="left"/>
              <w:rPr>
                <w:lang w:val="en-US"/>
              </w:rPr>
            </w:pPr>
            <w:r w:rsidRPr="00010CCB">
              <w:t>Gabriel Alanis</w:t>
            </w:r>
          </w:p>
        </w:tc>
        <w:tc>
          <w:tcPr>
            <w:tcW w:w="2604" w:type="dxa"/>
          </w:tcPr>
          <w:p w:rsidR="007D2769" w:rsidRPr="00010CCB" w:rsidRDefault="00010CCB">
            <w:pPr>
              <w:spacing w:after="0"/>
              <w:jc w:val="left"/>
              <w:rPr>
                <w:lang w:val="en-US"/>
              </w:rPr>
            </w:pPr>
            <w:r>
              <w:rPr>
                <w:lang w:val="en-US"/>
              </w:rPr>
              <w:t>Director de Tecnología</w:t>
            </w:r>
          </w:p>
        </w:tc>
        <w:tc>
          <w:tcPr>
            <w:tcW w:w="5670" w:type="dxa"/>
          </w:tcPr>
          <w:p w:rsidR="007D2769" w:rsidRDefault="00010CCB">
            <w:pPr>
              <w:spacing w:after="0"/>
              <w:jc w:val="left"/>
              <w:rPr>
                <w:lang w:val="en-US"/>
              </w:rPr>
            </w:pPr>
            <w:r w:rsidRPr="00010CCB">
              <w:rPr>
                <w:lang w:val="en-US"/>
              </w:rPr>
              <w:t>Email: gabriel.alanis@teleperformance.com</w:t>
            </w:r>
          </w:p>
          <w:p w:rsidR="00E47590" w:rsidRPr="00E47590" w:rsidRDefault="00E47590">
            <w:pPr>
              <w:spacing w:after="0"/>
              <w:jc w:val="left"/>
              <w:rPr>
                <w:lang w:val="en-US"/>
              </w:rPr>
            </w:pPr>
            <w:r w:rsidRPr="00E47590">
              <w:rPr>
                <w:lang w:val="en-US"/>
              </w:rPr>
              <w:t xml:space="preserve">Movil: +54 11 </w:t>
            </w:r>
            <w:r w:rsidR="005B298C">
              <w:rPr>
                <w:lang w:val="en-US"/>
              </w:rPr>
              <w:t>4184-6464</w:t>
            </w:r>
          </w:p>
        </w:tc>
      </w:tr>
      <w:tr w:rsidR="007D2769" w:rsidRPr="00010CCB" w:rsidTr="00010CCB">
        <w:tc>
          <w:tcPr>
            <w:tcW w:w="1332" w:type="dxa"/>
          </w:tcPr>
          <w:p w:rsidR="007D2769" w:rsidRPr="00010CCB" w:rsidRDefault="007D2769">
            <w:pPr>
              <w:spacing w:after="0"/>
              <w:jc w:val="left"/>
              <w:rPr>
                <w:lang w:val="en-US"/>
              </w:rPr>
            </w:pPr>
          </w:p>
        </w:tc>
        <w:tc>
          <w:tcPr>
            <w:tcW w:w="2604" w:type="dxa"/>
          </w:tcPr>
          <w:p w:rsidR="007D2769" w:rsidRPr="00010CCB" w:rsidRDefault="007D2769">
            <w:pPr>
              <w:spacing w:after="0"/>
              <w:jc w:val="left"/>
              <w:rPr>
                <w:lang w:val="en-US"/>
              </w:rPr>
            </w:pPr>
          </w:p>
        </w:tc>
        <w:tc>
          <w:tcPr>
            <w:tcW w:w="5670" w:type="dxa"/>
          </w:tcPr>
          <w:p w:rsidR="007D2769" w:rsidRPr="00010CCB" w:rsidRDefault="007D2769">
            <w:pPr>
              <w:spacing w:after="0"/>
              <w:jc w:val="left"/>
              <w:rPr>
                <w:lang w:val="en-US"/>
              </w:rPr>
            </w:pPr>
          </w:p>
        </w:tc>
      </w:tr>
    </w:tbl>
    <w:p w:rsidR="007D2769" w:rsidRPr="00010CCB" w:rsidRDefault="007D2769">
      <w:pPr>
        <w:spacing w:after="0"/>
        <w:jc w:val="left"/>
        <w:rPr>
          <w:lang w:val="en-US"/>
        </w:rPr>
      </w:pPr>
    </w:p>
    <w:p w:rsidR="007D2769" w:rsidRPr="00010CCB" w:rsidRDefault="007D2769">
      <w:pPr>
        <w:spacing w:after="0"/>
        <w:jc w:val="left"/>
        <w:rPr>
          <w:lang w:val="en-US"/>
        </w:rPr>
      </w:pPr>
    </w:p>
    <w:p w:rsidR="006D7317" w:rsidRPr="00E47590" w:rsidRDefault="006D7317" w:rsidP="007D2769">
      <w:pPr>
        <w:spacing w:after="0"/>
        <w:jc w:val="left"/>
        <w:rPr>
          <w:u w:val="single"/>
        </w:rPr>
      </w:pPr>
      <w:r w:rsidRPr="00E47590">
        <w:rPr>
          <w:u w:val="single"/>
        </w:rPr>
        <w:t>Oficinas de Teleperformance:</w:t>
      </w:r>
    </w:p>
    <w:p w:rsidR="006D7317" w:rsidRDefault="006D7317" w:rsidP="006D7317">
      <w:pPr>
        <w:spacing w:after="0"/>
        <w:jc w:val="left"/>
      </w:pPr>
    </w:p>
    <w:p w:rsidR="006D7317" w:rsidRDefault="006D7317" w:rsidP="006D7317">
      <w:pPr>
        <w:spacing w:after="0"/>
        <w:jc w:val="left"/>
      </w:pPr>
      <w:r>
        <w:t>Bouchard 680 10° Piso</w:t>
      </w:r>
    </w:p>
    <w:p w:rsidR="006D7317" w:rsidRDefault="006D7317" w:rsidP="006D7317">
      <w:pPr>
        <w:spacing w:after="0"/>
        <w:jc w:val="left"/>
      </w:pPr>
      <w:r>
        <w:t>(C1106ABP) Buenos Aires, Argentina</w:t>
      </w:r>
    </w:p>
    <w:p w:rsidR="00E47590" w:rsidRDefault="00E47590" w:rsidP="006D7317">
      <w:pPr>
        <w:spacing w:after="0"/>
        <w:jc w:val="left"/>
        <w:rPr>
          <w:lang w:val="en-US"/>
        </w:rPr>
      </w:pPr>
    </w:p>
    <w:p w:rsidR="00010CCB" w:rsidRDefault="00E47590" w:rsidP="006D7317">
      <w:pPr>
        <w:spacing w:after="0"/>
        <w:jc w:val="left"/>
      </w:pPr>
      <w:r w:rsidRPr="00010CCB">
        <w:rPr>
          <w:lang w:val="en-US"/>
        </w:rPr>
        <w:t>Tel: +54 11 5555-3000</w:t>
      </w:r>
    </w:p>
    <w:p w:rsidR="00010CCB" w:rsidRDefault="00010CCB" w:rsidP="006D7317">
      <w:pPr>
        <w:spacing w:after="0"/>
        <w:jc w:val="left"/>
      </w:pPr>
    </w:p>
    <w:p w:rsidR="007D2769" w:rsidRDefault="007D2769" w:rsidP="006D7317">
      <w:pPr>
        <w:spacing w:after="0"/>
        <w:jc w:val="left"/>
      </w:pPr>
      <w:r>
        <w:br w:type="page"/>
      </w:r>
    </w:p>
    <w:p w:rsidR="007D2769" w:rsidRDefault="007D2769" w:rsidP="007D2769">
      <w:pPr>
        <w:rPr>
          <w:rFonts w:cs="Arial"/>
          <w:sz w:val="18"/>
          <w:szCs w:val="18"/>
        </w:rPr>
      </w:pPr>
    </w:p>
    <w:p w:rsidR="0060764B" w:rsidRDefault="0060764B" w:rsidP="0060764B">
      <w:pPr>
        <w:pStyle w:val="Ttulo1"/>
        <w:rPr>
          <w:lang w:val="es-AR"/>
        </w:rPr>
      </w:pPr>
      <w:bookmarkStart w:id="6" w:name="_Toc512494253"/>
      <w:r>
        <w:rPr>
          <w:lang w:val="es-AR"/>
        </w:rPr>
        <w:t>Especificaciones</w:t>
      </w:r>
      <w:r w:rsidR="00024B35">
        <w:rPr>
          <w:lang w:val="es-AR"/>
        </w:rPr>
        <w:t xml:space="preserve"> de la aplicación IVR</w:t>
      </w:r>
      <w:bookmarkEnd w:id="6"/>
    </w:p>
    <w:p w:rsidR="0060764B" w:rsidRPr="00024B35" w:rsidRDefault="0060764B" w:rsidP="0060764B">
      <w:pPr>
        <w:pStyle w:val="Ttulo2"/>
        <w:rPr>
          <w:lang w:val="es-AR"/>
        </w:rPr>
      </w:pPr>
      <w:bookmarkStart w:id="7" w:name="_Toc512494254"/>
      <w:r w:rsidRPr="00024B35">
        <w:rPr>
          <w:lang w:val="es-AR"/>
        </w:rPr>
        <w:t>Especificaciones de la propuesta de Certius</w:t>
      </w:r>
      <w:bookmarkEnd w:id="7"/>
    </w:p>
    <w:p w:rsidR="0060764B" w:rsidRPr="0060764B" w:rsidRDefault="0060764B" w:rsidP="0060764B">
      <w:pPr>
        <w:rPr>
          <w:u w:val="single"/>
        </w:rPr>
      </w:pPr>
      <w:r w:rsidRPr="0060764B">
        <w:rPr>
          <w:u w:val="single"/>
        </w:rPr>
        <w:t>FUNCIONALIDAD</w:t>
      </w:r>
    </w:p>
    <w:p w:rsidR="0060764B" w:rsidRDefault="0060764B" w:rsidP="0060764B">
      <w:r>
        <w:t>La funcionalidad de la aplicación IVR a desarrollar se corresponde con el siguiente detalle</w:t>
      </w:r>
    </w:p>
    <w:p w:rsidR="0060764B" w:rsidRDefault="0060764B" w:rsidP="0060764B">
      <w:pPr>
        <w:pStyle w:val="Prrafodelista"/>
        <w:numPr>
          <w:ilvl w:val="0"/>
          <w:numId w:val="5"/>
        </w:numPr>
      </w:pPr>
      <w:r>
        <w:t xml:space="preserve">Se presenta un mensaje de Bienvenida y se solicita a la persona que llama que se ingrese el número de CUIL. </w:t>
      </w:r>
    </w:p>
    <w:p w:rsidR="0060764B" w:rsidRDefault="0060764B" w:rsidP="0060764B">
      <w:pPr>
        <w:pStyle w:val="Prrafodelista"/>
        <w:numPr>
          <w:ilvl w:val="0"/>
          <w:numId w:val="5"/>
        </w:numPr>
      </w:pPr>
      <w:r>
        <w:t>Una vez ingresado el número de CUIT se consulta con un Web Service, usando el número de CUIT como parámetro de entrada. El Web Service retorna una lista de elementos, cada uno de ellos con los siguientes datos: fecha, lugar (string), cantidad de beneficios (número entero). En caso de fallas en la conexión con el Web Service se brindará un mensaje de error y se finalizará la llamada</w:t>
      </w:r>
    </w:p>
    <w:p w:rsidR="0060764B" w:rsidRDefault="0060764B" w:rsidP="0060764B">
      <w:pPr>
        <w:pStyle w:val="Prrafodelista"/>
        <w:numPr>
          <w:ilvl w:val="0"/>
          <w:numId w:val="5"/>
        </w:numPr>
      </w:pPr>
      <w:r>
        <w:t>La aplicación reproduce uno a uno la información de cada uno de los elementos retornados por el Web Service. Para decir el lugar (string) se utilizará TTS (Text-to-Speech).</w:t>
      </w:r>
    </w:p>
    <w:p w:rsidR="0060764B" w:rsidRDefault="0060764B" w:rsidP="0060764B">
      <w:pPr>
        <w:pStyle w:val="Prrafodelista"/>
        <w:numPr>
          <w:ilvl w:val="0"/>
          <w:numId w:val="5"/>
        </w:numPr>
      </w:pPr>
      <w:r>
        <w:t>Una vez reproducidos todos los elementos de la lista, se solicita a la persona que llama que ingrese su número de teléfono móvil para el envío de información por SMS.</w:t>
      </w:r>
    </w:p>
    <w:p w:rsidR="0060764B" w:rsidRDefault="0060764B" w:rsidP="0060764B">
      <w:pPr>
        <w:pStyle w:val="Prrafodelista"/>
        <w:numPr>
          <w:ilvl w:val="0"/>
          <w:numId w:val="5"/>
        </w:numPr>
      </w:pPr>
      <w:r>
        <w:t>Al finalizar la llamada se registra en un archivo de texto plano el número de CUIL y el número de teléfono móvil ingresado, sirviendo este como único reporte de la aplicación IVR. Teleperformance deberá post-procesar este archivo para luego enviar la información por SMS.</w:t>
      </w:r>
    </w:p>
    <w:p w:rsidR="0060764B" w:rsidRDefault="0060764B" w:rsidP="0060764B">
      <w:r>
        <w:t>Notas y aclaraciones:</w:t>
      </w:r>
    </w:p>
    <w:p w:rsidR="0060764B" w:rsidRDefault="0060764B" w:rsidP="0060764B">
      <w:r>
        <w:t>. La interfase de usuario será siempre por DTMF</w:t>
      </w:r>
    </w:p>
    <w:p w:rsidR="0060764B" w:rsidRDefault="0060764B" w:rsidP="0060764B">
      <w:r>
        <w:t>. Para el ingreso de datos por parte de la persona que llama, habrá una cantidad de reintentos configurable por NoMatch (cantidad de dígitos incorrecta) y NoInput (no se ingresa nada)</w:t>
      </w:r>
    </w:p>
    <w:p w:rsidR="0060764B" w:rsidRDefault="0060764B" w:rsidP="0060764B">
      <w:r>
        <w:t>. La aplicación IVR no enviará información por SMS, sino que simplemente registrará los datos necesarios en un archivo plano, según lo descrito anteriormente en esta sección, para su posterior post-procesamiento por parte de Teleperformance.</w:t>
      </w:r>
    </w:p>
    <w:p w:rsidR="0060764B" w:rsidRDefault="0060764B" w:rsidP="0060764B">
      <w:r>
        <w:t>. La comunicación con el WS utilizara HTTP (no se incluye soporte de SSL/TLS)</w:t>
      </w:r>
    </w:p>
    <w:p w:rsidR="0060764B" w:rsidRDefault="0060764B" w:rsidP="0060764B">
      <w:r>
        <w:t>. No habrá transferencias de llamadas desde la aplicación IVR a otros destinos.</w:t>
      </w:r>
    </w:p>
    <w:p w:rsidR="0060764B" w:rsidRDefault="0060764B" w:rsidP="0060764B">
      <w:r>
        <w:t xml:space="preserve">. La información de lugar (string) se reproducirá por TTS exactamente como es recibida del Web Service, sin conversiones ni adaptaciones del texto. </w:t>
      </w:r>
    </w:p>
    <w:p w:rsidR="0060764B" w:rsidRDefault="0060764B" w:rsidP="0060764B"/>
    <w:p w:rsidR="0060764B" w:rsidRPr="0060764B" w:rsidRDefault="0060764B" w:rsidP="0060764B">
      <w:pPr>
        <w:rPr>
          <w:u w:val="single"/>
        </w:rPr>
      </w:pPr>
      <w:r w:rsidRPr="0060764B">
        <w:rPr>
          <w:u w:val="single"/>
        </w:rPr>
        <w:t>SERVICIOS</w:t>
      </w:r>
    </w:p>
    <w:p w:rsidR="0060764B" w:rsidRDefault="0060764B" w:rsidP="0060764B"/>
    <w:p w:rsidR="0060764B" w:rsidRDefault="0060764B" w:rsidP="0060764B">
      <w:r>
        <w:t>Los siguientes servicios serán prestados por Certius en el marco de la presente propuesta:</w:t>
      </w:r>
    </w:p>
    <w:p w:rsidR="0060764B" w:rsidRDefault="0060764B" w:rsidP="0060764B">
      <w:pPr>
        <w:pStyle w:val="Prrafodelista"/>
        <w:numPr>
          <w:ilvl w:val="0"/>
          <w:numId w:val="5"/>
        </w:numPr>
      </w:pPr>
      <w:r>
        <w:t>Diseño de la aplicación IVR, incluyendo:</w:t>
      </w:r>
    </w:p>
    <w:p w:rsidR="0060764B" w:rsidRDefault="0060764B" w:rsidP="0060764B">
      <w:pPr>
        <w:pStyle w:val="Prrafodelista"/>
        <w:numPr>
          <w:ilvl w:val="1"/>
          <w:numId w:val="5"/>
        </w:numPr>
      </w:pPr>
      <w:r>
        <w:t>Especificación de Call Flow (formato VISIO)</w:t>
      </w:r>
    </w:p>
    <w:p w:rsidR="0060764B" w:rsidRDefault="0060764B" w:rsidP="0060764B">
      <w:pPr>
        <w:pStyle w:val="Prrafodelista"/>
        <w:numPr>
          <w:ilvl w:val="1"/>
          <w:numId w:val="5"/>
        </w:numPr>
      </w:pPr>
      <w:r>
        <w:t>Especificación Técnica (formato WORD) donde se describen las interacciones con sistemas externos (Web Service) y lista de mensajes de audio.</w:t>
      </w:r>
    </w:p>
    <w:p w:rsidR="0060764B" w:rsidRDefault="0060764B" w:rsidP="0060764B">
      <w:pPr>
        <w:pStyle w:val="Prrafodelista"/>
        <w:numPr>
          <w:ilvl w:val="0"/>
          <w:numId w:val="5"/>
        </w:numPr>
      </w:pPr>
      <w:r>
        <w:t>Desarrollo de la aplicación IVR, su instalación en el entorno de TEST de Teleperformance y pruebas de Integraci</w:t>
      </w:r>
      <w:r w:rsidRPr="00247363">
        <w:t>ó</w:t>
      </w:r>
      <w:r>
        <w:t>n.</w:t>
      </w:r>
    </w:p>
    <w:p w:rsidR="0060764B" w:rsidRDefault="0060764B" w:rsidP="0060764B">
      <w:pPr>
        <w:pStyle w:val="Prrafodelista"/>
        <w:numPr>
          <w:ilvl w:val="0"/>
          <w:numId w:val="5"/>
        </w:numPr>
      </w:pPr>
      <w:r>
        <w:t>Soporte técnico para las pruebas de aceptación de Teleperformance en el entorno de TEST, de hasta 5 días hábiles.</w:t>
      </w:r>
    </w:p>
    <w:p w:rsidR="0060764B" w:rsidRDefault="0060764B" w:rsidP="0060764B">
      <w:pPr>
        <w:pStyle w:val="Prrafodelista"/>
        <w:numPr>
          <w:ilvl w:val="0"/>
          <w:numId w:val="5"/>
        </w:numPr>
      </w:pPr>
      <w:r>
        <w:t>Despliegue de la aplicación en el entorno de PRODUCCION.</w:t>
      </w:r>
    </w:p>
    <w:p w:rsidR="0060764B" w:rsidRDefault="0060764B" w:rsidP="0060764B">
      <w:pPr>
        <w:pStyle w:val="Prrafodelista"/>
        <w:numPr>
          <w:ilvl w:val="0"/>
          <w:numId w:val="5"/>
        </w:numPr>
      </w:pPr>
      <w:r>
        <w:t>Una sesión de transferencia de conocimientos sobre la aplicación IVR de hasta 3 horas de duración.</w:t>
      </w:r>
    </w:p>
    <w:p w:rsidR="0060764B" w:rsidRDefault="0060764B" w:rsidP="0060764B">
      <w:pPr>
        <w:pStyle w:val="Prrafodelista"/>
        <w:numPr>
          <w:ilvl w:val="0"/>
          <w:numId w:val="5"/>
        </w:numPr>
      </w:pPr>
      <w:r>
        <w:t>Soporte técnico remoto, en modalidad 5x8 (días hábiles únicamente) durante una semana desde la puesta en producción de la aplicación.</w:t>
      </w:r>
    </w:p>
    <w:p w:rsidR="0060764B" w:rsidRDefault="0060764B" w:rsidP="0060764B">
      <w:pPr>
        <w:pStyle w:val="Prrafodelista"/>
        <w:numPr>
          <w:ilvl w:val="0"/>
          <w:numId w:val="5"/>
        </w:numPr>
      </w:pPr>
      <w:r>
        <w:t>Garantía de los desarrollos por 3 (tres) meses.</w:t>
      </w:r>
    </w:p>
    <w:p w:rsidR="0060764B" w:rsidRDefault="0060764B" w:rsidP="0060764B">
      <w:r>
        <w:t>Notas y aclaraciones:</w:t>
      </w:r>
    </w:p>
    <w:p w:rsidR="0060764B" w:rsidRDefault="0060764B" w:rsidP="0060764B">
      <w:pPr>
        <w:pStyle w:val="Prrafodelista"/>
        <w:numPr>
          <w:ilvl w:val="0"/>
          <w:numId w:val="5"/>
        </w:numPr>
      </w:pPr>
      <w:r>
        <w:t>La puesta en producción de la aplicación deberá ser realizada por Teleperformance, derivando el tráfico de llamadas al entorno de PRODUCCION.</w:t>
      </w:r>
    </w:p>
    <w:p w:rsidR="0060764B" w:rsidRDefault="0060764B" w:rsidP="0060764B">
      <w:pPr>
        <w:pStyle w:val="Prrafodelista"/>
        <w:numPr>
          <w:ilvl w:val="0"/>
          <w:numId w:val="5"/>
        </w:numPr>
      </w:pPr>
      <w:r>
        <w:t>La garantía implica la realización de correcciones de bugs en modalidad “best effort” y el envío de la versión actualizada a Teleperformance (no su despliegue), sin tiempo de respuestas asegurado.</w:t>
      </w:r>
    </w:p>
    <w:p w:rsidR="0060764B" w:rsidRDefault="0060764B" w:rsidP="0060764B">
      <w:pPr>
        <w:pStyle w:val="Prrafodelista"/>
        <w:numPr>
          <w:ilvl w:val="0"/>
          <w:numId w:val="5"/>
        </w:numPr>
      </w:pPr>
      <w:r>
        <w:t xml:space="preserve">Los servicios serán prestados desde las oficinas de Certius en la Ciudad de Buenos Aires, de lunes a viernes de 9 a 18 horas, excluyendo días feriados en Argentina. </w:t>
      </w:r>
    </w:p>
    <w:p w:rsidR="0060764B" w:rsidRDefault="0060764B">
      <w:pPr>
        <w:spacing w:after="0"/>
        <w:jc w:val="left"/>
        <w:rPr>
          <w:rFonts w:cs="Arial"/>
          <w:sz w:val="18"/>
          <w:szCs w:val="18"/>
        </w:rPr>
      </w:pPr>
      <w:r>
        <w:rPr>
          <w:rFonts w:cs="Arial"/>
          <w:sz w:val="18"/>
          <w:szCs w:val="18"/>
        </w:rPr>
        <w:br w:type="page"/>
      </w:r>
    </w:p>
    <w:p w:rsidR="0060764B" w:rsidRDefault="0060764B" w:rsidP="0060764B">
      <w:pPr>
        <w:rPr>
          <w:rFonts w:cs="Arial"/>
          <w:sz w:val="18"/>
          <w:szCs w:val="18"/>
        </w:rPr>
      </w:pPr>
    </w:p>
    <w:p w:rsidR="0060764B" w:rsidRDefault="0060764B" w:rsidP="0060764B">
      <w:pPr>
        <w:pStyle w:val="Ttulo2"/>
      </w:pPr>
      <w:bookmarkStart w:id="8" w:name="_Toc512494255"/>
      <w:r>
        <w:t>Especificaciones provistas por el cliente</w:t>
      </w:r>
      <w:bookmarkEnd w:id="8"/>
    </w:p>
    <w:p w:rsidR="0060764B" w:rsidRPr="00C72722" w:rsidRDefault="00C72722" w:rsidP="0060764B">
      <w:pPr>
        <w:rPr>
          <w:u w:val="single"/>
        </w:rPr>
      </w:pPr>
      <w:r w:rsidRPr="00C72722">
        <w:rPr>
          <w:u w:val="single"/>
        </w:rPr>
        <w:t>CALL FLOW</w:t>
      </w:r>
    </w:p>
    <w:p w:rsidR="00C72722" w:rsidRDefault="00C72722" w:rsidP="0060764B">
      <w:r w:rsidRPr="00C72722">
        <w:rPr>
          <w:noProof/>
        </w:rPr>
        <w:drawing>
          <wp:inline distT="0" distB="0" distL="0" distR="0" wp14:anchorId="0360D46F" wp14:editId="1C3B9ED5">
            <wp:extent cx="474345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4171950"/>
                    </a:xfrm>
                    <a:prstGeom prst="rect">
                      <a:avLst/>
                    </a:prstGeom>
                  </pic:spPr>
                </pic:pic>
              </a:graphicData>
            </a:graphic>
          </wp:inline>
        </w:drawing>
      </w:r>
    </w:p>
    <w:p w:rsidR="00C72722" w:rsidRDefault="00C72722">
      <w:pPr>
        <w:spacing w:after="0"/>
        <w:jc w:val="left"/>
        <w:rPr>
          <w:rFonts w:cs="Arial"/>
          <w:sz w:val="18"/>
          <w:szCs w:val="18"/>
          <w:u w:val="single"/>
        </w:rPr>
      </w:pPr>
      <w:r>
        <w:rPr>
          <w:rFonts w:cs="Arial"/>
          <w:sz w:val="18"/>
          <w:szCs w:val="18"/>
          <w:u w:val="single"/>
        </w:rPr>
        <w:br w:type="page"/>
      </w:r>
    </w:p>
    <w:p w:rsidR="00C72722" w:rsidRDefault="00C72722">
      <w:pPr>
        <w:spacing w:after="0"/>
        <w:jc w:val="left"/>
        <w:rPr>
          <w:rFonts w:cs="Arial"/>
          <w:sz w:val="18"/>
          <w:szCs w:val="18"/>
          <w:u w:val="single"/>
        </w:rPr>
      </w:pPr>
      <w:r w:rsidRPr="00C72722">
        <w:rPr>
          <w:rFonts w:cs="Arial"/>
          <w:sz w:val="18"/>
          <w:szCs w:val="18"/>
          <w:u w:val="single"/>
        </w:rPr>
        <w:t>WEB SERVICES</w:t>
      </w:r>
    </w:p>
    <w:p w:rsidR="00C72722" w:rsidRDefault="00C72722">
      <w:pPr>
        <w:spacing w:after="0"/>
        <w:jc w:val="left"/>
        <w:rPr>
          <w:rFonts w:cs="Arial"/>
          <w:sz w:val="18"/>
          <w:szCs w:val="18"/>
        </w:rPr>
      </w:pPr>
    </w:p>
    <w:p w:rsidR="00C72722" w:rsidRDefault="00C72722">
      <w:pPr>
        <w:spacing w:after="0"/>
        <w:jc w:val="left"/>
        <w:rPr>
          <w:rFonts w:cs="Arial"/>
          <w:sz w:val="18"/>
          <w:szCs w:val="18"/>
        </w:rPr>
      </w:pPr>
      <w:r w:rsidRPr="00C72722">
        <w:rPr>
          <w:rFonts w:cs="Arial"/>
          <w:sz w:val="18"/>
          <w:szCs w:val="18"/>
        </w:rPr>
        <w:t>HTTP mediante método GET o POST</w:t>
      </w:r>
    </w:p>
    <w:p w:rsidR="00C72722" w:rsidRDefault="00C72722">
      <w:pPr>
        <w:spacing w:after="0"/>
        <w:jc w:val="left"/>
        <w:rPr>
          <w:rFonts w:cs="Arial"/>
          <w:sz w:val="18"/>
          <w:szCs w:val="18"/>
        </w:rPr>
      </w:pPr>
    </w:p>
    <w:p w:rsidR="00C72722" w:rsidRDefault="00C72722">
      <w:pPr>
        <w:spacing w:after="0"/>
        <w:jc w:val="left"/>
        <w:rPr>
          <w:rFonts w:cs="Arial"/>
          <w:sz w:val="18"/>
          <w:szCs w:val="18"/>
        </w:rPr>
      </w:pPr>
      <w:r>
        <w:rPr>
          <w:rFonts w:cs="Arial"/>
          <w:sz w:val="18"/>
          <w:szCs w:val="18"/>
        </w:rPr>
        <w:t>End-point:</w:t>
      </w:r>
    </w:p>
    <w:p w:rsidR="00C72722" w:rsidRDefault="002119DD">
      <w:pPr>
        <w:spacing w:after="0"/>
        <w:jc w:val="left"/>
        <w:rPr>
          <w:rFonts w:cs="Arial"/>
          <w:sz w:val="18"/>
          <w:szCs w:val="18"/>
        </w:rPr>
      </w:pPr>
      <w:hyperlink r:id="rId13" w:history="1">
        <w:r w:rsidR="00C72722" w:rsidRPr="00D231D0">
          <w:rPr>
            <w:rStyle w:val="Hipervnculo"/>
            <w:rFonts w:cs="Arial"/>
            <w:sz w:val="18"/>
            <w:szCs w:val="18"/>
          </w:rPr>
          <w:t>http://anseshomopres.anses.gob.ar/telefonica/dondecobro.aspx</w:t>
        </w:r>
      </w:hyperlink>
    </w:p>
    <w:p w:rsidR="00C72722" w:rsidRDefault="00C72722">
      <w:pPr>
        <w:spacing w:after="0"/>
        <w:jc w:val="left"/>
        <w:rPr>
          <w:rFonts w:cs="Arial"/>
          <w:sz w:val="18"/>
          <w:szCs w:val="18"/>
        </w:rPr>
      </w:pPr>
    </w:p>
    <w:p w:rsidR="00C72722" w:rsidRDefault="00C72722" w:rsidP="00C72722">
      <w:pPr>
        <w:pStyle w:val="Default"/>
        <w:rPr>
          <w:b/>
          <w:bCs/>
          <w:sz w:val="18"/>
          <w:szCs w:val="18"/>
          <w:lang w:val="es-AR"/>
        </w:rPr>
      </w:pPr>
    </w:p>
    <w:p w:rsidR="00C72722" w:rsidRPr="00C72722" w:rsidRDefault="00C72722" w:rsidP="00C72722">
      <w:pPr>
        <w:pStyle w:val="Default"/>
        <w:rPr>
          <w:sz w:val="18"/>
          <w:szCs w:val="18"/>
          <w:lang w:val="es-AR"/>
        </w:rPr>
      </w:pPr>
      <w:r w:rsidRPr="00C72722">
        <w:rPr>
          <w:b/>
          <w:bCs/>
          <w:sz w:val="18"/>
          <w:szCs w:val="18"/>
          <w:lang w:val="es-AR"/>
        </w:rPr>
        <w:t xml:space="preserve">Parámetros de entrada: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&lt;Traer&gt;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&lt;cuil&gt;20000000009&lt;/cuil&gt;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&lt;ani&gt;40150000&lt;/ani&gt;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&lt;/Traer&gt; </w:t>
      </w:r>
    </w:p>
    <w:p w:rsidR="00C72722" w:rsidRDefault="00C72722" w:rsidP="00C72722">
      <w:pPr>
        <w:pStyle w:val="Default"/>
        <w:rPr>
          <w:b/>
          <w:bCs/>
          <w:sz w:val="18"/>
          <w:szCs w:val="18"/>
          <w:lang w:val="es-AR"/>
        </w:rPr>
      </w:pPr>
    </w:p>
    <w:p w:rsidR="00C72722" w:rsidRPr="00C72722" w:rsidRDefault="00C72722" w:rsidP="00C72722">
      <w:pPr>
        <w:pStyle w:val="Default"/>
        <w:rPr>
          <w:sz w:val="18"/>
          <w:szCs w:val="18"/>
          <w:lang w:val="es-AR"/>
        </w:rPr>
      </w:pPr>
      <w:r w:rsidRPr="00C72722">
        <w:rPr>
          <w:b/>
          <w:bCs/>
          <w:sz w:val="18"/>
          <w:szCs w:val="18"/>
          <w:lang w:val="es-AR"/>
        </w:rPr>
        <w:t xml:space="preserve">Respuesta para un beneficio: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&lt;rub&gt;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&lt;consulta&gt;1&lt;/consulta&gt;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&lt;beneficio&gt;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&lt;numero&gt;19000000001&lt;/numero&gt;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&lt;tipo&gt;JUBIL&lt;/tipo&gt;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&lt;entidad&gt;BANCO DE SAN JUAN&lt;/entidad&gt;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&lt;domicilio&gt;LAS HERAS (SUR)00268&lt;/domicilio&gt; </w:t>
      </w:r>
    </w:p>
    <w:p w:rsidR="00C72722" w:rsidRPr="00024B35" w:rsidRDefault="00C72722" w:rsidP="00C72722">
      <w:pPr>
        <w:pStyle w:val="Default"/>
        <w:rPr>
          <w:rFonts w:ascii="Courier New" w:hAnsi="Courier New" w:cs="Courier New"/>
          <w:sz w:val="18"/>
          <w:szCs w:val="18"/>
          <w:lang w:val="es-AR"/>
        </w:rPr>
      </w:pPr>
      <w:r w:rsidRPr="00024B35">
        <w:rPr>
          <w:rFonts w:ascii="Courier New" w:hAnsi="Courier New" w:cs="Courier New"/>
          <w:sz w:val="18"/>
          <w:szCs w:val="18"/>
          <w:lang w:val="es-AR"/>
        </w:rPr>
        <w:t xml:space="preserve">&lt;localidad&gt;CAPITAL (CIUDAD) &lt;/localidad&gt;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&lt;periodo&gt;2016/09&lt;/periodo&gt;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&lt;desde&gt;13/09/2016&lt;/desde&gt;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&lt;hasta&gt;11/10/2016&lt;/hasta&gt;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&lt;proximo&gt;14/10/2016&lt;/proximo&gt;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&lt;/beneficio&gt;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&lt;/rub&gt; </w:t>
      </w:r>
    </w:p>
    <w:p w:rsidR="00C72722" w:rsidRDefault="00C72722" w:rsidP="00C72722">
      <w:pPr>
        <w:pStyle w:val="Default"/>
        <w:rPr>
          <w:b/>
          <w:bCs/>
          <w:sz w:val="18"/>
          <w:szCs w:val="18"/>
          <w:lang w:val="es-AR"/>
        </w:rPr>
      </w:pPr>
    </w:p>
    <w:p w:rsidR="00C72722" w:rsidRPr="00C72722" w:rsidRDefault="00C72722" w:rsidP="00C72722">
      <w:pPr>
        <w:pStyle w:val="Default"/>
        <w:rPr>
          <w:sz w:val="18"/>
          <w:szCs w:val="18"/>
          <w:lang w:val="es-AR"/>
        </w:rPr>
      </w:pPr>
      <w:r w:rsidRPr="00C72722">
        <w:rPr>
          <w:b/>
          <w:bCs/>
          <w:sz w:val="18"/>
          <w:szCs w:val="18"/>
          <w:lang w:val="es-AR"/>
        </w:rPr>
        <w:t xml:space="preserve">Respuesta para más de un beneficio: </w:t>
      </w:r>
    </w:p>
    <w:p w:rsidR="00C72722" w:rsidRPr="00C72722" w:rsidRDefault="00C72722" w:rsidP="00C72722">
      <w:pPr>
        <w:pStyle w:val="Default"/>
        <w:rPr>
          <w:rFonts w:ascii="Courier New" w:hAnsi="Courier New" w:cs="Courier New"/>
          <w:sz w:val="18"/>
          <w:szCs w:val="18"/>
          <w:lang w:val="es-AR"/>
        </w:rPr>
      </w:pPr>
      <w:r w:rsidRPr="00C72722">
        <w:rPr>
          <w:rFonts w:ascii="Courier New" w:hAnsi="Courier New" w:cs="Courier New"/>
          <w:sz w:val="18"/>
          <w:szCs w:val="18"/>
          <w:lang w:val="es-AR"/>
        </w:rPr>
        <w:t xml:space="preserve">&lt;rub&gt;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&lt;consulta&gt;2&lt;/consulta&gt;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&lt;beneficio&gt;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&lt;numero&gt;19000000001&lt;/numero&gt;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&lt;tipo&gt;JUBIL&lt;/tipo&gt;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&lt;entidad&gt;BANCO DE SAN JUAN&lt;/entidad&gt;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&lt;domicilio&gt;LAS HERAS (SUR)00268&lt;/domicilio&gt;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&lt;localidad&gt;CAPITAL (CIUDAD) &lt;/localidad&gt;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&lt;periodo&gt;2016/09&lt;/periodo&gt;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&lt;desde&gt;13/09/2016&lt;/desde&gt;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&lt;hasta&gt;11/10/2016&lt;/hasta&gt;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&lt;proximo&gt;14/10/2016&lt;/proximo&gt;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&lt;/beneficio&gt;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&lt;beneficio&gt;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&lt;numero&gt;19000000002&lt;/numero&gt;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&lt;tipo&gt;PENS&lt;/tipo&gt;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&lt;entidad&gt;BANCO DE SAN JUAN&lt;/entidad&gt;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&lt;domicilio&gt;LAS HERAS (SUR)00268&lt;/domicilio&gt;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&lt;localidad&gt;CAPITAL (CIUDAD) &lt;/localidad&gt;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&lt;periodo&gt;2016/09&lt;/periodo&gt;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&lt;desde&gt;13/09/2016&lt;/desde&gt;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&lt;hasta&gt;11/10/2016&lt;/hasta&gt; </w:t>
      </w:r>
    </w:p>
    <w:p w:rsidR="00C72722" w:rsidRPr="00C72722" w:rsidRDefault="00C72722" w:rsidP="00C72722">
      <w:pPr>
        <w:pStyle w:val="Default"/>
        <w:ind w:left="16"/>
        <w:rPr>
          <w:rFonts w:ascii="Courier New" w:hAnsi="Courier New" w:cs="Courier New"/>
          <w:sz w:val="18"/>
          <w:szCs w:val="18"/>
          <w:lang w:val="es-AR"/>
        </w:rPr>
      </w:pPr>
      <w:r w:rsidRPr="00C72722">
        <w:rPr>
          <w:rFonts w:ascii="Courier New" w:hAnsi="Courier New" w:cs="Courier New"/>
          <w:sz w:val="18"/>
          <w:szCs w:val="18"/>
          <w:lang w:val="es-AR"/>
        </w:rPr>
        <w:t xml:space="preserve">&lt;proximo&gt;14/10/2016&lt;/proximo&gt; </w:t>
      </w:r>
    </w:p>
    <w:p w:rsidR="00C72722" w:rsidRDefault="00C72722" w:rsidP="00C72722">
      <w:pPr>
        <w:pStyle w:val="Default"/>
        <w:ind w:left="16"/>
        <w:rPr>
          <w:rFonts w:ascii="Courier New" w:hAnsi="Courier New" w:cs="Courier New"/>
          <w:sz w:val="18"/>
          <w:szCs w:val="18"/>
        </w:rPr>
      </w:pPr>
      <w:r>
        <w:rPr>
          <w:rFonts w:ascii="Courier New" w:hAnsi="Courier New" w:cs="Courier New"/>
          <w:sz w:val="18"/>
          <w:szCs w:val="18"/>
        </w:rPr>
        <w:t xml:space="preserve">&lt;/beneficio&gt; </w:t>
      </w:r>
    </w:p>
    <w:p w:rsidR="0060764B" w:rsidRPr="00C72722" w:rsidRDefault="00C72722" w:rsidP="00C72722">
      <w:pPr>
        <w:spacing w:after="0"/>
        <w:jc w:val="left"/>
        <w:rPr>
          <w:rFonts w:cs="Arial"/>
          <w:sz w:val="18"/>
          <w:szCs w:val="18"/>
        </w:rPr>
      </w:pPr>
      <w:r>
        <w:rPr>
          <w:rFonts w:ascii="Courier New" w:hAnsi="Courier New" w:cs="Courier New"/>
          <w:sz w:val="18"/>
          <w:szCs w:val="18"/>
        </w:rPr>
        <w:t xml:space="preserve">&lt;/rub&gt; </w:t>
      </w:r>
      <w:r w:rsidR="0060764B" w:rsidRPr="00C72722">
        <w:rPr>
          <w:rFonts w:cs="Arial"/>
          <w:sz w:val="18"/>
          <w:szCs w:val="18"/>
        </w:rPr>
        <w:br w:type="page"/>
      </w:r>
    </w:p>
    <w:p w:rsidR="0060764B" w:rsidRDefault="0060764B" w:rsidP="0060764B">
      <w:pPr>
        <w:rPr>
          <w:rFonts w:cs="Arial"/>
          <w:sz w:val="18"/>
          <w:szCs w:val="18"/>
        </w:rPr>
      </w:pPr>
    </w:p>
    <w:p w:rsidR="00E02ACC" w:rsidRDefault="00A03C9D" w:rsidP="00E02ACC">
      <w:pPr>
        <w:pStyle w:val="Ttulo1"/>
        <w:rPr>
          <w:lang w:val="es-AR"/>
        </w:rPr>
      </w:pPr>
      <w:bookmarkStart w:id="9" w:name="_Toc512494256"/>
      <w:r>
        <w:rPr>
          <w:lang w:val="es-AR"/>
        </w:rPr>
        <w:t>VPN</w:t>
      </w:r>
      <w:bookmarkEnd w:id="9"/>
    </w:p>
    <w:p w:rsidR="00DE0A58" w:rsidRDefault="00DE0A58" w:rsidP="00DE0A58">
      <w:pPr>
        <w:pStyle w:val="Prrafodelista"/>
        <w:numPr>
          <w:ilvl w:val="0"/>
          <w:numId w:val="8"/>
        </w:numPr>
        <w:rPr>
          <w:rFonts w:cs="Arial"/>
          <w:sz w:val="18"/>
          <w:szCs w:val="18"/>
        </w:rPr>
      </w:pPr>
      <w:r>
        <w:rPr>
          <w:rFonts w:cs="Arial"/>
          <w:sz w:val="18"/>
          <w:szCs w:val="18"/>
        </w:rPr>
        <w:t>Ingresar “VPN” en el buscador de Windows</w:t>
      </w:r>
    </w:p>
    <w:p w:rsidR="00606DC1" w:rsidRDefault="00DE0A58" w:rsidP="00DE0A58">
      <w:pPr>
        <w:pStyle w:val="Prrafodelista"/>
        <w:rPr>
          <w:rFonts w:cs="Arial"/>
          <w:sz w:val="18"/>
          <w:szCs w:val="18"/>
        </w:rPr>
      </w:pPr>
      <w:r>
        <w:rPr>
          <w:noProof/>
        </w:rPr>
        <w:drawing>
          <wp:inline distT="0" distB="0" distL="0" distR="0">
            <wp:extent cx="2626393" cy="4152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5766" cy="4167721"/>
                    </a:xfrm>
                    <a:prstGeom prst="rect">
                      <a:avLst/>
                    </a:prstGeom>
                    <a:noFill/>
                    <a:ln>
                      <a:noFill/>
                    </a:ln>
                  </pic:spPr>
                </pic:pic>
              </a:graphicData>
            </a:graphic>
          </wp:inline>
        </w:drawing>
      </w:r>
    </w:p>
    <w:p w:rsidR="00DE0A58" w:rsidRDefault="00DE0A58" w:rsidP="00DE0A58">
      <w:pPr>
        <w:pStyle w:val="Prrafodelista"/>
        <w:rPr>
          <w:rFonts w:cs="Arial"/>
          <w:sz w:val="18"/>
          <w:szCs w:val="18"/>
        </w:rPr>
      </w:pPr>
    </w:p>
    <w:p w:rsidR="00DE0A58" w:rsidRDefault="00DE0A58">
      <w:pPr>
        <w:spacing w:after="0"/>
        <w:jc w:val="left"/>
        <w:rPr>
          <w:rFonts w:cs="Arial"/>
          <w:sz w:val="18"/>
          <w:szCs w:val="18"/>
        </w:rPr>
      </w:pPr>
      <w:r>
        <w:rPr>
          <w:rFonts w:cs="Arial"/>
          <w:sz w:val="18"/>
          <w:szCs w:val="18"/>
        </w:rPr>
        <w:br w:type="page"/>
      </w:r>
    </w:p>
    <w:p w:rsidR="00DE0A58" w:rsidRDefault="00DE0A58" w:rsidP="00DE0A58">
      <w:pPr>
        <w:pStyle w:val="Prrafodelista"/>
        <w:numPr>
          <w:ilvl w:val="0"/>
          <w:numId w:val="8"/>
        </w:numPr>
        <w:rPr>
          <w:rFonts w:cs="Arial"/>
          <w:sz w:val="18"/>
          <w:szCs w:val="18"/>
        </w:rPr>
      </w:pPr>
      <w:r>
        <w:rPr>
          <w:rFonts w:cs="Arial"/>
          <w:sz w:val="18"/>
          <w:szCs w:val="18"/>
        </w:rPr>
        <w:t>Seleccionar “Add VPN Connection”</w:t>
      </w:r>
    </w:p>
    <w:p w:rsidR="00DE0A58" w:rsidRDefault="00DE0A58" w:rsidP="00DE0A58">
      <w:pPr>
        <w:pStyle w:val="Prrafodelista"/>
        <w:rPr>
          <w:rFonts w:cs="Arial"/>
          <w:sz w:val="18"/>
          <w:szCs w:val="18"/>
        </w:rPr>
      </w:pPr>
      <w:r>
        <w:rPr>
          <w:noProof/>
        </w:rPr>
        <w:drawing>
          <wp:inline distT="0" distB="0" distL="0" distR="0" wp14:anchorId="00E15697" wp14:editId="6A207823">
            <wp:extent cx="3810000" cy="345925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7745" cy="3493526"/>
                    </a:xfrm>
                    <a:prstGeom prst="rect">
                      <a:avLst/>
                    </a:prstGeom>
                  </pic:spPr>
                </pic:pic>
              </a:graphicData>
            </a:graphic>
          </wp:inline>
        </w:drawing>
      </w:r>
    </w:p>
    <w:p w:rsidR="00DE0A58" w:rsidRDefault="00DE0A58" w:rsidP="00DE0A58">
      <w:pPr>
        <w:pStyle w:val="Prrafodelista"/>
        <w:rPr>
          <w:rFonts w:cs="Arial"/>
          <w:sz w:val="18"/>
          <w:szCs w:val="18"/>
        </w:rPr>
      </w:pPr>
    </w:p>
    <w:p w:rsidR="004253C3" w:rsidRDefault="004253C3">
      <w:pPr>
        <w:spacing w:after="0"/>
        <w:jc w:val="left"/>
        <w:rPr>
          <w:rFonts w:cs="Arial"/>
          <w:sz w:val="18"/>
          <w:szCs w:val="18"/>
        </w:rPr>
      </w:pPr>
      <w:r>
        <w:rPr>
          <w:rFonts w:cs="Arial"/>
          <w:sz w:val="18"/>
          <w:szCs w:val="18"/>
        </w:rPr>
        <w:br w:type="page"/>
      </w:r>
    </w:p>
    <w:p w:rsidR="00DE0A58" w:rsidRDefault="00DE0A58" w:rsidP="00DE0A58">
      <w:pPr>
        <w:pStyle w:val="Prrafodelista"/>
        <w:numPr>
          <w:ilvl w:val="0"/>
          <w:numId w:val="8"/>
        </w:numPr>
        <w:rPr>
          <w:rFonts w:cs="Arial"/>
          <w:sz w:val="18"/>
          <w:szCs w:val="18"/>
        </w:rPr>
      </w:pPr>
      <w:r>
        <w:rPr>
          <w:rFonts w:cs="Arial"/>
          <w:sz w:val="18"/>
          <w:szCs w:val="18"/>
        </w:rPr>
        <w:t>Completar los campos con la siguiente información</w:t>
      </w:r>
      <w:r w:rsidR="00205718">
        <w:rPr>
          <w:rFonts w:cs="Arial"/>
          <w:sz w:val="18"/>
          <w:szCs w:val="18"/>
        </w:rPr>
        <w:t xml:space="preserve"> y luego salvar</w:t>
      </w:r>
      <w:r>
        <w:rPr>
          <w:rFonts w:cs="Arial"/>
          <w:sz w:val="18"/>
          <w:szCs w:val="18"/>
        </w:rPr>
        <w:t>:</w:t>
      </w:r>
    </w:p>
    <w:p w:rsidR="00DE0A58" w:rsidRPr="00C90AFA" w:rsidRDefault="00DE0A58" w:rsidP="00DE0A58">
      <w:pPr>
        <w:pStyle w:val="Prrafodelista"/>
        <w:rPr>
          <w:rFonts w:cs="Arial"/>
          <w:sz w:val="18"/>
          <w:szCs w:val="18"/>
          <w:lang w:val="en-US"/>
        </w:rPr>
      </w:pPr>
      <w:r w:rsidRPr="00C90AFA">
        <w:rPr>
          <w:rFonts w:cs="Arial"/>
          <w:sz w:val="18"/>
          <w:szCs w:val="18"/>
          <w:lang w:val="en-US"/>
        </w:rPr>
        <w:t>Host: vpn.tpsouth.com</w:t>
      </w:r>
    </w:p>
    <w:p w:rsidR="00DE0A58" w:rsidRPr="00C90AFA" w:rsidRDefault="00DE0A58" w:rsidP="00DE0A58">
      <w:pPr>
        <w:pStyle w:val="Prrafodelista"/>
        <w:rPr>
          <w:rFonts w:cs="Arial"/>
          <w:sz w:val="18"/>
          <w:szCs w:val="18"/>
          <w:lang w:val="en-US"/>
        </w:rPr>
      </w:pPr>
      <w:r w:rsidRPr="00C90AFA">
        <w:rPr>
          <w:rFonts w:cs="Arial"/>
          <w:sz w:val="18"/>
          <w:szCs w:val="18"/>
          <w:lang w:val="en-US"/>
        </w:rPr>
        <w:t>Usuario: TPSOUTH\ext-certius</w:t>
      </w:r>
    </w:p>
    <w:p w:rsidR="00DE0A58" w:rsidRDefault="00DE0A58" w:rsidP="00DE0A58">
      <w:pPr>
        <w:pStyle w:val="Prrafodelista"/>
        <w:rPr>
          <w:rFonts w:cs="Arial"/>
          <w:sz w:val="18"/>
          <w:szCs w:val="18"/>
        </w:rPr>
      </w:pPr>
      <w:r w:rsidRPr="00DE0A58">
        <w:rPr>
          <w:rFonts w:cs="Arial"/>
          <w:sz w:val="18"/>
          <w:szCs w:val="18"/>
        </w:rPr>
        <w:t>Clave: P4w-C3rt1U$7m</w:t>
      </w:r>
    </w:p>
    <w:p w:rsidR="00DE0A58" w:rsidRPr="00DE0A58" w:rsidRDefault="00DE0A58" w:rsidP="00DE0A58">
      <w:pPr>
        <w:pStyle w:val="Prrafodelista"/>
        <w:rPr>
          <w:rFonts w:cs="Arial"/>
          <w:sz w:val="18"/>
          <w:szCs w:val="18"/>
        </w:rPr>
      </w:pPr>
      <w:r>
        <w:rPr>
          <w:noProof/>
        </w:rPr>
        <w:drawing>
          <wp:inline distT="0" distB="0" distL="0" distR="0" wp14:anchorId="3DF75745" wp14:editId="1A631777">
            <wp:extent cx="4362450" cy="540402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7390" cy="5410140"/>
                    </a:xfrm>
                    <a:prstGeom prst="rect">
                      <a:avLst/>
                    </a:prstGeom>
                  </pic:spPr>
                </pic:pic>
              </a:graphicData>
            </a:graphic>
          </wp:inline>
        </w:drawing>
      </w:r>
    </w:p>
    <w:p w:rsidR="00606DC1" w:rsidRDefault="00606DC1">
      <w:pPr>
        <w:spacing w:after="0"/>
        <w:jc w:val="left"/>
        <w:rPr>
          <w:b/>
          <w:color w:val="4F6228" w:themeColor="accent3" w:themeShade="80"/>
          <w:sz w:val="40"/>
        </w:rPr>
      </w:pPr>
      <w:r>
        <w:br w:type="page"/>
      </w:r>
    </w:p>
    <w:p w:rsidR="00606DC1" w:rsidRDefault="00606DC1" w:rsidP="00606DC1">
      <w:pPr>
        <w:pStyle w:val="Ttulo1"/>
        <w:rPr>
          <w:lang w:val="es-AR"/>
        </w:rPr>
      </w:pPr>
      <w:bookmarkStart w:id="10" w:name="_Toc512494257"/>
      <w:r>
        <w:rPr>
          <w:lang w:val="es-AR"/>
        </w:rPr>
        <w:t>Co</w:t>
      </w:r>
      <w:r w:rsidR="00A03C9D">
        <w:rPr>
          <w:lang w:val="es-AR"/>
        </w:rPr>
        <w:t>digo fuente</w:t>
      </w:r>
      <w:bookmarkEnd w:id="10"/>
    </w:p>
    <w:p w:rsidR="00573E28" w:rsidRDefault="00573E28" w:rsidP="00A03C9D">
      <w:r>
        <w:t>Nombre del IVR: “IVR Beneficios”</w:t>
      </w:r>
    </w:p>
    <w:p w:rsidR="00573E28" w:rsidRDefault="00573E28" w:rsidP="00A03C9D"/>
    <w:p w:rsidR="000963E1" w:rsidRPr="000963E1" w:rsidRDefault="000963E1" w:rsidP="00A03C9D">
      <w:pPr>
        <w:rPr>
          <w:u w:val="single"/>
        </w:rPr>
      </w:pPr>
      <w:r w:rsidRPr="000963E1">
        <w:rPr>
          <w:u w:val="single"/>
        </w:rPr>
        <w:t>NOMENCLATURA</w:t>
      </w:r>
    </w:p>
    <w:tbl>
      <w:tblPr>
        <w:tblStyle w:val="Tablaconcuadrcula"/>
        <w:tblW w:w="0" w:type="auto"/>
        <w:tblLook w:val="04A0" w:firstRow="1" w:lastRow="0" w:firstColumn="1" w:lastColumn="0" w:noHBand="0" w:noVBand="1"/>
      </w:tblPr>
      <w:tblGrid>
        <w:gridCol w:w="3207"/>
        <w:gridCol w:w="3208"/>
        <w:gridCol w:w="3208"/>
      </w:tblGrid>
      <w:tr w:rsidR="000963E1" w:rsidTr="000963E1">
        <w:trPr>
          <w:cnfStyle w:val="100000000000" w:firstRow="1" w:lastRow="0" w:firstColumn="0" w:lastColumn="0" w:oddVBand="0" w:evenVBand="0" w:oddHBand="0" w:evenHBand="0" w:firstRowFirstColumn="0" w:firstRowLastColumn="0" w:lastRowFirstColumn="0" w:lastRowLastColumn="0"/>
        </w:trPr>
        <w:tc>
          <w:tcPr>
            <w:tcW w:w="3207" w:type="dxa"/>
          </w:tcPr>
          <w:p w:rsidR="000963E1" w:rsidRDefault="000963E1" w:rsidP="00A03C9D">
            <w:r>
              <w:t>Archivo</w:t>
            </w:r>
          </w:p>
        </w:tc>
        <w:tc>
          <w:tcPr>
            <w:tcW w:w="3208" w:type="dxa"/>
          </w:tcPr>
          <w:p w:rsidR="000963E1" w:rsidRDefault="000963E1" w:rsidP="00A03C9D">
            <w:r>
              <w:t>Nombr</w:t>
            </w:r>
            <w:r w:rsidR="004C01CB">
              <w:t>e</w:t>
            </w:r>
          </w:p>
        </w:tc>
        <w:tc>
          <w:tcPr>
            <w:tcW w:w="3208" w:type="dxa"/>
          </w:tcPr>
          <w:p w:rsidR="000963E1" w:rsidRDefault="000963E1" w:rsidP="00A03C9D">
            <w:r>
              <w:t>Comentarios</w:t>
            </w:r>
          </w:p>
        </w:tc>
      </w:tr>
      <w:tr w:rsidR="000963E1" w:rsidTr="000963E1">
        <w:tc>
          <w:tcPr>
            <w:tcW w:w="3207" w:type="dxa"/>
          </w:tcPr>
          <w:p w:rsidR="000963E1" w:rsidRDefault="000963E1" w:rsidP="00A03C9D">
            <w:r>
              <w:t>IVR Dialplan</w:t>
            </w:r>
          </w:p>
        </w:tc>
        <w:tc>
          <w:tcPr>
            <w:tcW w:w="3208" w:type="dxa"/>
          </w:tcPr>
          <w:p w:rsidR="000963E1" w:rsidRDefault="000963E1" w:rsidP="00A03C9D">
            <w:r>
              <w:t>ivrbeneficios.conf</w:t>
            </w:r>
          </w:p>
        </w:tc>
        <w:tc>
          <w:tcPr>
            <w:tcW w:w="3208" w:type="dxa"/>
          </w:tcPr>
          <w:p w:rsidR="000963E1" w:rsidRDefault="000963E1" w:rsidP="00A03C9D"/>
        </w:tc>
      </w:tr>
      <w:tr w:rsidR="000963E1" w:rsidTr="000963E1">
        <w:tc>
          <w:tcPr>
            <w:tcW w:w="3207" w:type="dxa"/>
          </w:tcPr>
          <w:p w:rsidR="000963E1" w:rsidRDefault="000963E1" w:rsidP="00A03C9D">
            <w:r>
              <w:t>Script Web Service</w:t>
            </w:r>
          </w:p>
        </w:tc>
        <w:tc>
          <w:tcPr>
            <w:tcW w:w="3208" w:type="dxa"/>
          </w:tcPr>
          <w:p w:rsidR="000963E1" w:rsidRDefault="000963E1" w:rsidP="00A03C9D">
            <w:r>
              <w:t>getsaybeneficios.sh</w:t>
            </w:r>
          </w:p>
        </w:tc>
        <w:tc>
          <w:tcPr>
            <w:tcW w:w="3208" w:type="dxa"/>
          </w:tcPr>
          <w:p w:rsidR="000963E1" w:rsidRDefault="000963E1" w:rsidP="00A03C9D"/>
        </w:tc>
      </w:tr>
      <w:tr w:rsidR="000963E1" w:rsidTr="000963E1">
        <w:tc>
          <w:tcPr>
            <w:tcW w:w="3207" w:type="dxa"/>
          </w:tcPr>
          <w:p w:rsidR="000963E1" w:rsidRDefault="000963E1" w:rsidP="00A03C9D">
            <w:r>
              <w:t>Reporte al final de la llamada</w:t>
            </w:r>
          </w:p>
        </w:tc>
        <w:tc>
          <w:tcPr>
            <w:tcW w:w="3208" w:type="dxa"/>
          </w:tcPr>
          <w:p w:rsidR="000963E1" w:rsidRDefault="004A067A" w:rsidP="00A03C9D">
            <w:r>
              <w:t>i</w:t>
            </w:r>
            <w:r w:rsidR="000963E1">
              <w:t>vrbeneficios-report.conf</w:t>
            </w:r>
          </w:p>
        </w:tc>
        <w:tc>
          <w:tcPr>
            <w:tcW w:w="3208" w:type="dxa"/>
          </w:tcPr>
          <w:p w:rsidR="000963E1" w:rsidRDefault="000963E1" w:rsidP="00A03C9D"/>
        </w:tc>
      </w:tr>
      <w:tr w:rsidR="000963E1" w:rsidTr="000963E1">
        <w:tc>
          <w:tcPr>
            <w:tcW w:w="3207" w:type="dxa"/>
          </w:tcPr>
          <w:p w:rsidR="000963E1" w:rsidRDefault="000963E1" w:rsidP="00A03C9D">
            <w:r>
              <w:t>Archivo de log del Script Web Service</w:t>
            </w:r>
          </w:p>
        </w:tc>
        <w:tc>
          <w:tcPr>
            <w:tcW w:w="3208" w:type="dxa"/>
          </w:tcPr>
          <w:p w:rsidR="000963E1" w:rsidRDefault="000963E1" w:rsidP="00A03C9D">
            <w:r>
              <w:t>YYYYDDMM.trace.log</w:t>
            </w:r>
          </w:p>
        </w:tc>
        <w:tc>
          <w:tcPr>
            <w:tcW w:w="3208" w:type="dxa"/>
          </w:tcPr>
          <w:p w:rsidR="000963E1" w:rsidRDefault="000963E1" w:rsidP="00A03C9D"/>
        </w:tc>
      </w:tr>
    </w:tbl>
    <w:p w:rsidR="000963E1" w:rsidRDefault="000963E1" w:rsidP="00A03C9D"/>
    <w:p w:rsidR="004A067A" w:rsidRPr="004A067A" w:rsidRDefault="004A067A" w:rsidP="00A03C9D">
      <w:pPr>
        <w:rPr>
          <w:b/>
        </w:rPr>
      </w:pPr>
      <w:r w:rsidRPr="004A067A">
        <w:rPr>
          <w:b/>
        </w:rPr>
        <w:t xml:space="preserve">IMPORTANTE: al momento de deployar </w:t>
      </w:r>
      <w:r w:rsidR="004C01CB">
        <w:rPr>
          <w:b/>
        </w:rPr>
        <w:t xml:space="preserve">(NO EN EL SVN) </w:t>
      </w:r>
      <w:r w:rsidRPr="004A067A">
        <w:rPr>
          <w:b/>
        </w:rPr>
        <w:t xml:space="preserve">hay que añadir la </w:t>
      </w:r>
      <w:r w:rsidR="004C01CB">
        <w:rPr>
          <w:b/>
        </w:rPr>
        <w:t xml:space="preserve">version </w:t>
      </w:r>
      <w:r w:rsidRPr="004A067A">
        <w:rPr>
          <w:b/>
        </w:rPr>
        <w:t>del SVN al archivo.</w:t>
      </w:r>
    </w:p>
    <w:p w:rsidR="004A067A" w:rsidRDefault="004A067A" w:rsidP="00A03C9D">
      <w:r>
        <w:t>ivrbeneficios-</w:t>
      </w:r>
      <w:r w:rsidR="004C01CB">
        <w:t>1.0</w:t>
      </w:r>
      <w:r>
        <w:t>.conf</w:t>
      </w:r>
    </w:p>
    <w:p w:rsidR="004A067A" w:rsidRDefault="004A067A" w:rsidP="00A03C9D">
      <w:r>
        <w:t>getsaybeneficios-</w:t>
      </w:r>
      <w:r w:rsidR="004C01CB">
        <w:t>1.0</w:t>
      </w:r>
      <w:r>
        <w:t>.sh</w:t>
      </w:r>
    </w:p>
    <w:p w:rsidR="004A067A" w:rsidRDefault="004A067A" w:rsidP="00A03C9D">
      <w:r>
        <w:t>ivrbeneficios-report-</w:t>
      </w:r>
      <w:r w:rsidR="004C01CB">
        <w:t>1.0</w:t>
      </w:r>
      <w:r>
        <w:t>.conf</w:t>
      </w:r>
    </w:p>
    <w:p w:rsidR="004A067A" w:rsidRDefault="004A067A" w:rsidP="00A03C9D"/>
    <w:p w:rsidR="000963E1" w:rsidRPr="000963E1" w:rsidRDefault="000963E1" w:rsidP="00A03C9D">
      <w:pPr>
        <w:rPr>
          <w:u w:val="single"/>
        </w:rPr>
      </w:pPr>
      <w:r w:rsidRPr="000963E1">
        <w:rPr>
          <w:u w:val="single"/>
        </w:rPr>
        <w:t>SVN</w:t>
      </w:r>
    </w:p>
    <w:p w:rsidR="000963E1" w:rsidRDefault="000963E1" w:rsidP="00A03C9D">
      <w:r>
        <w:t>En el repositorio de CERTIUS:</w:t>
      </w:r>
    </w:p>
    <w:p w:rsidR="000963E1" w:rsidRDefault="000963E1" w:rsidP="00A03C9D">
      <w:r w:rsidRPr="000963E1">
        <w:rPr>
          <w:noProof/>
        </w:rPr>
        <w:drawing>
          <wp:inline distT="0" distB="0" distL="0" distR="0" wp14:anchorId="5B3365A2" wp14:editId="66A4D30D">
            <wp:extent cx="37719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1123950"/>
                    </a:xfrm>
                    <a:prstGeom prst="rect">
                      <a:avLst/>
                    </a:prstGeom>
                  </pic:spPr>
                </pic:pic>
              </a:graphicData>
            </a:graphic>
          </wp:inline>
        </w:drawing>
      </w:r>
    </w:p>
    <w:p w:rsidR="0011266A" w:rsidRDefault="0011266A" w:rsidP="00A03C9D"/>
    <w:p w:rsidR="0011266A" w:rsidRDefault="0011266A">
      <w:pPr>
        <w:spacing w:after="0"/>
        <w:jc w:val="left"/>
      </w:pPr>
      <w:r>
        <w:br w:type="page"/>
      </w:r>
    </w:p>
    <w:p w:rsidR="0011266A" w:rsidRDefault="0011266A" w:rsidP="00A03C9D"/>
    <w:p w:rsidR="0011266A" w:rsidRDefault="0011266A" w:rsidP="0011266A">
      <w:pPr>
        <w:pStyle w:val="Ttulo1"/>
        <w:rPr>
          <w:lang w:val="es-AR"/>
        </w:rPr>
      </w:pPr>
      <w:bookmarkStart w:id="11" w:name="_Toc512494258"/>
      <w:r>
        <w:rPr>
          <w:lang w:val="es-AR"/>
        </w:rPr>
        <w:t>Asterisk</w:t>
      </w:r>
      <w:bookmarkEnd w:id="11"/>
    </w:p>
    <w:p w:rsidR="0011266A" w:rsidRDefault="0011266A" w:rsidP="0011266A">
      <w:pPr>
        <w:pStyle w:val="Ttulo2"/>
      </w:pPr>
      <w:bookmarkStart w:id="12" w:name="_Toc512494259"/>
      <w:r>
        <w:t>Información General</w:t>
      </w:r>
      <w:bookmarkEnd w:id="12"/>
    </w:p>
    <w:p w:rsidR="00D66D03" w:rsidRDefault="00D66D03" w:rsidP="0011266A"/>
    <w:p w:rsidR="00D66D03" w:rsidRPr="00D66D03" w:rsidRDefault="00D66D03" w:rsidP="0011266A">
      <w:pPr>
        <w:rPr>
          <w:u w:val="single"/>
        </w:rPr>
      </w:pPr>
      <w:r w:rsidRPr="00D66D03">
        <w:rPr>
          <w:u w:val="single"/>
        </w:rPr>
        <w:t>VERSIONES</w:t>
      </w:r>
    </w:p>
    <w:p w:rsidR="0011266A" w:rsidRDefault="0011266A" w:rsidP="0011266A">
      <w:r>
        <w:t>AsteriskNOW 13</w:t>
      </w:r>
    </w:p>
    <w:p w:rsidR="0011266A" w:rsidRDefault="00D66D03" w:rsidP="00D66D03">
      <w:r>
        <w:t>Linux SHMZ reléase 6.6 (basado en la distribución “CentOS 6”). El Linux y</w:t>
      </w:r>
      <w:r w:rsidR="0011266A">
        <w:t xml:space="preserve">a </w:t>
      </w:r>
      <w:r>
        <w:t>viene con c</w:t>
      </w:r>
      <w:r w:rsidR="0011266A">
        <w:t>url</w:t>
      </w:r>
      <w:r>
        <w:t xml:space="preserve"> </w:t>
      </w:r>
      <w:r w:rsidR="009B0049">
        <w:t>y</w:t>
      </w:r>
      <w:r>
        <w:t xml:space="preserve"> </w:t>
      </w:r>
      <w:r w:rsidR="0011266A">
        <w:t>java jdk 1.8</w:t>
      </w:r>
    </w:p>
    <w:p w:rsidR="00593591" w:rsidRDefault="00593591" w:rsidP="00593591"/>
    <w:p w:rsidR="00D66D03" w:rsidRPr="00D66D03" w:rsidRDefault="00D66D03" w:rsidP="00593591">
      <w:pPr>
        <w:rPr>
          <w:u w:val="single"/>
        </w:rPr>
      </w:pPr>
      <w:r w:rsidRPr="00D66D03">
        <w:rPr>
          <w:u w:val="single"/>
        </w:rPr>
        <w:t>EXTENSIONES</w:t>
      </w:r>
    </w:p>
    <w:p w:rsidR="00D66D03" w:rsidRDefault="00403045" w:rsidP="00593591">
      <w:r>
        <w:t>Para crear extensiones para el Soft-Phone, s</w:t>
      </w:r>
      <w:r w:rsidR="00D66D03">
        <w:t>e crean desde la Web de administración</w:t>
      </w:r>
      <w:r>
        <w:t xml:space="preserve"> (Applications-&gt;Extensions) </w:t>
      </w:r>
      <w:r w:rsidR="00D66D03">
        <w:t>usando “Chan_SIP”. Las extensiones de conectan al puerto 5160</w:t>
      </w:r>
    </w:p>
    <w:p w:rsidR="00D66D03" w:rsidRDefault="00D66D03" w:rsidP="00593591"/>
    <w:p w:rsidR="00D66D03" w:rsidRPr="00D66D03" w:rsidRDefault="00D66D03" w:rsidP="00D66D03">
      <w:pPr>
        <w:pStyle w:val="Ttulo2"/>
      </w:pPr>
      <w:bookmarkStart w:id="13" w:name="_Toc512494260"/>
      <w:r>
        <w:t xml:space="preserve">WEB de </w:t>
      </w:r>
      <w:r w:rsidR="00FB74FC">
        <w:t>a</w:t>
      </w:r>
      <w:r>
        <w:t>dministración</w:t>
      </w:r>
      <w:bookmarkEnd w:id="13"/>
    </w:p>
    <w:p w:rsidR="00D66D03" w:rsidRDefault="00D66D03" w:rsidP="00593591">
      <w:r>
        <w:t>Salvo en lo que respecta al IVR, hacerla siempre mediante la Web de administración, porque “pisa” los archivos de configuración de Asterisk.</w:t>
      </w:r>
    </w:p>
    <w:p w:rsidR="00D66D03" w:rsidRDefault="00D66D03" w:rsidP="00593591"/>
    <w:p w:rsidR="00D66D03" w:rsidRPr="00D66D03" w:rsidRDefault="00D66D03" w:rsidP="00593591">
      <w:pPr>
        <w:rPr>
          <w:u w:val="single"/>
        </w:rPr>
      </w:pPr>
      <w:r w:rsidRPr="00D66D03">
        <w:rPr>
          <w:u w:val="single"/>
        </w:rPr>
        <w:t>FUNCIONALIDAD WEB</w:t>
      </w:r>
    </w:p>
    <w:tbl>
      <w:tblPr>
        <w:tblStyle w:val="Tablaconcuadrcula"/>
        <w:tblW w:w="0" w:type="auto"/>
        <w:tblInd w:w="108" w:type="dxa"/>
        <w:tblLook w:val="04A0" w:firstRow="1" w:lastRow="0" w:firstColumn="1" w:lastColumn="0" w:noHBand="0" w:noVBand="1"/>
      </w:tblPr>
      <w:tblGrid>
        <w:gridCol w:w="2263"/>
        <w:gridCol w:w="2557"/>
        <w:gridCol w:w="4695"/>
      </w:tblGrid>
      <w:tr w:rsidR="00D66D03" w:rsidTr="00D66D03">
        <w:trPr>
          <w:cnfStyle w:val="100000000000" w:firstRow="1" w:lastRow="0" w:firstColumn="0" w:lastColumn="0" w:oddVBand="0" w:evenVBand="0" w:oddHBand="0" w:evenHBand="0" w:firstRowFirstColumn="0" w:firstRowLastColumn="0" w:lastRowFirstColumn="0" w:lastRowLastColumn="0"/>
        </w:trPr>
        <w:tc>
          <w:tcPr>
            <w:tcW w:w="2263" w:type="dxa"/>
          </w:tcPr>
          <w:p w:rsidR="00D66D03" w:rsidRPr="00D66D03" w:rsidRDefault="00D66D03" w:rsidP="00593591">
            <w:pPr>
              <w:rPr>
                <w:sz w:val="18"/>
                <w:szCs w:val="18"/>
              </w:rPr>
            </w:pPr>
            <w:r w:rsidRPr="00D66D03">
              <w:rPr>
                <w:sz w:val="18"/>
                <w:szCs w:val="18"/>
              </w:rPr>
              <w:t>Para:</w:t>
            </w:r>
          </w:p>
        </w:tc>
        <w:tc>
          <w:tcPr>
            <w:tcW w:w="2557" w:type="dxa"/>
          </w:tcPr>
          <w:p w:rsidR="00D66D03" w:rsidRPr="00D66D03" w:rsidRDefault="00D66D03" w:rsidP="00593591">
            <w:pPr>
              <w:rPr>
                <w:sz w:val="18"/>
                <w:szCs w:val="18"/>
              </w:rPr>
            </w:pPr>
            <w:r w:rsidRPr="00D66D03">
              <w:rPr>
                <w:sz w:val="18"/>
                <w:szCs w:val="18"/>
              </w:rPr>
              <w:t>Ir a:</w:t>
            </w:r>
          </w:p>
        </w:tc>
        <w:tc>
          <w:tcPr>
            <w:tcW w:w="4695" w:type="dxa"/>
          </w:tcPr>
          <w:p w:rsidR="00D66D03" w:rsidRPr="00D66D03" w:rsidRDefault="00D66D03" w:rsidP="00593591">
            <w:pPr>
              <w:rPr>
                <w:sz w:val="18"/>
                <w:szCs w:val="18"/>
              </w:rPr>
            </w:pPr>
            <w:r w:rsidRPr="00D66D03">
              <w:rPr>
                <w:sz w:val="18"/>
                <w:szCs w:val="18"/>
              </w:rPr>
              <w:t>Comentarios</w:t>
            </w:r>
          </w:p>
        </w:tc>
      </w:tr>
      <w:tr w:rsidR="00D66D03" w:rsidTr="00D66D03">
        <w:tc>
          <w:tcPr>
            <w:tcW w:w="2263" w:type="dxa"/>
          </w:tcPr>
          <w:p w:rsidR="00D66D03" w:rsidRPr="00D66D03" w:rsidRDefault="00D66D03" w:rsidP="00593591">
            <w:pPr>
              <w:rPr>
                <w:sz w:val="18"/>
                <w:szCs w:val="18"/>
              </w:rPr>
            </w:pPr>
            <w:r w:rsidRPr="00D66D03">
              <w:rPr>
                <w:sz w:val="18"/>
                <w:szCs w:val="18"/>
              </w:rPr>
              <w:t>Crear una aplicación IVR</w:t>
            </w:r>
          </w:p>
        </w:tc>
        <w:tc>
          <w:tcPr>
            <w:tcW w:w="2557" w:type="dxa"/>
          </w:tcPr>
          <w:p w:rsidR="00D66D03" w:rsidRPr="00D66D03" w:rsidRDefault="00D66D03" w:rsidP="00593591">
            <w:pPr>
              <w:rPr>
                <w:sz w:val="18"/>
                <w:szCs w:val="18"/>
              </w:rPr>
            </w:pPr>
            <w:r w:rsidRPr="00D66D03">
              <w:rPr>
                <w:sz w:val="18"/>
                <w:szCs w:val="18"/>
              </w:rPr>
              <w:t>Apps-&gt;IVR</w:t>
            </w:r>
          </w:p>
        </w:tc>
        <w:tc>
          <w:tcPr>
            <w:tcW w:w="4695" w:type="dxa"/>
          </w:tcPr>
          <w:p w:rsidR="00D66D03" w:rsidRPr="00D66D03" w:rsidRDefault="00D66D03" w:rsidP="00593591">
            <w:pPr>
              <w:rPr>
                <w:sz w:val="18"/>
                <w:szCs w:val="18"/>
              </w:rPr>
            </w:pPr>
            <w:r w:rsidRPr="00D66D03">
              <w:rPr>
                <w:sz w:val="18"/>
                <w:szCs w:val="18"/>
              </w:rPr>
              <w:t>La crea en /etc/Asterisk/extensions_additional.conf</w:t>
            </w:r>
          </w:p>
        </w:tc>
      </w:tr>
      <w:tr w:rsidR="00D66D03" w:rsidTr="00D66D03">
        <w:tc>
          <w:tcPr>
            <w:tcW w:w="2263" w:type="dxa"/>
          </w:tcPr>
          <w:p w:rsidR="00D66D03" w:rsidRPr="00D66D03" w:rsidRDefault="00D66D03" w:rsidP="00593591">
            <w:pPr>
              <w:rPr>
                <w:sz w:val="18"/>
                <w:szCs w:val="18"/>
              </w:rPr>
            </w:pPr>
            <w:r w:rsidRPr="00D66D03">
              <w:rPr>
                <w:sz w:val="18"/>
                <w:szCs w:val="18"/>
              </w:rPr>
              <w:t>Grabar audios</w:t>
            </w:r>
          </w:p>
        </w:tc>
        <w:tc>
          <w:tcPr>
            <w:tcW w:w="2557" w:type="dxa"/>
          </w:tcPr>
          <w:p w:rsidR="00D66D03" w:rsidRPr="00D66D03" w:rsidRDefault="00D66D03" w:rsidP="00593591">
            <w:pPr>
              <w:rPr>
                <w:sz w:val="18"/>
                <w:szCs w:val="18"/>
              </w:rPr>
            </w:pPr>
            <w:r w:rsidRPr="00D66D03">
              <w:rPr>
                <w:sz w:val="18"/>
                <w:szCs w:val="18"/>
              </w:rPr>
              <w:t>Admin-&gt;System Recordings</w:t>
            </w:r>
          </w:p>
        </w:tc>
        <w:tc>
          <w:tcPr>
            <w:tcW w:w="4695" w:type="dxa"/>
          </w:tcPr>
          <w:p w:rsidR="00D66D03" w:rsidRPr="00D66D03" w:rsidRDefault="00D66D03" w:rsidP="00593591">
            <w:pPr>
              <w:rPr>
                <w:sz w:val="18"/>
                <w:szCs w:val="18"/>
              </w:rPr>
            </w:pPr>
          </w:p>
        </w:tc>
      </w:tr>
      <w:tr w:rsidR="00D66D03" w:rsidTr="00D66D03">
        <w:tc>
          <w:tcPr>
            <w:tcW w:w="2263" w:type="dxa"/>
          </w:tcPr>
          <w:p w:rsidR="00D66D03" w:rsidRPr="00D66D03" w:rsidRDefault="00D66D03" w:rsidP="00593591">
            <w:pPr>
              <w:rPr>
                <w:sz w:val="18"/>
                <w:szCs w:val="18"/>
              </w:rPr>
            </w:pPr>
            <w:r w:rsidRPr="00D66D03">
              <w:rPr>
                <w:sz w:val="18"/>
                <w:szCs w:val="18"/>
              </w:rPr>
              <w:t>Ruteo a extensión desde DID</w:t>
            </w:r>
          </w:p>
        </w:tc>
        <w:tc>
          <w:tcPr>
            <w:tcW w:w="2557" w:type="dxa"/>
          </w:tcPr>
          <w:p w:rsidR="00D66D03" w:rsidRPr="00D66D03" w:rsidRDefault="00D66D03" w:rsidP="00593591">
            <w:pPr>
              <w:rPr>
                <w:sz w:val="18"/>
                <w:szCs w:val="18"/>
              </w:rPr>
            </w:pPr>
            <w:r w:rsidRPr="00D66D03">
              <w:rPr>
                <w:sz w:val="18"/>
                <w:szCs w:val="18"/>
              </w:rPr>
              <w:t>Conectivity-&gt;Inbound Route</w:t>
            </w:r>
          </w:p>
        </w:tc>
        <w:tc>
          <w:tcPr>
            <w:tcW w:w="4695" w:type="dxa"/>
          </w:tcPr>
          <w:p w:rsidR="00D66D03" w:rsidRPr="00D66D03" w:rsidRDefault="00232050" w:rsidP="00593591">
            <w:pPr>
              <w:rPr>
                <w:sz w:val="18"/>
                <w:szCs w:val="18"/>
              </w:rPr>
            </w:pPr>
            <w:r>
              <w:rPr>
                <w:sz w:val="18"/>
                <w:szCs w:val="18"/>
              </w:rPr>
              <w:t>Para enviar la llamada a la aplicación IVR</w:t>
            </w:r>
            <w:r w:rsidR="00FC5DF3">
              <w:rPr>
                <w:sz w:val="18"/>
                <w:szCs w:val="18"/>
              </w:rPr>
              <w:t xml:space="preserve"> en la extensión 800</w:t>
            </w:r>
            <w:r>
              <w:rPr>
                <w:sz w:val="18"/>
                <w:szCs w:val="18"/>
              </w:rPr>
              <w:t xml:space="preserve"> primero hay que c</w:t>
            </w:r>
            <w:r w:rsidR="00FC5DF3">
              <w:rPr>
                <w:sz w:val="18"/>
                <w:szCs w:val="18"/>
              </w:rPr>
              <w:t>rear la aplicación como Misc Destinations y luego en este ruteo enviar la llamada a ese Destination.</w:t>
            </w:r>
          </w:p>
        </w:tc>
      </w:tr>
      <w:tr w:rsidR="00D66D03" w:rsidTr="00D66D03">
        <w:tc>
          <w:tcPr>
            <w:tcW w:w="2263" w:type="dxa"/>
          </w:tcPr>
          <w:p w:rsidR="00D66D03" w:rsidRPr="00D66D03" w:rsidRDefault="00D66D03" w:rsidP="00593591">
            <w:pPr>
              <w:rPr>
                <w:sz w:val="18"/>
                <w:szCs w:val="18"/>
              </w:rPr>
            </w:pPr>
            <w:r w:rsidRPr="00D66D03">
              <w:rPr>
                <w:sz w:val="18"/>
                <w:szCs w:val="18"/>
              </w:rPr>
              <w:t>Llamar a aplicación IVR desde una extension</w:t>
            </w:r>
          </w:p>
        </w:tc>
        <w:tc>
          <w:tcPr>
            <w:tcW w:w="2557" w:type="dxa"/>
          </w:tcPr>
          <w:p w:rsidR="00D66D03" w:rsidRPr="00D66D03" w:rsidRDefault="00D66D03" w:rsidP="00593591">
            <w:pPr>
              <w:rPr>
                <w:sz w:val="18"/>
                <w:szCs w:val="18"/>
              </w:rPr>
            </w:pPr>
            <w:r w:rsidRPr="00D66D03">
              <w:rPr>
                <w:sz w:val="18"/>
                <w:szCs w:val="18"/>
              </w:rPr>
              <w:t>Apps-&gt;Misc.Applications</w:t>
            </w:r>
          </w:p>
        </w:tc>
        <w:tc>
          <w:tcPr>
            <w:tcW w:w="4695" w:type="dxa"/>
          </w:tcPr>
          <w:p w:rsidR="00D66D03" w:rsidRPr="00D66D03" w:rsidRDefault="00D66D03" w:rsidP="00593591">
            <w:pPr>
              <w:rPr>
                <w:sz w:val="18"/>
                <w:szCs w:val="18"/>
              </w:rPr>
            </w:pPr>
            <w:r w:rsidRPr="00D66D03">
              <w:rPr>
                <w:sz w:val="18"/>
                <w:szCs w:val="18"/>
              </w:rPr>
              <w:t xml:space="preserve">Añade la aplicación IVR con un feature code (extensión) cualquiera. Ejemplo: </w:t>
            </w:r>
            <w:r w:rsidR="00BC4AD0">
              <w:rPr>
                <w:sz w:val="18"/>
                <w:szCs w:val="18"/>
              </w:rPr>
              <w:t>800</w:t>
            </w:r>
          </w:p>
        </w:tc>
      </w:tr>
    </w:tbl>
    <w:p w:rsidR="00D66D03" w:rsidRDefault="00D66D03" w:rsidP="00593591"/>
    <w:p w:rsidR="00D66D03" w:rsidRPr="00D66D03" w:rsidRDefault="00D66D03" w:rsidP="00593591">
      <w:pPr>
        <w:rPr>
          <w:u w:val="single"/>
        </w:rPr>
      </w:pPr>
      <w:r w:rsidRPr="00D66D03">
        <w:rPr>
          <w:u w:val="single"/>
        </w:rPr>
        <w:t>ARCHIVOS IMPACTADOS</w:t>
      </w:r>
    </w:p>
    <w:p w:rsidR="00D66D03" w:rsidRDefault="00D66D03" w:rsidP="00593591">
      <w:r>
        <w:t>sip.conf -&gt; aca se definen usuarios y extensones</w:t>
      </w:r>
    </w:p>
    <w:p w:rsidR="00D66D03" w:rsidRDefault="00D66D03" w:rsidP="00593591">
      <w:r>
        <w:t>extensions.co</w:t>
      </w:r>
      <w:r w:rsidR="00870906">
        <w:t>nf</w:t>
      </w:r>
      <w:r>
        <w:t xml:space="preserve"> -&gt; aca se definen los contextos para cada extenson (que hace el Asterisk cuando alguien llama a una extensión).</w:t>
      </w:r>
    </w:p>
    <w:p w:rsidR="00D66D03" w:rsidRDefault="00D66D03" w:rsidP="00593591"/>
    <w:p w:rsidR="0059128D" w:rsidRPr="00573E28" w:rsidRDefault="0059128D">
      <w:pPr>
        <w:spacing w:after="0"/>
        <w:jc w:val="left"/>
        <w:rPr>
          <w:b/>
          <w:color w:val="4F6228" w:themeColor="accent3" w:themeShade="80"/>
          <w:sz w:val="32"/>
        </w:rPr>
      </w:pPr>
      <w:r>
        <w:br w:type="page"/>
      </w:r>
    </w:p>
    <w:p w:rsidR="00E72767" w:rsidRPr="00D66D03" w:rsidRDefault="00E72767" w:rsidP="00E72767">
      <w:pPr>
        <w:pStyle w:val="Ttulo2"/>
      </w:pPr>
      <w:bookmarkStart w:id="14" w:name="_Toc512494261"/>
      <w:r>
        <w:t>Idioma Spanish</w:t>
      </w:r>
      <w:bookmarkEnd w:id="14"/>
    </w:p>
    <w:p w:rsidR="004F5E05" w:rsidRDefault="00E72767" w:rsidP="00E72767">
      <w:r>
        <w:t xml:space="preserve">Por </w:t>
      </w:r>
      <w:r w:rsidR="004F5E05">
        <w:t>defecto solo viene instalado el idioma inglés.</w:t>
      </w:r>
    </w:p>
    <w:p w:rsidR="004F5E05" w:rsidRDefault="004F5E05" w:rsidP="00E72767">
      <w:r>
        <w:t>Dado que la aplicación IVR va a utilizar los audios estándar de español para decir fechas y números, es necesario instalar el paquete de idioma español, para lo cual desde la Web de administración vamos a “Admin-&gt;Sound Languages” y bajamos el paquete “Spanish(es)”</w:t>
      </w:r>
      <w:r w:rsidR="007913C3">
        <w:t>, que ya queda instalado automáticamente.</w:t>
      </w:r>
      <w:r w:rsidR="00760D1D">
        <w:t xml:space="preserve"> Vamos a ver que se instalaron todos los audios bajo el folder “</w:t>
      </w:r>
      <w:r w:rsidR="00760D1D" w:rsidRPr="00760D1D">
        <w:t>/var/lib/asterisk/sounds/es</w:t>
      </w:r>
      <w:r w:rsidR="00760D1D">
        <w:t>”.</w:t>
      </w:r>
    </w:p>
    <w:p w:rsidR="00283453" w:rsidRDefault="00B531AE" w:rsidP="00E72767">
      <w:r>
        <w:t xml:space="preserve">El paso anterior solo carga el idioma en el Asterisk, ahora tenemos que configurar nuestra aplicación IVR para que utilice el idioma español, añadiendo las siguientes líneas al archivo de scrip </w:t>
      </w:r>
      <w:r w:rsidRPr="00B531AE">
        <w:t>ivrbeneficios.conf</w:t>
      </w:r>
    </w:p>
    <w:p w:rsidR="00B531AE" w:rsidRPr="000963E1" w:rsidRDefault="00B531AE" w:rsidP="00B531AE"/>
    <w:p w:rsidR="00B531AE" w:rsidRPr="00B531AE" w:rsidRDefault="00B531AE" w:rsidP="00B531AE">
      <w:pPr>
        <w:rPr>
          <w:rFonts w:asciiTheme="minorHAnsi" w:hAnsiTheme="minorHAnsi" w:cstheme="minorHAnsi"/>
          <w:sz w:val="20"/>
          <w:lang w:val="en-US"/>
        </w:rPr>
      </w:pPr>
      <w:r w:rsidRPr="00B531AE">
        <w:rPr>
          <w:rFonts w:asciiTheme="minorHAnsi" w:hAnsiTheme="minorHAnsi" w:cstheme="minorHAnsi"/>
          <w:sz w:val="20"/>
          <w:lang w:val="en-US"/>
        </w:rPr>
        <w:t>; setea idioma</w:t>
      </w:r>
    </w:p>
    <w:p w:rsidR="00B531AE" w:rsidRPr="00B531AE" w:rsidRDefault="00B531AE" w:rsidP="00B531AE">
      <w:pPr>
        <w:rPr>
          <w:rFonts w:asciiTheme="minorHAnsi" w:hAnsiTheme="minorHAnsi" w:cstheme="minorHAnsi"/>
          <w:sz w:val="20"/>
          <w:lang w:val="en-US"/>
        </w:rPr>
      </w:pPr>
      <w:r w:rsidRPr="00B531AE">
        <w:rPr>
          <w:rFonts w:asciiTheme="minorHAnsi" w:hAnsiTheme="minorHAnsi" w:cstheme="minorHAnsi"/>
          <w:sz w:val="20"/>
          <w:lang w:val="en-US"/>
        </w:rPr>
        <w:t>exten =&gt; s,n,Set(OLD_LANGUAGE=${CHANNEL(language)})</w:t>
      </w:r>
    </w:p>
    <w:p w:rsidR="00B531AE" w:rsidRPr="00B531AE" w:rsidRDefault="00B531AE" w:rsidP="00B531AE">
      <w:pPr>
        <w:rPr>
          <w:rFonts w:asciiTheme="minorHAnsi" w:hAnsiTheme="minorHAnsi" w:cstheme="minorHAnsi"/>
          <w:sz w:val="20"/>
          <w:lang w:val="en-US"/>
        </w:rPr>
      </w:pPr>
      <w:r w:rsidRPr="00B531AE">
        <w:rPr>
          <w:rFonts w:asciiTheme="minorHAnsi" w:hAnsiTheme="minorHAnsi" w:cstheme="minorHAnsi"/>
          <w:sz w:val="20"/>
          <w:lang w:val="en-US"/>
        </w:rPr>
        <w:t>exten =&gt; s,n,</w:t>
      </w:r>
      <w:r w:rsidRPr="00B531AE">
        <w:rPr>
          <w:rFonts w:asciiTheme="minorHAnsi" w:hAnsiTheme="minorHAnsi" w:cstheme="minorHAnsi"/>
          <w:color w:val="FF0000"/>
          <w:sz w:val="20"/>
          <w:lang w:val="en-US"/>
        </w:rPr>
        <w:t>Set(CHANNEL(language)=es)</w:t>
      </w:r>
    </w:p>
    <w:p w:rsidR="00B531AE" w:rsidRPr="00B531AE" w:rsidRDefault="00B531AE" w:rsidP="00B531AE">
      <w:pPr>
        <w:rPr>
          <w:rFonts w:asciiTheme="minorHAnsi" w:hAnsiTheme="minorHAnsi" w:cstheme="minorHAnsi"/>
          <w:sz w:val="20"/>
          <w:lang w:val="en-US"/>
        </w:rPr>
      </w:pPr>
      <w:r w:rsidRPr="00B531AE">
        <w:rPr>
          <w:rFonts w:asciiTheme="minorHAnsi" w:hAnsiTheme="minorHAnsi" w:cstheme="minorHAnsi"/>
          <w:sz w:val="20"/>
          <w:lang w:val="en-US"/>
        </w:rPr>
        <w:t>exten =&gt; s,n,Set(NEW_LANGUAGE=${CHANNEL(language)})</w:t>
      </w:r>
    </w:p>
    <w:p w:rsidR="00B531AE" w:rsidRPr="00B531AE" w:rsidRDefault="00B531AE" w:rsidP="00B531AE">
      <w:pPr>
        <w:rPr>
          <w:rFonts w:asciiTheme="minorHAnsi" w:hAnsiTheme="minorHAnsi" w:cstheme="minorHAnsi"/>
          <w:sz w:val="20"/>
          <w:lang w:val="en-US"/>
        </w:rPr>
      </w:pPr>
      <w:r w:rsidRPr="00B531AE">
        <w:rPr>
          <w:rFonts w:asciiTheme="minorHAnsi" w:hAnsiTheme="minorHAnsi" w:cstheme="minorHAnsi"/>
          <w:sz w:val="20"/>
          <w:lang w:val="en-US"/>
        </w:rPr>
        <w:t>exten =&gt; s,n,Verbose(Language changed from ${OLD_LANGUAGE} to ${NEW_LANGUAGE})</w:t>
      </w:r>
    </w:p>
    <w:p w:rsidR="006E45AA" w:rsidRPr="00B531AE" w:rsidRDefault="006E45AA" w:rsidP="00E72767">
      <w:pPr>
        <w:rPr>
          <w:lang w:val="en-US"/>
        </w:rPr>
      </w:pPr>
    </w:p>
    <w:p w:rsidR="00760D1D" w:rsidRPr="00B531AE" w:rsidRDefault="00760D1D" w:rsidP="00E72767">
      <w:pPr>
        <w:rPr>
          <w:lang w:val="en-US"/>
        </w:rPr>
      </w:pPr>
    </w:p>
    <w:p w:rsidR="007913C3" w:rsidRPr="00B531AE" w:rsidRDefault="007913C3" w:rsidP="00E72767">
      <w:pPr>
        <w:rPr>
          <w:lang w:val="en-US"/>
        </w:rPr>
      </w:pPr>
    </w:p>
    <w:p w:rsidR="004F5E05" w:rsidRPr="00B531AE" w:rsidRDefault="004F5E05" w:rsidP="00E72767">
      <w:pPr>
        <w:rPr>
          <w:lang w:val="en-US"/>
        </w:rPr>
      </w:pPr>
    </w:p>
    <w:p w:rsidR="00E72767" w:rsidRPr="00B531AE" w:rsidRDefault="00E72767" w:rsidP="00E72767">
      <w:pPr>
        <w:rPr>
          <w:lang w:val="en-US"/>
        </w:rPr>
      </w:pPr>
    </w:p>
    <w:p w:rsidR="00E72767" w:rsidRPr="00B531AE" w:rsidRDefault="00E72767" w:rsidP="00E72767">
      <w:pPr>
        <w:rPr>
          <w:lang w:val="en-US"/>
        </w:rPr>
      </w:pPr>
    </w:p>
    <w:p w:rsidR="00651EF0" w:rsidRPr="00B531AE" w:rsidRDefault="00651EF0">
      <w:pPr>
        <w:spacing w:after="0"/>
        <w:jc w:val="left"/>
        <w:rPr>
          <w:lang w:val="en-US"/>
        </w:rPr>
      </w:pPr>
      <w:r w:rsidRPr="00B531AE">
        <w:rPr>
          <w:lang w:val="en-US"/>
        </w:rPr>
        <w:br w:type="page"/>
      </w:r>
    </w:p>
    <w:p w:rsidR="00162585" w:rsidRPr="00B531AE" w:rsidRDefault="00162585">
      <w:pPr>
        <w:spacing w:after="0"/>
        <w:jc w:val="left"/>
        <w:rPr>
          <w:lang w:val="en-US"/>
        </w:rPr>
      </w:pPr>
    </w:p>
    <w:p w:rsidR="00162585" w:rsidRPr="006E6AD1" w:rsidRDefault="00162585" w:rsidP="00162585">
      <w:pPr>
        <w:pStyle w:val="Ttulo2"/>
        <w:rPr>
          <w:lang w:val="es-AR"/>
        </w:rPr>
      </w:pPr>
      <w:bookmarkStart w:id="15" w:name="_Toc512494262"/>
      <w:r>
        <w:rPr>
          <w:lang w:val="es-AR"/>
        </w:rPr>
        <w:t>TTS Microsoft</w:t>
      </w:r>
      <w:bookmarkEnd w:id="15"/>
    </w:p>
    <w:p w:rsidR="00162585" w:rsidRPr="00162585" w:rsidRDefault="00162585">
      <w:pPr>
        <w:spacing w:after="0"/>
        <w:jc w:val="left"/>
      </w:pPr>
      <w:r>
        <w:t>V</w:t>
      </w:r>
      <w:r w:rsidRPr="00162585">
        <w:t>er http://zaf.github.io/asterisk-mstts/</w:t>
      </w:r>
    </w:p>
    <w:p w:rsidR="00651EF0" w:rsidRDefault="00651EF0" w:rsidP="00593591"/>
    <w:p w:rsidR="00C10B0D" w:rsidRDefault="00C10B0D" w:rsidP="00593591"/>
    <w:p w:rsidR="006E782A" w:rsidRDefault="006E782A" w:rsidP="006E782A">
      <w:pPr>
        <w:pStyle w:val="Ttulo3"/>
      </w:pPr>
      <w:bookmarkStart w:id="16" w:name="_Toc512494263"/>
      <w:r>
        <w:t>TTS Microsoft de Certius</w:t>
      </w:r>
      <w:bookmarkEnd w:id="16"/>
    </w:p>
    <w:p w:rsidR="001C4BAA" w:rsidRDefault="001C4BAA" w:rsidP="001C4BAA"/>
    <w:p w:rsidR="00C60261" w:rsidRDefault="006E782A" w:rsidP="00C60261">
      <w:r w:rsidRPr="006E782A">
        <w:t>Recurso Microsoft TTS de Certius a</w:t>
      </w:r>
      <w:r>
        <w:t xml:space="preserve">sociados a la </w:t>
      </w:r>
      <w:r w:rsidR="001C4BAA">
        <w:t xml:space="preserve">cuenta </w:t>
      </w:r>
      <w:r>
        <w:t>de AZURE de guillermo_prada@hotmail.com</w:t>
      </w:r>
      <w:r w:rsidR="001C4BAA">
        <w:t xml:space="preserve">, donde ya se creó y activó una suscripción a “AI + Cognitive Services -&gt; Translator Speech API”. </w:t>
      </w:r>
      <w:r w:rsidR="00C60261">
        <w:t>Para usar esta suscripción desde el Asterisk hay que usar esta información:</w:t>
      </w:r>
    </w:p>
    <w:p w:rsidR="006E782A" w:rsidRPr="00D348DC" w:rsidRDefault="006E782A" w:rsidP="00593591">
      <w:pPr>
        <w:rPr>
          <w:i/>
          <w:lang w:val="en-US"/>
        </w:rPr>
      </w:pPr>
      <w:r w:rsidRPr="00D348DC">
        <w:rPr>
          <w:i/>
          <w:lang w:val="en-US"/>
        </w:rPr>
        <w:t>Resource Name: TtsResource1</w:t>
      </w:r>
    </w:p>
    <w:p w:rsidR="00C60261" w:rsidRPr="00524373" w:rsidRDefault="00C60261" w:rsidP="00593591">
      <w:pPr>
        <w:rPr>
          <w:i/>
          <w:lang w:val="en-US"/>
        </w:rPr>
      </w:pPr>
      <w:r w:rsidRPr="00524373">
        <w:rPr>
          <w:i/>
          <w:lang w:val="en-US"/>
        </w:rPr>
        <w:t>Key1: c2f9d0d267634beb942747b3a8d7f88d</w:t>
      </w:r>
    </w:p>
    <w:p w:rsidR="00C60261" w:rsidRPr="00524373" w:rsidRDefault="00C60261" w:rsidP="00593591">
      <w:pPr>
        <w:rPr>
          <w:i/>
          <w:lang w:val="en-US"/>
        </w:rPr>
      </w:pPr>
      <w:r w:rsidRPr="00524373">
        <w:rPr>
          <w:i/>
          <w:lang w:val="en-US"/>
        </w:rPr>
        <w:t>Key2: f31f69a496a94dc5a35f33e46f7faef1</w:t>
      </w:r>
    </w:p>
    <w:p w:rsidR="00D348DC" w:rsidRDefault="00D348DC" w:rsidP="00593591">
      <w:r>
        <w:t>La suscripción básica que tenemos provee 10 horas de TTS gratis.</w:t>
      </w:r>
    </w:p>
    <w:p w:rsidR="00524373" w:rsidRDefault="00524373" w:rsidP="00593591"/>
    <w:p w:rsidR="00524373" w:rsidRDefault="00C14F3B" w:rsidP="00593591">
      <w:r>
        <w:t>Registracion de la aplicación</w:t>
      </w:r>
      <w:r w:rsidR="00B4255B">
        <w:t xml:space="preserve"> en</w:t>
      </w:r>
      <w:r w:rsidR="00524373">
        <w:t xml:space="preserve"> Azure Active Directory:</w:t>
      </w:r>
    </w:p>
    <w:p w:rsidR="00524373" w:rsidRDefault="002119DD" w:rsidP="00593591">
      <w:hyperlink r:id="rId18" w:history="1">
        <w:r w:rsidR="00524373" w:rsidRPr="00517660">
          <w:rPr>
            <w:rStyle w:val="Hipervnculo"/>
          </w:rPr>
          <w:t>https://docs.microsoft.com/en-us/azure/active-directory/application-dev-registration-config-specific-application-property-how-to?/?WT.mc_id=DMC_AAD_Develop_Apps_Troubleshooting_Nav</w:t>
        </w:r>
      </w:hyperlink>
      <w:r w:rsidR="00524373">
        <w:t xml:space="preserve"> </w:t>
      </w:r>
    </w:p>
    <w:p w:rsidR="00C14F3B" w:rsidRDefault="00524373" w:rsidP="00593591">
      <w:pPr>
        <w:rPr>
          <w:lang w:val="en-US"/>
        </w:rPr>
      </w:pPr>
      <w:r>
        <w:rPr>
          <w:lang w:val="en-US"/>
        </w:rPr>
        <w:t>Display</w:t>
      </w:r>
      <w:r w:rsidR="006B67F9">
        <w:rPr>
          <w:lang w:val="en-US"/>
        </w:rPr>
        <w:t xml:space="preserve"> </w:t>
      </w:r>
      <w:r>
        <w:rPr>
          <w:lang w:val="en-US"/>
        </w:rPr>
        <w:t xml:space="preserve">Name: </w:t>
      </w:r>
      <w:r w:rsidR="00A02FC6" w:rsidRPr="00524373">
        <w:rPr>
          <w:lang w:val="en-US"/>
        </w:rPr>
        <w:t>CertiusIvr</w:t>
      </w:r>
    </w:p>
    <w:p w:rsidR="001605C1" w:rsidRDefault="001605C1" w:rsidP="00593591">
      <w:pPr>
        <w:rPr>
          <w:lang w:val="en-US"/>
        </w:rPr>
      </w:pPr>
      <w:r>
        <w:rPr>
          <w:lang w:val="en-US"/>
        </w:rPr>
        <w:t>Application Type: Web App / API</w:t>
      </w:r>
    </w:p>
    <w:p w:rsidR="006B67F9" w:rsidRDefault="006B67F9" w:rsidP="00593591">
      <w:pPr>
        <w:rPr>
          <w:lang w:val="en-US"/>
        </w:rPr>
      </w:pPr>
      <w:r>
        <w:rPr>
          <w:lang w:val="en-US"/>
        </w:rPr>
        <w:t xml:space="preserve">Sign-on URL: </w:t>
      </w:r>
      <w:r w:rsidRPr="006B67F9">
        <w:rPr>
          <w:lang w:val="en-US"/>
        </w:rPr>
        <w:t>https://www.certiustech.com</w:t>
      </w:r>
    </w:p>
    <w:p w:rsidR="00524373" w:rsidRPr="00524373" w:rsidRDefault="00524373" w:rsidP="00593591">
      <w:pPr>
        <w:rPr>
          <w:lang w:val="en-US"/>
        </w:rPr>
      </w:pPr>
      <w:r>
        <w:rPr>
          <w:lang w:val="en-US"/>
        </w:rPr>
        <w:t xml:space="preserve">Application ID: </w:t>
      </w:r>
      <w:r w:rsidR="001605C1" w:rsidRPr="001605C1">
        <w:rPr>
          <w:lang w:val="en-US"/>
        </w:rPr>
        <w:t>668c4525-4cab-421b-b94b-b212d66ce811</w:t>
      </w:r>
    </w:p>
    <w:p w:rsidR="00A02FC6" w:rsidRDefault="00524373" w:rsidP="00A02FC6">
      <w:pPr>
        <w:rPr>
          <w:lang w:val="en-US"/>
        </w:rPr>
      </w:pPr>
      <w:r>
        <w:rPr>
          <w:lang w:val="en-US"/>
        </w:rPr>
        <w:t xml:space="preserve">Key: </w:t>
      </w:r>
      <w:r w:rsidR="001605C1">
        <w:t>14SjHYtQK3UfaeX/ZQybdWjC5fCTPhuPgG42xm4CCKk=</w:t>
      </w:r>
    </w:p>
    <w:p w:rsidR="00A549FC" w:rsidRDefault="00A549FC" w:rsidP="00593591">
      <w:pPr>
        <w:rPr>
          <w:lang w:val="en-US"/>
        </w:rPr>
      </w:pPr>
    </w:p>
    <w:p w:rsidR="00DF3B7B" w:rsidRPr="00A02FC6" w:rsidRDefault="00DF3B7B" w:rsidP="00593591">
      <w:pPr>
        <w:rPr>
          <w:lang w:val="en-US"/>
        </w:rPr>
      </w:pPr>
    </w:p>
    <w:p w:rsidR="001C4BAA" w:rsidRDefault="001C4BAA" w:rsidP="00A549FC">
      <w:pPr>
        <w:pStyle w:val="Ttulo3"/>
      </w:pPr>
      <w:bookmarkStart w:id="17" w:name="_Toc512494264"/>
      <w:r>
        <w:t>Ins</w:t>
      </w:r>
      <w:r w:rsidR="00A549FC">
        <w:t>t</w:t>
      </w:r>
      <w:r>
        <w:t>alación de TTS Microsoft</w:t>
      </w:r>
      <w:r w:rsidR="00A549FC">
        <w:t xml:space="preserve"> en Asterisk</w:t>
      </w:r>
      <w:bookmarkEnd w:id="17"/>
    </w:p>
    <w:p w:rsidR="00B02D57" w:rsidRDefault="00A549FC" w:rsidP="00593591">
      <w:r>
        <w:t xml:space="preserve">Bajar el </w:t>
      </w:r>
      <w:r w:rsidR="00B02D57">
        <w:t xml:space="preserve">zip o </w:t>
      </w:r>
      <w:r>
        <w:t xml:space="preserve">tar desde </w:t>
      </w:r>
      <w:r w:rsidRPr="00A549FC">
        <w:t>http://zaf.github.io/asterisk-mstts/</w:t>
      </w:r>
      <w:r w:rsidR="00B02D57">
        <w:t xml:space="preserve"> a un folder temporario y descomprimir</w:t>
      </w:r>
    </w:p>
    <w:p w:rsidR="00B02D57" w:rsidRDefault="00B02D57" w:rsidP="00593591">
      <w:r>
        <w:t xml:space="preserve">Copiar </w:t>
      </w:r>
      <w:r w:rsidRPr="00B02D57">
        <w:t xml:space="preserve">mstts.agi </w:t>
      </w:r>
      <w:r>
        <w:t xml:space="preserve">a </w:t>
      </w:r>
      <w:r w:rsidRPr="00B02D57">
        <w:t>/var/lib/asterisk/agi-bin/</w:t>
      </w:r>
    </w:p>
    <w:p w:rsidR="00B02D57" w:rsidRDefault="00B02D57" w:rsidP="00593591">
      <w:r>
        <w:t xml:space="preserve">Crear la carpeta </w:t>
      </w:r>
      <w:r w:rsidRPr="00B02D57">
        <w:t>/tmp/mstts</w:t>
      </w:r>
    </w:p>
    <w:p w:rsidR="00B02D57" w:rsidRDefault="00B02D57" w:rsidP="00593591">
      <w:r>
        <w:t>Editar</w:t>
      </w:r>
      <w:r w:rsidRPr="00B02D57">
        <w:t xml:space="preserve"> mstts.agi</w:t>
      </w:r>
      <w:r>
        <w:t xml:space="preserve"> y configurar los datos de la aplicación y la cuenta de AZURE</w:t>
      </w:r>
      <w:r w:rsidR="00894535">
        <w:t>, donde dice</w:t>
      </w:r>
    </w:p>
    <w:p w:rsidR="00894535" w:rsidRPr="00894535" w:rsidRDefault="00894535" w:rsidP="00894535">
      <w:pPr>
        <w:rPr>
          <w:sz w:val="18"/>
          <w:lang w:val="en-US"/>
        </w:rPr>
      </w:pPr>
      <w:r w:rsidRPr="00894535">
        <w:rPr>
          <w:sz w:val="18"/>
          <w:lang w:val="en-US"/>
        </w:rPr>
        <w:t># Your Azure Marketplace credentials. #</w:t>
      </w:r>
    </w:p>
    <w:p w:rsidR="00894535" w:rsidRPr="00894535" w:rsidRDefault="00894535" w:rsidP="00894535">
      <w:pPr>
        <w:rPr>
          <w:sz w:val="18"/>
          <w:lang w:val="en-US"/>
        </w:rPr>
      </w:pPr>
      <w:r w:rsidRPr="00894535">
        <w:rPr>
          <w:sz w:val="18"/>
          <w:lang w:val="en-US"/>
        </w:rPr>
        <w:t>my $clientid = "Some_Name_I_Gave_My_App";</w:t>
      </w:r>
    </w:p>
    <w:p w:rsidR="00894535" w:rsidRPr="00894535" w:rsidRDefault="00894535" w:rsidP="00894535">
      <w:pPr>
        <w:rPr>
          <w:sz w:val="18"/>
        </w:rPr>
      </w:pPr>
      <w:r w:rsidRPr="00894535">
        <w:rPr>
          <w:sz w:val="18"/>
        </w:rPr>
        <w:t>my $clientsecret = "SOMEMICROSOFTSECRETKEYBLAH=";</w:t>
      </w:r>
    </w:p>
    <w:p w:rsidR="001C4BAA" w:rsidRDefault="001C4BAA" w:rsidP="00593591"/>
    <w:p w:rsidR="00C60261" w:rsidRPr="00162585" w:rsidRDefault="00C60261" w:rsidP="00593591"/>
    <w:p w:rsidR="006E6AD1" w:rsidRPr="00162585" w:rsidRDefault="006E6AD1" w:rsidP="00593591"/>
    <w:p w:rsidR="00651EF0" w:rsidRPr="006E6AD1" w:rsidRDefault="00F84DFD" w:rsidP="00651EF0">
      <w:pPr>
        <w:pStyle w:val="Ttulo2"/>
        <w:rPr>
          <w:lang w:val="es-AR"/>
        </w:rPr>
      </w:pPr>
      <w:bookmarkStart w:id="18" w:name="_Toc512494265"/>
      <w:r>
        <w:rPr>
          <w:lang w:val="es-AR"/>
        </w:rPr>
        <w:t xml:space="preserve">Linux </w:t>
      </w:r>
      <w:r w:rsidR="00945DCC" w:rsidRPr="006E6AD1">
        <w:rPr>
          <w:lang w:val="es-AR"/>
        </w:rPr>
        <w:t xml:space="preserve">- </w:t>
      </w:r>
      <w:r w:rsidR="00651EF0" w:rsidRPr="006E6AD1">
        <w:rPr>
          <w:lang w:val="es-AR"/>
        </w:rPr>
        <w:t>Comandos Utiles</w:t>
      </w:r>
      <w:bookmarkEnd w:id="18"/>
    </w:p>
    <w:p w:rsidR="00651EF0" w:rsidRDefault="00651EF0" w:rsidP="00651EF0">
      <w:pPr>
        <w:rPr>
          <w:lang w:val="en-US"/>
        </w:rPr>
      </w:pPr>
      <w:r w:rsidRPr="00651EF0">
        <w:rPr>
          <w:lang w:val="en-US"/>
        </w:rPr>
        <w:t>asterisk -r</w:t>
      </w:r>
      <w:r w:rsidRPr="00651EF0">
        <w:rPr>
          <w:lang w:val="en-US"/>
        </w:rPr>
        <w:tab/>
      </w:r>
      <w:r w:rsidRPr="00651EF0">
        <w:rPr>
          <w:lang w:val="en-US"/>
        </w:rPr>
        <w:tab/>
      </w:r>
      <w:r w:rsidRPr="00651EF0">
        <w:rPr>
          <w:lang w:val="en-US"/>
        </w:rPr>
        <w:tab/>
      </w:r>
      <w:r w:rsidRPr="00651EF0">
        <w:rPr>
          <w:lang w:val="en-US"/>
        </w:rPr>
        <w:tab/>
      </w:r>
      <w:r w:rsidRPr="00651EF0">
        <w:rPr>
          <w:lang w:val="en-US"/>
        </w:rPr>
        <w:tab/>
      </w:r>
      <w:r w:rsidRPr="00651EF0">
        <w:rPr>
          <w:lang w:val="en-US"/>
        </w:rPr>
        <w:tab/>
      </w:r>
    </w:p>
    <w:p w:rsidR="00651EF0" w:rsidRDefault="00651EF0" w:rsidP="00651EF0">
      <w:r>
        <w:t>rasterisk</w:t>
      </w:r>
    </w:p>
    <w:p w:rsidR="00651EF0" w:rsidRDefault="00651EF0" w:rsidP="00651EF0">
      <w:r>
        <w:tab/>
      </w:r>
      <w:r>
        <w:tab/>
      </w:r>
      <w:r>
        <w:tab/>
      </w:r>
      <w:r>
        <w:tab/>
      </w:r>
      <w:r>
        <w:tab/>
      </w:r>
      <w:r>
        <w:tab/>
      </w:r>
      <w:r>
        <w:tab/>
      </w:r>
      <w:r>
        <w:tab/>
        <w:t>acceder a la consola CLI de asterisk</w:t>
      </w:r>
    </w:p>
    <w:p w:rsidR="00651EF0" w:rsidRDefault="00651EF0" w:rsidP="00651EF0"/>
    <w:p w:rsidR="00651EF0" w:rsidRDefault="00651EF0" w:rsidP="00651EF0">
      <w:pPr>
        <w:rPr>
          <w:lang w:val="en-US"/>
        </w:rPr>
      </w:pPr>
      <w:r w:rsidRPr="00651EF0">
        <w:rPr>
          <w:lang w:val="en-US"/>
        </w:rPr>
        <w:t>reboot</w:t>
      </w:r>
      <w:r w:rsidRPr="00651EF0">
        <w:rPr>
          <w:lang w:val="en-US"/>
        </w:rPr>
        <w:tab/>
      </w:r>
    </w:p>
    <w:p w:rsidR="00651EF0" w:rsidRPr="00651EF0" w:rsidRDefault="00651EF0" w:rsidP="00651EF0">
      <w:pPr>
        <w:ind w:left="3"/>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51EF0">
        <w:rPr>
          <w:lang w:val="en-US"/>
        </w:rPr>
        <w:tab/>
      </w:r>
      <w:r w:rsidRPr="00651EF0">
        <w:rPr>
          <w:lang w:val="en-US"/>
        </w:rPr>
        <w:tab/>
      </w:r>
      <w:r w:rsidRPr="00651EF0">
        <w:rPr>
          <w:lang w:val="en-US"/>
        </w:rPr>
        <w:tab/>
      </w:r>
      <w:r w:rsidRPr="00651EF0">
        <w:rPr>
          <w:lang w:val="en-US"/>
        </w:rPr>
        <w:tab/>
      </w:r>
      <w:r w:rsidRPr="00651EF0">
        <w:rPr>
          <w:lang w:val="en-US"/>
        </w:rPr>
        <w:tab/>
      </w:r>
      <w:r w:rsidRPr="00651EF0">
        <w:rPr>
          <w:lang w:val="en-US"/>
        </w:rPr>
        <w:tab/>
      </w:r>
      <w:r w:rsidRPr="00651EF0">
        <w:rPr>
          <w:lang w:val="en-US"/>
        </w:rPr>
        <w:tab/>
        <w:t xml:space="preserve">reboot the linux machine </w:t>
      </w:r>
    </w:p>
    <w:p w:rsidR="00651EF0" w:rsidRDefault="00651EF0" w:rsidP="00651EF0">
      <w:pPr>
        <w:rPr>
          <w:lang w:val="en-US"/>
        </w:rPr>
      </w:pPr>
    </w:p>
    <w:p w:rsidR="00651EF0" w:rsidRDefault="00651EF0" w:rsidP="00651EF0">
      <w:pPr>
        <w:rPr>
          <w:lang w:val="en-US"/>
        </w:rPr>
      </w:pPr>
      <w:r w:rsidRPr="00651EF0">
        <w:rPr>
          <w:lang w:val="en-US"/>
        </w:rPr>
        <w:t>rasterisk -x "dialplan reload"</w:t>
      </w:r>
    </w:p>
    <w:p w:rsidR="00651EF0" w:rsidRPr="00651EF0" w:rsidRDefault="00651EF0" w:rsidP="00651EF0">
      <w:pPr>
        <w:rPr>
          <w:lang w:val="en-US"/>
        </w:rPr>
      </w:pPr>
      <w:r w:rsidRPr="00651EF0">
        <w:rPr>
          <w:lang w:val="en-US"/>
        </w:rPr>
        <w:tab/>
      </w:r>
      <w:r w:rsidRPr="00651EF0">
        <w:rPr>
          <w:lang w:val="en-US"/>
        </w:rPr>
        <w:tab/>
        <w:t>reolad the dialplan (including IVR script modifications)</w:t>
      </w:r>
    </w:p>
    <w:p w:rsidR="00651EF0" w:rsidRDefault="00651EF0" w:rsidP="00593591">
      <w:pPr>
        <w:rPr>
          <w:lang w:val="en-US"/>
        </w:rPr>
      </w:pPr>
    </w:p>
    <w:p w:rsidR="00C55BC6" w:rsidRDefault="00C55BC6" w:rsidP="00C55BC6">
      <w:pPr>
        <w:rPr>
          <w:lang w:val="en-US"/>
        </w:rPr>
      </w:pPr>
      <w:r w:rsidRPr="00651EF0">
        <w:rPr>
          <w:lang w:val="en-US"/>
        </w:rPr>
        <w:t>rasterisk -x "</w:t>
      </w:r>
      <w:r w:rsidR="001D7DC9">
        <w:rPr>
          <w:lang w:val="en-US"/>
        </w:rPr>
        <w:t>core</w:t>
      </w:r>
      <w:r w:rsidRPr="00651EF0">
        <w:rPr>
          <w:lang w:val="en-US"/>
        </w:rPr>
        <w:t xml:space="preserve"> reload"</w:t>
      </w:r>
    </w:p>
    <w:p w:rsidR="001D7DC9" w:rsidRDefault="00C55BC6" w:rsidP="00C55BC6">
      <w:pPr>
        <w:rPr>
          <w:lang w:val="en-US"/>
        </w:rPr>
      </w:pPr>
      <w:r w:rsidRPr="00651EF0">
        <w:rPr>
          <w:lang w:val="en-US"/>
        </w:rPr>
        <w:tab/>
      </w:r>
      <w:r w:rsidRPr="00651EF0">
        <w:rPr>
          <w:lang w:val="en-US"/>
        </w:rPr>
        <w:tab/>
        <w:t>re</w:t>
      </w:r>
      <w:r w:rsidR="001D7DC9">
        <w:rPr>
          <w:lang w:val="en-US"/>
        </w:rPr>
        <w:t>l</w:t>
      </w:r>
      <w:r w:rsidRPr="00651EF0">
        <w:rPr>
          <w:lang w:val="en-US"/>
        </w:rPr>
        <w:t xml:space="preserve">oad </w:t>
      </w:r>
      <w:r w:rsidR="001D7DC9">
        <w:rPr>
          <w:lang w:val="en-US"/>
        </w:rPr>
        <w:t>EVERYTHING</w:t>
      </w:r>
    </w:p>
    <w:p w:rsidR="00C55BC6" w:rsidRPr="00D66D03" w:rsidRDefault="00C55BC6" w:rsidP="00593591">
      <w:pPr>
        <w:rPr>
          <w:lang w:val="en-US"/>
        </w:rPr>
      </w:pPr>
    </w:p>
    <w:p w:rsidR="006E6AD1" w:rsidRPr="006E6AD1" w:rsidRDefault="006E6AD1" w:rsidP="006E6AD1">
      <w:pPr>
        <w:pStyle w:val="Ttulo2"/>
        <w:rPr>
          <w:lang w:val="es-AR"/>
        </w:rPr>
      </w:pPr>
      <w:bookmarkStart w:id="19" w:name="_Toc512494266"/>
      <w:r w:rsidRPr="006E6AD1">
        <w:rPr>
          <w:lang w:val="es-AR"/>
        </w:rPr>
        <w:t>Asterisk CLI - Comandos Utiles</w:t>
      </w:r>
      <w:bookmarkEnd w:id="19"/>
    </w:p>
    <w:p w:rsidR="00593591" w:rsidRDefault="00E07896" w:rsidP="006E6AD1">
      <w:pPr>
        <w:rPr>
          <w:lang w:val="en-US"/>
        </w:rPr>
      </w:pPr>
      <w:r w:rsidRPr="00E07896">
        <w:rPr>
          <w:lang w:val="en-US"/>
        </w:rPr>
        <w:t>capture the ouput of CLI on a text file (e.g. for debugging purposes)</w:t>
      </w:r>
    </w:p>
    <w:p w:rsidR="00E07896" w:rsidRDefault="00E07896" w:rsidP="006E6AD1">
      <w:pPr>
        <w:rPr>
          <w:lang w:val="en-US"/>
        </w:rPr>
      </w:pPr>
      <w:r w:rsidRPr="00E07896">
        <w:rPr>
          <w:lang w:val="en-US"/>
        </w:rPr>
        <w:t>$ asterisk -r | tee asterisk-output.tx</w:t>
      </w:r>
    </w:p>
    <w:p w:rsidR="00E07896" w:rsidRDefault="00E07896" w:rsidP="006E6AD1">
      <w:pPr>
        <w:rPr>
          <w:lang w:val="en-US"/>
        </w:rPr>
      </w:pPr>
    </w:p>
    <w:p w:rsidR="00416BA9" w:rsidRPr="00E07896" w:rsidRDefault="00416BA9" w:rsidP="006E6AD1">
      <w:pPr>
        <w:rPr>
          <w:lang w:val="en-US"/>
        </w:rPr>
      </w:pPr>
    </w:p>
    <w:p w:rsidR="00416BA9" w:rsidRPr="00E07896" w:rsidRDefault="00416BA9">
      <w:pPr>
        <w:spacing w:after="0"/>
        <w:jc w:val="left"/>
        <w:rPr>
          <w:b/>
          <w:color w:val="4F6228" w:themeColor="accent3" w:themeShade="80"/>
          <w:sz w:val="40"/>
          <w:lang w:val="en-US"/>
        </w:rPr>
      </w:pPr>
      <w:r w:rsidRPr="00E07896">
        <w:rPr>
          <w:lang w:val="en-US"/>
        </w:rPr>
        <w:br w:type="page"/>
      </w:r>
    </w:p>
    <w:p w:rsidR="00CB2337" w:rsidRDefault="00CB2337">
      <w:pPr>
        <w:pStyle w:val="Ttulo2"/>
      </w:pPr>
      <w:bookmarkStart w:id="20" w:name="_Toc512494267"/>
      <w:r>
        <w:t>Entorno Teleperformance</w:t>
      </w:r>
      <w:bookmarkEnd w:id="20"/>
    </w:p>
    <w:p w:rsidR="00CB2337" w:rsidRPr="00CB2337" w:rsidRDefault="00CB2337" w:rsidP="00CB2337">
      <w:pPr>
        <w:rPr>
          <w:lang w:val="en-US"/>
        </w:rPr>
      </w:pPr>
      <w:r w:rsidRPr="00CB2337">
        <w:rPr>
          <w:lang w:val="en-US"/>
        </w:rPr>
        <w:t>Dirección IP: 172.16.1.9</w:t>
      </w:r>
    </w:p>
    <w:p w:rsidR="00CB2337" w:rsidRPr="00CB2337" w:rsidRDefault="00CB2337" w:rsidP="00CB2337">
      <w:pPr>
        <w:rPr>
          <w:lang w:val="en-US"/>
        </w:rPr>
      </w:pPr>
    </w:p>
    <w:p w:rsidR="00CB2337" w:rsidRDefault="00CB2337" w:rsidP="00CB2337">
      <w:pPr>
        <w:rPr>
          <w:color w:val="1F3864"/>
          <w:lang w:val="es-CL"/>
        </w:rPr>
      </w:pPr>
      <w:r w:rsidRPr="00CB2337">
        <w:rPr>
          <w:lang w:val="en-US"/>
        </w:rPr>
        <w:t>Usuarios y contraseñas:</w:t>
      </w:r>
    </w:p>
    <w:tbl>
      <w:tblPr>
        <w:tblW w:w="3819" w:type="dxa"/>
        <w:tblCellMar>
          <w:left w:w="0" w:type="dxa"/>
          <w:right w:w="0" w:type="dxa"/>
        </w:tblCellMar>
        <w:tblLook w:val="04A0" w:firstRow="1" w:lastRow="0" w:firstColumn="1" w:lastColumn="0" w:noHBand="0" w:noVBand="1"/>
      </w:tblPr>
      <w:tblGrid>
        <w:gridCol w:w="2538"/>
        <w:gridCol w:w="1391"/>
      </w:tblGrid>
      <w:tr w:rsidR="00CB2337" w:rsidTr="00CB2337">
        <w:trPr>
          <w:trHeight w:val="300"/>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lang w:val="en-US"/>
              </w:rPr>
            </w:pPr>
            <w:r>
              <w:rPr>
                <w:color w:val="000000"/>
              </w:rPr>
              <w:t>Asterisk GUI Username</w:t>
            </w:r>
          </w:p>
        </w:tc>
        <w:tc>
          <w:tcPr>
            <w:tcW w:w="128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rPr>
            </w:pPr>
            <w:r>
              <w:rPr>
                <w:color w:val="000000"/>
              </w:rPr>
              <w:t>admin</w:t>
            </w:r>
          </w:p>
        </w:tc>
      </w:tr>
      <w:tr w:rsidR="00CB2337" w:rsidTr="00CB2337">
        <w:trPr>
          <w:trHeight w:val="300"/>
        </w:trPr>
        <w:tc>
          <w:tcPr>
            <w:tcW w:w="253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rPr>
            </w:pPr>
            <w:r>
              <w:rPr>
                <w:color w:val="000000"/>
              </w:rPr>
              <w:t>Asterisk GUI Password</w:t>
            </w:r>
          </w:p>
        </w:tc>
        <w:tc>
          <w:tcPr>
            <w:tcW w:w="1281" w:type="dxa"/>
            <w:tcBorders>
              <w:top w:val="nil"/>
              <w:left w:val="nil"/>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rPr>
            </w:pPr>
            <w:r>
              <w:rPr>
                <w:color w:val="000000"/>
              </w:rPr>
              <w:t>TPArg2018.</w:t>
            </w:r>
          </w:p>
        </w:tc>
      </w:tr>
      <w:tr w:rsidR="00CB2337" w:rsidTr="00CB2337">
        <w:trPr>
          <w:trHeight w:val="300"/>
        </w:trPr>
        <w:tc>
          <w:tcPr>
            <w:tcW w:w="253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rPr>
            </w:pPr>
            <w:r>
              <w:rPr>
                <w:color w:val="000000"/>
              </w:rPr>
              <w:t>Asterisk CLI Username</w:t>
            </w:r>
          </w:p>
        </w:tc>
        <w:tc>
          <w:tcPr>
            <w:tcW w:w="1281" w:type="dxa"/>
            <w:tcBorders>
              <w:top w:val="nil"/>
              <w:left w:val="nil"/>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rPr>
            </w:pPr>
            <w:r>
              <w:rPr>
                <w:color w:val="000000"/>
              </w:rPr>
              <w:t>root</w:t>
            </w:r>
          </w:p>
        </w:tc>
      </w:tr>
      <w:tr w:rsidR="00CB2337" w:rsidTr="00CB2337">
        <w:trPr>
          <w:trHeight w:val="300"/>
        </w:trPr>
        <w:tc>
          <w:tcPr>
            <w:tcW w:w="253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rPr>
            </w:pPr>
            <w:r>
              <w:rPr>
                <w:color w:val="000000"/>
              </w:rPr>
              <w:t>Asterisk CLI Password</w:t>
            </w:r>
          </w:p>
        </w:tc>
        <w:tc>
          <w:tcPr>
            <w:tcW w:w="1281" w:type="dxa"/>
            <w:tcBorders>
              <w:top w:val="nil"/>
              <w:left w:val="nil"/>
              <w:bottom w:val="single" w:sz="8" w:space="0" w:color="auto"/>
              <w:right w:val="single" w:sz="8" w:space="0" w:color="auto"/>
            </w:tcBorders>
            <w:noWrap/>
            <w:tcMar>
              <w:top w:w="0" w:type="dxa"/>
              <w:left w:w="108" w:type="dxa"/>
              <w:bottom w:w="0" w:type="dxa"/>
              <w:right w:w="108" w:type="dxa"/>
            </w:tcMar>
            <w:hideMark/>
          </w:tcPr>
          <w:p w:rsidR="00CB2337" w:rsidRDefault="00CB2337">
            <w:pPr>
              <w:rPr>
                <w:color w:val="000000"/>
              </w:rPr>
            </w:pPr>
            <w:r>
              <w:rPr>
                <w:color w:val="000000"/>
              </w:rPr>
              <w:t>TPArg2018.</w:t>
            </w:r>
          </w:p>
        </w:tc>
      </w:tr>
    </w:tbl>
    <w:p w:rsidR="001B7384" w:rsidRDefault="001B7384">
      <w:pPr>
        <w:spacing w:after="0"/>
        <w:jc w:val="left"/>
      </w:pPr>
    </w:p>
    <w:p w:rsidR="001B7384" w:rsidRDefault="001B7384">
      <w:pPr>
        <w:spacing w:after="0"/>
        <w:jc w:val="left"/>
      </w:pPr>
      <w:r>
        <w:t>Extensión de la aplicación: 80000</w:t>
      </w:r>
    </w:p>
    <w:p w:rsidR="008764AF" w:rsidRDefault="001B7384">
      <w:pPr>
        <w:spacing w:after="0"/>
        <w:jc w:val="left"/>
      </w:pPr>
      <w:r>
        <w:t>DID</w:t>
      </w:r>
      <w:r>
        <w:tab/>
      </w:r>
      <w:r>
        <w:tab/>
      </w:r>
      <w:r>
        <w:tab/>
        <w:t>: (0</w:t>
      </w:r>
      <w:r w:rsidRPr="001B7384">
        <w:t>11</w:t>
      </w:r>
      <w:r>
        <w:t xml:space="preserve">) </w:t>
      </w:r>
      <w:r w:rsidRPr="001B7384">
        <w:t>4852</w:t>
      </w:r>
      <w:r>
        <w:t>-</w:t>
      </w:r>
      <w:r w:rsidRPr="001B7384">
        <w:t>3080</w:t>
      </w:r>
    </w:p>
    <w:p w:rsidR="008764AF" w:rsidRDefault="008764AF">
      <w:pPr>
        <w:spacing w:after="0"/>
        <w:jc w:val="left"/>
      </w:pPr>
    </w:p>
    <w:p w:rsidR="008764AF" w:rsidRPr="008764AF" w:rsidRDefault="008764AF">
      <w:pPr>
        <w:spacing w:after="0"/>
        <w:jc w:val="left"/>
        <w:rPr>
          <w:color w:val="FF0000"/>
          <w:u w:val="single"/>
        </w:rPr>
      </w:pPr>
      <w:r w:rsidRPr="008764AF">
        <w:rPr>
          <w:color w:val="FF0000"/>
          <w:u w:val="single"/>
        </w:rPr>
        <w:t>NOTA IMPORTANTE:</w:t>
      </w:r>
    </w:p>
    <w:p w:rsidR="008764AF" w:rsidRDefault="008764AF">
      <w:pPr>
        <w:spacing w:after="0"/>
        <w:jc w:val="left"/>
        <w:rPr>
          <w:color w:val="FF0000"/>
        </w:rPr>
      </w:pPr>
    </w:p>
    <w:p w:rsidR="00CB2337" w:rsidRPr="001B7384" w:rsidRDefault="008764AF">
      <w:pPr>
        <w:spacing w:after="0"/>
        <w:jc w:val="left"/>
      </w:pPr>
      <w:r w:rsidRPr="008764AF">
        <w:rPr>
          <w:color w:val="FF0000"/>
        </w:rPr>
        <w:t>El X-Lite no se puede loguear porque la VPN tienen bloqueados, por políticas de seguridad, los puertos SIP.</w:t>
      </w:r>
      <w:r w:rsidR="00CB2337">
        <w:br w:type="page"/>
      </w:r>
    </w:p>
    <w:p w:rsidR="00DD2625" w:rsidRDefault="00DD2625">
      <w:pPr>
        <w:pStyle w:val="Ttulo2"/>
      </w:pPr>
      <w:bookmarkStart w:id="21" w:name="_Toc512494268"/>
      <w:r>
        <w:t>Test de carga</w:t>
      </w:r>
      <w:bookmarkEnd w:id="21"/>
    </w:p>
    <w:p w:rsidR="00DD2625" w:rsidRDefault="00DD2625" w:rsidP="00DD2625">
      <w:r w:rsidRPr="00DD2625">
        <w:t>Para hacer una prueba d</w:t>
      </w:r>
      <w:r>
        <w:t>e carga de la aplicación utilizaremos el programa SIPp</w:t>
      </w:r>
    </w:p>
    <w:p w:rsidR="00DD2625" w:rsidRDefault="002119DD" w:rsidP="00DD2625">
      <w:pPr>
        <w:rPr>
          <w:rStyle w:val="Hipervnculo"/>
        </w:rPr>
      </w:pPr>
      <w:hyperlink r:id="rId19" w:history="1">
        <w:r w:rsidR="00DD2625">
          <w:rPr>
            <w:rStyle w:val="Hipervnculo"/>
          </w:rPr>
          <w:t>http://sipp.sourceforge.net/</w:t>
        </w:r>
      </w:hyperlink>
    </w:p>
    <w:p w:rsidR="002D70EB" w:rsidRDefault="002D70EB" w:rsidP="00DD2625"/>
    <w:p w:rsidR="002D70EB" w:rsidRDefault="002D70EB" w:rsidP="00DD2625">
      <w:r>
        <w:t xml:space="preserve">En nuestro </w:t>
      </w:r>
      <w:r w:rsidR="005A48A7">
        <w:t>entorno de Asterisk los servidores no tenían acceso a internet, con los siguientes pasos pudimos acceder a la red:</w:t>
      </w:r>
    </w:p>
    <w:p w:rsidR="005A48A7" w:rsidRDefault="005A48A7" w:rsidP="00DD2625"/>
    <w:p w:rsidR="005A48A7" w:rsidRPr="005A48A7" w:rsidRDefault="005A48A7" w:rsidP="005A48A7">
      <w:pPr>
        <w:rPr>
          <w:i/>
          <w:sz w:val="20"/>
          <w:lang w:val="en-US"/>
        </w:rPr>
      </w:pPr>
      <w:r w:rsidRPr="005A48A7">
        <w:rPr>
          <w:i/>
          <w:sz w:val="20"/>
          <w:lang w:val="en-US"/>
        </w:rPr>
        <w:t>Type vi /etc/resolv.conf to edit the resolv.conf file</w:t>
      </w:r>
    </w:p>
    <w:p w:rsidR="005A48A7" w:rsidRPr="005A48A7" w:rsidRDefault="005A48A7" w:rsidP="005A48A7">
      <w:pPr>
        <w:rPr>
          <w:i/>
          <w:sz w:val="20"/>
          <w:lang w:val="en-US"/>
        </w:rPr>
      </w:pPr>
      <w:r w:rsidRPr="005A48A7">
        <w:rPr>
          <w:i/>
          <w:sz w:val="20"/>
          <w:lang w:val="en-US"/>
        </w:rPr>
        <w:t>Press Esc + i for insert data to file</w:t>
      </w:r>
    </w:p>
    <w:p w:rsidR="005A48A7" w:rsidRPr="005A48A7" w:rsidRDefault="005A48A7" w:rsidP="005A48A7">
      <w:pPr>
        <w:rPr>
          <w:i/>
          <w:sz w:val="20"/>
          <w:lang w:val="en-US"/>
        </w:rPr>
      </w:pPr>
      <w:r w:rsidRPr="005A48A7">
        <w:rPr>
          <w:i/>
          <w:sz w:val="20"/>
          <w:lang w:val="en-US"/>
        </w:rPr>
        <w:t>Comment all the things in the file by inserting # at the begin of the each line. Do not delete anything because can be useful in future.</w:t>
      </w:r>
    </w:p>
    <w:p w:rsidR="005A48A7" w:rsidRPr="005A48A7" w:rsidRDefault="005A48A7" w:rsidP="005A48A7">
      <w:pPr>
        <w:rPr>
          <w:i/>
          <w:sz w:val="20"/>
          <w:lang w:val="en-US"/>
        </w:rPr>
      </w:pPr>
      <w:r w:rsidRPr="005A48A7">
        <w:rPr>
          <w:i/>
          <w:sz w:val="20"/>
          <w:lang w:val="en-US"/>
        </w:rPr>
        <w:t>Type below two lines in the file</w:t>
      </w:r>
    </w:p>
    <w:p w:rsidR="005A48A7" w:rsidRPr="005A48A7" w:rsidRDefault="005A48A7" w:rsidP="005A48A7">
      <w:pPr>
        <w:rPr>
          <w:i/>
          <w:sz w:val="20"/>
          <w:lang w:val="en-US"/>
        </w:rPr>
      </w:pPr>
    </w:p>
    <w:p w:rsidR="005A48A7" w:rsidRPr="005A48A7" w:rsidRDefault="005A48A7" w:rsidP="005A48A7">
      <w:pPr>
        <w:rPr>
          <w:i/>
          <w:sz w:val="20"/>
        </w:rPr>
      </w:pPr>
      <w:r w:rsidRPr="005A48A7">
        <w:rPr>
          <w:i/>
          <w:sz w:val="20"/>
        </w:rPr>
        <w:t>nameserver 8.8.8.8</w:t>
      </w:r>
    </w:p>
    <w:p w:rsidR="005A48A7" w:rsidRPr="005A48A7" w:rsidRDefault="005A48A7" w:rsidP="005A48A7">
      <w:pPr>
        <w:rPr>
          <w:i/>
          <w:sz w:val="20"/>
        </w:rPr>
      </w:pPr>
      <w:r w:rsidRPr="005A48A7">
        <w:rPr>
          <w:i/>
          <w:sz w:val="20"/>
        </w:rPr>
        <w:t>nameserver 8.8.4.4</w:t>
      </w:r>
    </w:p>
    <w:p w:rsidR="005A48A7" w:rsidRPr="005A48A7" w:rsidRDefault="005A48A7" w:rsidP="005A48A7">
      <w:pPr>
        <w:rPr>
          <w:i/>
          <w:sz w:val="20"/>
        </w:rPr>
      </w:pPr>
    </w:p>
    <w:p w:rsidR="005A48A7" w:rsidRPr="005A48A7" w:rsidRDefault="005A48A7" w:rsidP="005A48A7">
      <w:pPr>
        <w:rPr>
          <w:i/>
          <w:sz w:val="20"/>
          <w:lang w:val="en-US"/>
        </w:rPr>
      </w:pPr>
      <w:r w:rsidRPr="005A48A7">
        <w:rPr>
          <w:i/>
          <w:sz w:val="20"/>
          <w:lang w:val="en-US"/>
        </w:rPr>
        <w:t>-Type Esc + : and then wq for save and exit</w:t>
      </w:r>
    </w:p>
    <w:p w:rsidR="00DD2625" w:rsidRPr="005A48A7" w:rsidRDefault="00DD2625" w:rsidP="00DD2625">
      <w:pPr>
        <w:rPr>
          <w:lang w:val="en-US"/>
        </w:rPr>
      </w:pPr>
    </w:p>
    <w:p w:rsidR="00757C85" w:rsidRDefault="00757C85" w:rsidP="00DD2625">
      <w:r>
        <w:t>Descargar el repositorio epel e instalarlo en el Linux:</w:t>
      </w:r>
    </w:p>
    <w:p w:rsidR="00757C85" w:rsidRDefault="00E72448" w:rsidP="00DD2625">
      <w:r>
        <w:t>C</w:t>
      </w:r>
      <w:r w:rsidR="00757C85">
        <w:t xml:space="preserve">orrer </w:t>
      </w:r>
      <w:r>
        <w:t>los siguientes comandos</w:t>
      </w:r>
      <w:r w:rsidR="00757C85">
        <w:t>:</w:t>
      </w:r>
    </w:p>
    <w:p w:rsidR="00757C85" w:rsidRPr="002F6039" w:rsidRDefault="002F6039" w:rsidP="00DD2625">
      <w:pPr>
        <w:rPr>
          <w:lang w:val="en-US"/>
        </w:rPr>
      </w:pPr>
      <w:r w:rsidRPr="002F6039">
        <w:rPr>
          <w:lang w:val="en-US"/>
        </w:rPr>
        <w:t xml:space="preserve">1 - </w:t>
      </w:r>
      <w:r w:rsidR="00757C85" w:rsidRPr="002F6039">
        <w:rPr>
          <w:lang w:val="en-US"/>
        </w:rPr>
        <w:t xml:space="preserve">wget </w:t>
      </w:r>
      <w:hyperlink r:id="rId20" w:history="1">
        <w:r w:rsidR="00757C85" w:rsidRPr="002F6039">
          <w:rPr>
            <w:rStyle w:val="Hipervnculo"/>
            <w:lang w:val="en-US"/>
          </w:rPr>
          <w:t>http://mirror.pnl.gov/epel/6/x86_64/epel-release-6-8.noarch.rpm</w:t>
        </w:r>
      </w:hyperlink>
    </w:p>
    <w:p w:rsidR="00590A9D" w:rsidRPr="00E72448" w:rsidRDefault="00E72448" w:rsidP="00DD2625">
      <w:pPr>
        <w:rPr>
          <w:lang w:val="en-US"/>
        </w:rPr>
      </w:pPr>
      <w:r>
        <w:rPr>
          <w:lang w:val="en-US"/>
        </w:rPr>
        <w:t xml:space="preserve">2 - </w:t>
      </w:r>
      <w:r w:rsidR="00757C85" w:rsidRPr="00E72448">
        <w:rPr>
          <w:lang w:val="en-US"/>
        </w:rPr>
        <w:t>rpm -Uvh epel-release-6-8.noarch.rpm</w:t>
      </w:r>
    </w:p>
    <w:p w:rsidR="00757C85" w:rsidRDefault="00E72448" w:rsidP="00DD2625">
      <w:pPr>
        <w:rPr>
          <w:lang w:val="en-US"/>
        </w:rPr>
      </w:pPr>
      <w:r>
        <w:rPr>
          <w:lang w:val="en-US"/>
        </w:rPr>
        <w:t xml:space="preserve">3 - </w:t>
      </w:r>
      <w:r w:rsidRPr="00E72448">
        <w:rPr>
          <w:lang w:val="en-US"/>
        </w:rPr>
        <w:t>yum repolist</w:t>
      </w:r>
    </w:p>
    <w:p w:rsidR="00E72448" w:rsidRPr="00E72448" w:rsidRDefault="00E72448" w:rsidP="00DD2625">
      <w:r w:rsidRPr="00E72448">
        <w:t>Una ve</w:t>
      </w:r>
      <w:r>
        <w:t>z instalado el repositorio de epel instalar el sipp:</w:t>
      </w:r>
    </w:p>
    <w:p w:rsidR="00757C85" w:rsidRDefault="00E72448" w:rsidP="00DD2625">
      <w:r>
        <w:t xml:space="preserve">4 - </w:t>
      </w:r>
      <w:r w:rsidR="00757C85" w:rsidRPr="00757C85">
        <w:t>yum install sipp</w:t>
      </w:r>
    </w:p>
    <w:p w:rsidR="00757C85" w:rsidRDefault="00757C85" w:rsidP="00DD2625"/>
    <w:p w:rsidR="00757C85" w:rsidRDefault="00757C85" w:rsidP="00DD2625">
      <w:r>
        <w:t>Editar el archivo “</w:t>
      </w:r>
      <w:r w:rsidRPr="00757C85">
        <w:t>sip_custom.conf</w:t>
      </w:r>
      <w:r>
        <w:t>” (</w:t>
      </w:r>
      <w:r w:rsidRPr="00757C85">
        <w:t>/etc/</w:t>
      </w:r>
      <w:r>
        <w:t>asterisk/) e incluir al sipp:</w:t>
      </w:r>
    </w:p>
    <w:p w:rsidR="00757C85" w:rsidRDefault="00757C85" w:rsidP="00DD2625">
      <w:r>
        <w:t>Produccion: (simula llamadas desde la pstn)</w:t>
      </w:r>
    </w:p>
    <w:p w:rsidR="00757C85" w:rsidRPr="00757C85" w:rsidRDefault="00757C85" w:rsidP="00757C85">
      <w:pPr>
        <w:rPr>
          <w:i/>
          <w:sz w:val="20"/>
          <w:lang w:val="en-US"/>
        </w:rPr>
      </w:pPr>
      <w:r w:rsidRPr="00757C85">
        <w:rPr>
          <w:i/>
          <w:sz w:val="20"/>
          <w:lang w:val="en-US"/>
        </w:rPr>
        <w:t>[sipp]</w:t>
      </w:r>
    </w:p>
    <w:p w:rsidR="00757C85" w:rsidRPr="00757C85" w:rsidRDefault="00757C85" w:rsidP="00757C85">
      <w:pPr>
        <w:rPr>
          <w:i/>
          <w:sz w:val="20"/>
          <w:lang w:val="en-US"/>
        </w:rPr>
      </w:pPr>
      <w:r w:rsidRPr="00757C85">
        <w:rPr>
          <w:i/>
          <w:sz w:val="20"/>
          <w:lang w:val="en-US"/>
        </w:rPr>
        <w:t>type=peer</w:t>
      </w:r>
    </w:p>
    <w:p w:rsidR="00757C85" w:rsidRPr="00757C85" w:rsidRDefault="00757C85" w:rsidP="00757C85">
      <w:pPr>
        <w:rPr>
          <w:i/>
          <w:sz w:val="20"/>
          <w:lang w:val="en-US"/>
        </w:rPr>
      </w:pPr>
      <w:r w:rsidRPr="00757C85">
        <w:rPr>
          <w:i/>
          <w:sz w:val="20"/>
          <w:lang w:val="en-US"/>
        </w:rPr>
        <w:t>host=172.16.1.9</w:t>
      </w:r>
    </w:p>
    <w:p w:rsidR="00757C85" w:rsidRPr="00757C85" w:rsidRDefault="00757C85" w:rsidP="00757C85">
      <w:pPr>
        <w:rPr>
          <w:i/>
          <w:sz w:val="20"/>
          <w:lang w:val="en-US"/>
        </w:rPr>
      </w:pPr>
      <w:r w:rsidRPr="00757C85">
        <w:rPr>
          <w:i/>
          <w:sz w:val="20"/>
          <w:lang w:val="en-US"/>
        </w:rPr>
        <w:t>context=from-pstn</w:t>
      </w:r>
    </w:p>
    <w:p w:rsidR="00757C85" w:rsidRPr="00757C85" w:rsidRDefault="00757C85" w:rsidP="00757C85">
      <w:pPr>
        <w:rPr>
          <w:i/>
          <w:sz w:val="20"/>
        </w:rPr>
      </w:pPr>
      <w:r w:rsidRPr="00757C85">
        <w:rPr>
          <w:i/>
          <w:sz w:val="20"/>
        </w:rPr>
        <w:t>insecure=invite,port</w:t>
      </w:r>
    </w:p>
    <w:p w:rsidR="00757C85" w:rsidRDefault="00757C85" w:rsidP="00DD2625"/>
    <w:p w:rsidR="00757C85" w:rsidRDefault="00757C85" w:rsidP="00DD2625">
      <w:r>
        <w:t>Local: (impacta directo al dialplan)</w:t>
      </w:r>
    </w:p>
    <w:p w:rsidR="00757C85" w:rsidRPr="00757C85" w:rsidRDefault="00757C85" w:rsidP="00757C85">
      <w:pPr>
        <w:rPr>
          <w:i/>
          <w:sz w:val="20"/>
          <w:lang w:val="en-US"/>
        </w:rPr>
      </w:pPr>
      <w:r w:rsidRPr="00757C85">
        <w:rPr>
          <w:i/>
          <w:sz w:val="20"/>
          <w:lang w:val="en-US"/>
        </w:rPr>
        <w:t>[sipp]</w:t>
      </w:r>
    </w:p>
    <w:p w:rsidR="00757C85" w:rsidRPr="00757C85" w:rsidRDefault="00757C85" w:rsidP="00757C85">
      <w:pPr>
        <w:rPr>
          <w:i/>
          <w:sz w:val="20"/>
          <w:lang w:val="en-US"/>
        </w:rPr>
      </w:pPr>
      <w:r w:rsidRPr="00757C85">
        <w:rPr>
          <w:i/>
          <w:sz w:val="20"/>
          <w:lang w:val="en-US"/>
        </w:rPr>
        <w:t>type=peer</w:t>
      </w:r>
    </w:p>
    <w:p w:rsidR="00757C85" w:rsidRPr="00413594" w:rsidRDefault="00757C85" w:rsidP="00757C85">
      <w:pPr>
        <w:rPr>
          <w:i/>
          <w:sz w:val="20"/>
        </w:rPr>
      </w:pPr>
      <w:r w:rsidRPr="00413594">
        <w:rPr>
          <w:i/>
          <w:sz w:val="20"/>
        </w:rPr>
        <w:t>host=</w:t>
      </w:r>
      <w:r w:rsidR="00E72448" w:rsidRPr="00413594">
        <w:rPr>
          <w:i/>
          <w:sz w:val="20"/>
        </w:rPr>
        <w:t>192.168.0.66</w:t>
      </w:r>
    </w:p>
    <w:p w:rsidR="00757C85" w:rsidRPr="00413594" w:rsidRDefault="00757C85" w:rsidP="00757C85">
      <w:pPr>
        <w:rPr>
          <w:i/>
          <w:sz w:val="20"/>
        </w:rPr>
      </w:pPr>
      <w:r w:rsidRPr="00413594">
        <w:rPr>
          <w:i/>
          <w:sz w:val="20"/>
        </w:rPr>
        <w:t>context=ivr-beneficios</w:t>
      </w:r>
      <w:r w:rsidR="00413594" w:rsidRPr="00413594">
        <w:rPr>
          <w:i/>
          <w:sz w:val="20"/>
        </w:rPr>
        <w:t xml:space="preserve"> (guille lo hizo funcionar con)</w:t>
      </w:r>
    </w:p>
    <w:p w:rsidR="00757C85" w:rsidRPr="00757C85" w:rsidRDefault="00757C85" w:rsidP="00757C85">
      <w:pPr>
        <w:rPr>
          <w:i/>
          <w:sz w:val="20"/>
        </w:rPr>
      </w:pPr>
      <w:r w:rsidRPr="00757C85">
        <w:rPr>
          <w:i/>
          <w:sz w:val="20"/>
        </w:rPr>
        <w:t>insecure=invite,port</w:t>
      </w:r>
    </w:p>
    <w:p w:rsidR="00757C85" w:rsidRDefault="00757C85" w:rsidP="00DD2625"/>
    <w:p w:rsidR="008A6984" w:rsidRDefault="008A6984" w:rsidP="00DD2625">
      <w:r>
        <w:t>Entrar a la consola de asteris (rasterisk -r)</w:t>
      </w:r>
      <w:r w:rsidR="00DE418F">
        <w:t xml:space="preserve"> y ejecutar el siguiente comando:</w:t>
      </w:r>
    </w:p>
    <w:p w:rsidR="00DE418F" w:rsidRPr="00DE418F" w:rsidRDefault="00DE418F" w:rsidP="00DD2625">
      <w:pPr>
        <w:rPr>
          <w:i/>
        </w:rPr>
      </w:pPr>
      <w:r w:rsidRPr="00DE418F">
        <w:rPr>
          <w:i/>
        </w:rPr>
        <w:t>sip reaload</w:t>
      </w:r>
    </w:p>
    <w:p w:rsidR="008A6984" w:rsidRDefault="008A6984" w:rsidP="00DD2625"/>
    <w:p w:rsidR="00DD2625" w:rsidRDefault="00DD2625" w:rsidP="00DD2625">
      <w:r>
        <w:t>El comando que hay que ejecutar para realizar la prueba es el siguiente</w:t>
      </w:r>
      <w:r w:rsidR="001B208B">
        <w:t>, corriéndolo desde /root/sipp-3.3</w:t>
      </w:r>
      <w:r>
        <w:t>:</w:t>
      </w:r>
    </w:p>
    <w:p w:rsidR="00DD2625" w:rsidRPr="00DD2625" w:rsidRDefault="00DD2625" w:rsidP="00DD2625">
      <w:pPr>
        <w:rPr>
          <w:rFonts w:ascii="Calibri" w:hAnsi="Calibri"/>
          <w:szCs w:val="22"/>
          <w:lang w:val="en-US" w:eastAsia="en-US"/>
        </w:rPr>
      </w:pPr>
      <w:r w:rsidRPr="00DD2625">
        <w:rPr>
          <w:rFonts w:ascii="Courier New" w:hAnsi="Courier New" w:cs="Courier New"/>
          <w:lang w:val="en-US"/>
        </w:rPr>
        <w:t xml:space="preserve">sipp </w:t>
      </w:r>
      <w:r w:rsidR="0063427C">
        <w:rPr>
          <w:rFonts w:ascii="Courier New" w:hAnsi="Courier New" w:cs="Courier New"/>
          <w:lang w:val="en-US"/>
        </w:rPr>
        <w:t>172.16.1.9</w:t>
      </w:r>
      <w:r w:rsidR="00413594">
        <w:rPr>
          <w:rFonts w:ascii="Courier New" w:hAnsi="Courier New" w:cs="Courier New"/>
          <w:lang w:val="en-US"/>
        </w:rPr>
        <w:t>:5160</w:t>
      </w:r>
      <w:r w:rsidRPr="00DD2625">
        <w:rPr>
          <w:rFonts w:ascii="Courier New" w:hAnsi="Courier New" w:cs="Courier New"/>
          <w:lang w:val="en-US"/>
        </w:rPr>
        <w:t xml:space="preserve"> -sf test_ivr_beneficios.xml -inf destinos.csv -l 1 -r 1 -rp 1000</w:t>
      </w:r>
      <w:r w:rsidR="0076393C">
        <w:rPr>
          <w:rFonts w:ascii="Courier New" w:hAnsi="Courier New" w:cs="Courier New"/>
          <w:lang w:val="en-US"/>
        </w:rPr>
        <w:t xml:space="preserve"> -m 1</w:t>
      </w:r>
    </w:p>
    <w:p w:rsidR="00DD2625" w:rsidRDefault="00DD2625" w:rsidP="00DD2625">
      <w:r>
        <w:t>donde</w:t>
      </w:r>
    </w:p>
    <w:p w:rsidR="00DD2625" w:rsidRDefault="00DD2625" w:rsidP="00DD2625">
      <w:r>
        <w:t>-l llamadas simultaneas</w:t>
      </w:r>
    </w:p>
    <w:p w:rsidR="00DD2625" w:rsidRDefault="00DD2625" w:rsidP="00DD2625">
      <w:r>
        <w:t>-r llamadas por periodo (ver rp)</w:t>
      </w:r>
    </w:p>
    <w:p w:rsidR="00DD2625" w:rsidRDefault="00DD2625" w:rsidP="00DD2625">
      <w:r>
        <w:t>-rp período en ms</w:t>
      </w:r>
    </w:p>
    <w:p w:rsidR="0076393C" w:rsidRDefault="0076393C" w:rsidP="00DD2625">
      <w:r>
        <w:t>-m cantidad de llamadas que realizara el sipp antes de finalizar</w:t>
      </w:r>
    </w:p>
    <w:p w:rsidR="00DD2625" w:rsidRDefault="00DD2625" w:rsidP="00DD2625"/>
    <w:p w:rsidR="00E374B9" w:rsidRDefault="00E374B9" w:rsidP="00DD2625">
      <w:r>
        <w:t>Ejemplos de los archivos:</w:t>
      </w:r>
    </w:p>
    <w:bookmarkStart w:id="22" w:name="_MON_1584972519"/>
    <w:bookmarkEnd w:id="22"/>
    <w:p w:rsidR="00E374B9" w:rsidRDefault="004A4EE2" w:rsidP="00DD2625">
      <w:r>
        <w:object w:dxaOrig="1543" w:dyaOrig="991">
          <v:shape id="_x0000_i1025" type="#_x0000_t75" style="width:77.45pt;height:49.6pt" o:ole="">
            <v:imagedata r:id="rId21" o:title=""/>
          </v:shape>
          <o:OLEObject Type="Embed" ProgID="Excel.SheetMacroEnabled.12" ShapeID="_x0000_i1025" DrawAspect="Icon" ObjectID="_1586757232" r:id="rId22"/>
        </w:object>
      </w:r>
    </w:p>
    <w:p w:rsidR="00EA639E" w:rsidRDefault="00EA639E" w:rsidP="00EA639E">
      <w:pPr>
        <w:rPr>
          <w:rFonts w:ascii="Calibri" w:hAnsi="Calibri"/>
          <w:szCs w:val="22"/>
          <w:lang w:eastAsia="en-US"/>
        </w:rPr>
      </w:pPr>
      <w:r>
        <w:t>El escenario lee los datos del archivo csv que adjunto, los campos del csv son:</w:t>
      </w:r>
    </w:p>
    <w:p w:rsidR="00EA639E" w:rsidRDefault="00EA639E" w:rsidP="00EA639E">
      <w:r>
        <w:t>1 - dnis de origen</w:t>
      </w:r>
    </w:p>
    <w:p w:rsidR="00EA639E" w:rsidRDefault="00EA639E" w:rsidP="00EA639E">
      <w:r>
        <w:t xml:space="preserve">2 </w:t>
      </w:r>
      <w:r w:rsidR="00E010F3">
        <w:t>–</w:t>
      </w:r>
      <w:r>
        <w:t xml:space="preserve"> </w:t>
      </w:r>
      <w:r w:rsidR="00E010F3">
        <w:t>ip del servidor donde está ejecutándose la aplicación SIPp</w:t>
      </w:r>
    </w:p>
    <w:p w:rsidR="00EA639E" w:rsidRDefault="00EA639E" w:rsidP="00EA639E">
      <w:r>
        <w:t xml:space="preserve">3 </w:t>
      </w:r>
      <w:r w:rsidR="00E010F3">
        <w:t>–</w:t>
      </w:r>
      <w:r>
        <w:t xml:space="preserve"> </w:t>
      </w:r>
      <w:r w:rsidR="00E010F3">
        <w:t>extensión donde escucha la aplicación en el Asterisk</w:t>
      </w:r>
    </w:p>
    <w:p w:rsidR="00EA639E" w:rsidRDefault="00EA639E" w:rsidP="00EA639E">
      <w:r>
        <w:t>4 a 13 - dígitos del cuit 1 a 1</w:t>
      </w:r>
    </w:p>
    <w:p w:rsidR="00EA639E" w:rsidRDefault="00EA639E" w:rsidP="00DD2625"/>
    <w:p w:rsidR="00E374B9" w:rsidRDefault="00082997" w:rsidP="00DD2625">
      <w:r>
        <w:object w:dxaOrig="1440" w:dyaOrig="932">
          <v:shape id="_x0000_i1026" type="#_x0000_t75" style="width:1in;height:46.2pt" o:ole="">
            <v:imagedata r:id="rId23" o:title=""/>
          </v:shape>
          <o:OLEObject Type="Embed" ProgID="Package" ShapeID="_x0000_i1026" DrawAspect="Icon" ObjectID="_1586757233" r:id="rId24"/>
        </w:object>
      </w:r>
    </w:p>
    <w:p w:rsidR="00EA639E" w:rsidRPr="00DD2625" w:rsidRDefault="00EA639E" w:rsidP="00DD2625"/>
    <w:p w:rsidR="00DD2625" w:rsidRPr="00DD2625" w:rsidRDefault="00DD2625" w:rsidP="00DD2625"/>
    <w:p w:rsidR="00DD2625" w:rsidRDefault="00DD2625">
      <w:pPr>
        <w:spacing w:after="0"/>
        <w:jc w:val="left"/>
        <w:rPr>
          <w:b/>
          <w:color w:val="4F6228" w:themeColor="accent3" w:themeShade="80"/>
          <w:sz w:val="40"/>
        </w:rPr>
      </w:pPr>
      <w:r>
        <w:br w:type="page"/>
      </w:r>
    </w:p>
    <w:p w:rsidR="001011A5" w:rsidRDefault="005A68E8">
      <w:pPr>
        <w:pStyle w:val="Ttulo2"/>
      </w:pPr>
      <w:bookmarkStart w:id="23" w:name="_Toc512494269"/>
      <w:r>
        <w:t>WebServices</w:t>
      </w:r>
      <w:bookmarkEnd w:id="23"/>
    </w:p>
    <w:p w:rsidR="005A68E8" w:rsidRDefault="005A68E8" w:rsidP="005A68E8">
      <w:r w:rsidRPr="005A68E8">
        <w:t>La aplicación utiliza los W</w:t>
      </w:r>
      <w:r>
        <w:t>S de la Anses.</w:t>
      </w:r>
    </w:p>
    <w:p w:rsidR="005A68E8" w:rsidRDefault="005A68E8" w:rsidP="005A68E8"/>
    <w:p w:rsidR="005A68E8" w:rsidRDefault="005A68E8" w:rsidP="005A68E8">
      <w:r>
        <w:t>La URL de producción es:</w:t>
      </w:r>
    </w:p>
    <w:p w:rsidR="005A68E8" w:rsidRDefault="002119DD" w:rsidP="005A68E8">
      <w:hyperlink r:id="rId25" w:history="1">
        <w:r w:rsidR="005A68E8" w:rsidRPr="006E1E4E">
          <w:rPr>
            <w:rStyle w:val="Hipervnculo"/>
          </w:rPr>
          <w:t>http://servicioswww.anses.gob.ar/telefonica/dondecobro.aspx</w:t>
        </w:r>
      </w:hyperlink>
    </w:p>
    <w:p w:rsidR="005A68E8" w:rsidRPr="005A68E8" w:rsidRDefault="005A68E8" w:rsidP="005A68E8"/>
    <w:p w:rsidR="005A68E8" w:rsidRDefault="005A68E8">
      <w:pPr>
        <w:spacing w:after="0"/>
        <w:jc w:val="left"/>
        <w:rPr>
          <w:b/>
          <w:color w:val="4F6228" w:themeColor="accent3" w:themeShade="80"/>
          <w:sz w:val="40"/>
        </w:rPr>
      </w:pPr>
      <w:r>
        <w:br w:type="page"/>
      </w:r>
    </w:p>
    <w:p w:rsidR="00416BA9" w:rsidRDefault="00416BA9" w:rsidP="00416BA9">
      <w:pPr>
        <w:pStyle w:val="Ttulo1"/>
      </w:pPr>
      <w:bookmarkStart w:id="24" w:name="_Toc512494270"/>
      <w:r w:rsidRPr="00416BA9">
        <w:rPr>
          <w:lang w:val="es-AR"/>
        </w:rPr>
        <w:t>Programación</w:t>
      </w:r>
      <w:r>
        <w:t xml:space="preserve"> IVR</w:t>
      </w:r>
      <w:bookmarkEnd w:id="24"/>
    </w:p>
    <w:p w:rsidR="00F465F0" w:rsidRPr="00F465F0" w:rsidRDefault="00F465F0" w:rsidP="00F465F0">
      <w:pPr>
        <w:pStyle w:val="Ttulo2"/>
        <w:rPr>
          <w:lang w:val="es-AR"/>
        </w:rPr>
      </w:pPr>
      <w:bookmarkStart w:id="25" w:name="_Toc512494271"/>
      <w:r w:rsidRPr="00F465F0">
        <w:rPr>
          <w:lang w:val="es-AR"/>
        </w:rPr>
        <w:t>ANTES QUE NADA</w:t>
      </w:r>
      <w:bookmarkEnd w:id="25"/>
    </w:p>
    <w:p w:rsidR="00716427" w:rsidRDefault="00F465F0" w:rsidP="00F465F0">
      <w:r>
        <w:t xml:space="preserve">Hay que definir una aplicación IVR a través de la </w:t>
      </w:r>
      <w:r w:rsidR="00716427">
        <w:t>Web de administración, para “forzar” que se incluya esta línea en “extensions_additional.conf”:</w:t>
      </w:r>
    </w:p>
    <w:p w:rsidR="00716427" w:rsidRDefault="00716427" w:rsidP="00F465F0"/>
    <w:p w:rsidR="00716427" w:rsidRPr="00716427" w:rsidRDefault="00716427" w:rsidP="00716427">
      <w:pPr>
        <w:rPr>
          <w:color w:val="FF0000"/>
          <w:lang w:val="en-US"/>
        </w:rPr>
      </w:pPr>
      <w:r w:rsidRPr="00716427">
        <w:rPr>
          <w:color w:val="FF0000"/>
          <w:lang w:val="en-US"/>
        </w:rPr>
        <w:t>[app-miscapps]</w:t>
      </w:r>
    </w:p>
    <w:p w:rsidR="00716427" w:rsidRPr="00716427" w:rsidRDefault="00716427" w:rsidP="00716427">
      <w:pPr>
        <w:rPr>
          <w:color w:val="FF0000"/>
          <w:lang w:val="en-US"/>
        </w:rPr>
      </w:pPr>
      <w:r w:rsidRPr="00716427">
        <w:rPr>
          <w:color w:val="FF0000"/>
          <w:lang w:val="en-US"/>
        </w:rPr>
        <w:t>include =&gt; app-miscapps-custom</w:t>
      </w:r>
    </w:p>
    <w:p w:rsidR="00716427" w:rsidRPr="00716427" w:rsidRDefault="00716427" w:rsidP="00716427">
      <w:pPr>
        <w:rPr>
          <w:lang w:val="en-US"/>
        </w:rPr>
      </w:pPr>
      <w:r w:rsidRPr="00716427">
        <w:rPr>
          <w:lang w:val="en-US"/>
        </w:rPr>
        <w:t>exten =&gt; 779,1,Noop(Running miscapp 1: IVR Beneficios)</w:t>
      </w:r>
    </w:p>
    <w:p w:rsidR="00716427" w:rsidRDefault="00716427" w:rsidP="00716427">
      <w:r>
        <w:t>exten =&gt; 779,n,Macro(user-callerid,)</w:t>
      </w:r>
    </w:p>
    <w:p w:rsidR="00716427" w:rsidRPr="000963E1" w:rsidRDefault="00716427" w:rsidP="00716427">
      <w:r w:rsidRPr="000963E1">
        <w:t>exten =&gt; 779,n,Goto(ivr-1,s,1)</w:t>
      </w:r>
    </w:p>
    <w:p w:rsidR="00716427" w:rsidRPr="000963E1" w:rsidRDefault="00716427" w:rsidP="00716427"/>
    <w:p w:rsidR="00716427" w:rsidRDefault="00716427" w:rsidP="00716427">
      <w:r w:rsidRPr="00716427">
        <w:t>Esto se hace en d</w:t>
      </w:r>
      <w:r>
        <w:t>os pasos:</w:t>
      </w:r>
    </w:p>
    <w:p w:rsidR="00716427" w:rsidRDefault="00716427" w:rsidP="00716427">
      <w:r>
        <w:t>Applications-&gt;IVR (crear la aplicación)</w:t>
      </w:r>
    </w:p>
    <w:p w:rsidR="00716427" w:rsidRPr="00716427" w:rsidRDefault="00716427" w:rsidP="00716427">
      <w:pPr>
        <w:rPr>
          <w:lang w:val="en-US"/>
        </w:rPr>
      </w:pPr>
      <w:r w:rsidRPr="00716427">
        <w:rPr>
          <w:lang w:val="en-US"/>
        </w:rPr>
        <w:t>Applications-&gt;Misc Applications (para a</w:t>
      </w:r>
      <w:r>
        <w:rPr>
          <w:lang w:val="en-US"/>
        </w:rPr>
        <w:t>signarle el feature code)</w:t>
      </w:r>
    </w:p>
    <w:p w:rsidR="00716427" w:rsidRPr="00716427" w:rsidRDefault="00716427" w:rsidP="00716427">
      <w:pPr>
        <w:rPr>
          <w:lang w:val="en-US"/>
        </w:rPr>
      </w:pPr>
    </w:p>
    <w:p w:rsidR="00716427" w:rsidRDefault="00716427" w:rsidP="00F465F0">
      <w:r>
        <w:t>NOTA: para esta aplicación usar un feature code (ej: 779) que no se use prada nada</w:t>
      </w:r>
    </w:p>
    <w:p w:rsidR="00716427" w:rsidRDefault="00716427" w:rsidP="00F465F0"/>
    <w:p w:rsidR="00F465F0" w:rsidRPr="00F465F0" w:rsidRDefault="00F465F0" w:rsidP="00F465F0"/>
    <w:p w:rsidR="00FB74FC" w:rsidRDefault="00FB74FC" w:rsidP="00FB74FC">
      <w:pPr>
        <w:pStyle w:val="Ttulo2"/>
      </w:pPr>
      <w:bookmarkStart w:id="26" w:name="_Toc512494272"/>
      <w:r>
        <w:t>Ubicacion de archivos</w:t>
      </w:r>
      <w:bookmarkEnd w:id="26"/>
    </w:p>
    <w:p w:rsidR="00FB74FC" w:rsidRPr="00593591" w:rsidRDefault="00FB74FC" w:rsidP="00FB74FC">
      <w:pPr>
        <w:rPr>
          <w:u w:val="single"/>
          <w:lang w:val="en-US"/>
        </w:rPr>
      </w:pPr>
      <w:r w:rsidRPr="00593591">
        <w:rPr>
          <w:u w:val="single"/>
          <w:lang w:val="en-US"/>
        </w:rPr>
        <w:t xml:space="preserve">IVR </w:t>
      </w:r>
      <w:r>
        <w:rPr>
          <w:u w:val="single"/>
          <w:lang w:val="en-US"/>
        </w:rPr>
        <w:t>SCRIPTS</w:t>
      </w:r>
    </w:p>
    <w:p w:rsidR="0073140E" w:rsidRDefault="0073140E" w:rsidP="00FB74FC">
      <w:r>
        <w:t xml:space="preserve">El script de la aplicación IVR va a estar en un archivo </w:t>
      </w:r>
      <w:r w:rsidR="004C01CB">
        <w:t xml:space="preserve">versionado según la </w:t>
      </w:r>
      <w:r w:rsidR="00012411">
        <w:t>versión</w:t>
      </w:r>
      <w:r>
        <w:t xml:space="preserve">, cuyo nombre será según este ejemplo (asumiendo en este ejemplo que la </w:t>
      </w:r>
      <w:r w:rsidR="00012411">
        <w:t xml:space="preserve">versión </w:t>
      </w:r>
      <w:r>
        <w:t>es la “</w:t>
      </w:r>
      <w:r w:rsidR="00012411">
        <w:t>0.1</w:t>
      </w:r>
      <w:r>
        <w:t>”):</w:t>
      </w:r>
    </w:p>
    <w:p w:rsidR="0073140E" w:rsidRPr="0073140E" w:rsidRDefault="0073140E" w:rsidP="0073140E">
      <w:r w:rsidRPr="0073140E">
        <w:t>En /etc/asterisk/ivrbeneficios-0.</w:t>
      </w:r>
      <w:r>
        <w:t>1</w:t>
      </w:r>
      <w:r w:rsidRPr="0073140E">
        <w:t>.conf</w:t>
      </w:r>
    </w:p>
    <w:p w:rsidR="0073140E" w:rsidRDefault="0073140E" w:rsidP="0073140E"/>
    <w:p w:rsidR="0073140E" w:rsidRDefault="0073140E" w:rsidP="0073140E">
      <w:r>
        <w:t>Para que se ejecute el script del IVR, e</w:t>
      </w:r>
      <w:r w:rsidRPr="0073140E">
        <w:t>n /etc/asterisk/extensions_custom.conf</w:t>
      </w:r>
      <w:r>
        <w:t xml:space="preserve"> vamos a incluir las siguientes líneas:</w:t>
      </w:r>
    </w:p>
    <w:p w:rsidR="0073140E" w:rsidRPr="00D252C7" w:rsidRDefault="0073140E" w:rsidP="00781ED2">
      <w:pPr>
        <w:ind w:left="2"/>
        <w:rPr>
          <w:rFonts w:asciiTheme="minorHAnsi" w:hAnsiTheme="minorHAnsi" w:cstheme="minorHAnsi"/>
          <w:sz w:val="20"/>
          <w:lang w:val="en-US"/>
        </w:rPr>
      </w:pPr>
      <w:r w:rsidRPr="00D252C7">
        <w:rPr>
          <w:rFonts w:asciiTheme="minorHAnsi" w:hAnsiTheme="minorHAnsi" w:cstheme="minorHAnsi"/>
          <w:sz w:val="20"/>
          <w:lang w:val="en-US"/>
        </w:rPr>
        <w:t xml:space="preserve">#include </w:t>
      </w:r>
      <w:r w:rsidRPr="00D252C7">
        <w:rPr>
          <w:rFonts w:asciiTheme="minorHAnsi" w:hAnsiTheme="minorHAnsi" w:cstheme="minorHAnsi"/>
          <w:color w:val="FF0000"/>
          <w:sz w:val="20"/>
          <w:lang w:val="en-US"/>
        </w:rPr>
        <w:t>ivrbeneficios-0.1.conf</w:t>
      </w:r>
    </w:p>
    <w:p w:rsidR="0073140E" w:rsidRPr="00D252C7" w:rsidRDefault="0073140E" w:rsidP="00781ED2">
      <w:pPr>
        <w:ind w:left="2"/>
        <w:rPr>
          <w:rFonts w:asciiTheme="minorHAnsi" w:hAnsiTheme="minorHAnsi" w:cstheme="minorHAnsi"/>
          <w:sz w:val="20"/>
          <w:lang w:val="en-US"/>
        </w:rPr>
      </w:pPr>
      <w:r w:rsidRPr="00D252C7">
        <w:rPr>
          <w:rFonts w:asciiTheme="minorHAnsi" w:hAnsiTheme="minorHAnsi" w:cstheme="minorHAnsi"/>
          <w:sz w:val="20"/>
          <w:lang w:val="en-US"/>
        </w:rPr>
        <w:t>[app-miscapps-custom]</w:t>
      </w:r>
    </w:p>
    <w:p w:rsidR="0073140E" w:rsidRPr="00D252C7" w:rsidRDefault="0073140E" w:rsidP="00781ED2">
      <w:pPr>
        <w:ind w:left="2"/>
        <w:rPr>
          <w:rFonts w:asciiTheme="minorHAnsi" w:hAnsiTheme="minorHAnsi" w:cstheme="minorHAnsi"/>
          <w:sz w:val="20"/>
          <w:lang w:val="en-US"/>
        </w:rPr>
      </w:pPr>
      <w:r w:rsidRPr="00D252C7">
        <w:rPr>
          <w:rFonts w:asciiTheme="minorHAnsi" w:hAnsiTheme="minorHAnsi" w:cstheme="minorHAnsi"/>
          <w:sz w:val="20"/>
          <w:lang w:val="en-US"/>
        </w:rPr>
        <w:t xml:space="preserve">exten =&gt; 800,1,Noop(Running miscapp 1: </w:t>
      </w:r>
      <w:r w:rsidRPr="00D252C7">
        <w:rPr>
          <w:rFonts w:asciiTheme="minorHAnsi" w:hAnsiTheme="minorHAnsi" w:cstheme="minorHAnsi"/>
          <w:color w:val="FF0000"/>
          <w:sz w:val="20"/>
          <w:lang w:val="en-US"/>
        </w:rPr>
        <w:t>IVR Beneficios</w:t>
      </w:r>
      <w:r w:rsidR="005E29A6" w:rsidRPr="00D252C7">
        <w:rPr>
          <w:rFonts w:asciiTheme="minorHAnsi" w:hAnsiTheme="minorHAnsi" w:cstheme="minorHAnsi"/>
          <w:color w:val="FF0000"/>
          <w:sz w:val="20"/>
          <w:lang w:val="en-US"/>
        </w:rPr>
        <w:t xml:space="preserve"> 0.1</w:t>
      </w:r>
      <w:r w:rsidRPr="00D252C7">
        <w:rPr>
          <w:rFonts w:asciiTheme="minorHAnsi" w:hAnsiTheme="minorHAnsi" w:cstheme="minorHAnsi"/>
          <w:sz w:val="20"/>
          <w:lang w:val="en-US"/>
        </w:rPr>
        <w:t>)</w:t>
      </w:r>
    </w:p>
    <w:p w:rsidR="0073140E" w:rsidRPr="00D252C7" w:rsidRDefault="0073140E" w:rsidP="00781ED2">
      <w:pPr>
        <w:ind w:left="2"/>
        <w:rPr>
          <w:rFonts w:asciiTheme="minorHAnsi" w:hAnsiTheme="minorHAnsi" w:cstheme="minorHAnsi"/>
          <w:sz w:val="20"/>
        </w:rPr>
      </w:pPr>
      <w:r w:rsidRPr="00D252C7">
        <w:rPr>
          <w:rFonts w:asciiTheme="minorHAnsi" w:hAnsiTheme="minorHAnsi" w:cstheme="minorHAnsi"/>
          <w:sz w:val="20"/>
        </w:rPr>
        <w:t>exten =&gt; 800,n,Macro(user-callerid,)</w:t>
      </w:r>
    </w:p>
    <w:p w:rsidR="0073140E" w:rsidRPr="00D252C7" w:rsidRDefault="0073140E" w:rsidP="00781ED2">
      <w:pPr>
        <w:ind w:left="2"/>
        <w:rPr>
          <w:rFonts w:asciiTheme="minorHAnsi" w:hAnsiTheme="minorHAnsi" w:cstheme="minorHAnsi"/>
          <w:sz w:val="20"/>
        </w:rPr>
      </w:pPr>
      <w:r w:rsidRPr="00D252C7">
        <w:rPr>
          <w:rFonts w:asciiTheme="minorHAnsi" w:hAnsiTheme="minorHAnsi" w:cstheme="minorHAnsi"/>
          <w:sz w:val="20"/>
        </w:rPr>
        <w:t>exten =&gt; 800,n,Goto(</w:t>
      </w:r>
      <w:r w:rsidRPr="00D252C7">
        <w:rPr>
          <w:rFonts w:asciiTheme="minorHAnsi" w:hAnsiTheme="minorHAnsi" w:cstheme="minorHAnsi"/>
          <w:color w:val="FF0000"/>
          <w:sz w:val="20"/>
        </w:rPr>
        <w:t>ivr</w:t>
      </w:r>
      <w:r w:rsidR="005E29A6" w:rsidRPr="00D252C7">
        <w:rPr>
          <w:rFonts w:asciiTheme="minorHAnsi" w:hAnsiTheme="minorHAnsi" w:cstheme="minorHAnsi"/>
          <w:color w:val="FF0000"/>
          <w:sz w:val="20"/>
        </w:rPr>
        <w:t>beneficios-0.1</w:t>
      </w:r>
      <w:r w:rsidRPr="00D252C7">
        <w:rPr>
          <w:rFonts w:asciiTheme="minorHAnsi" w:hAnsiTheme="minorHAnsi" w:cstheme="minorHAnsi"/>
          <w:sz w:val="20"/>
        </w:rPr>
        <w:t>,s,1)</w:t>
      </w:r>
    </w:p>
    <w:p w:rsidR="00850F2D" w:rsidRDefault="00850F2D" w:rsidP="00FB74FC"/>
    <w:p w:rsidR="00850F2D" w:rsidRDefault="00850F2D" w:rsidP="00FB74FC">
      <w:r>
        <w:t>Donde:</w:t>
      </w:r>
    </w:p>
    <w:p w:rsidR="00A31CF3" w:rsidRDefault="00A31CF3" w:rsidP="00781ED2">
      <w:r>
        <w:t>. ivrbeneficios es el nombre del ivr</w:t>
      </w:r>
    </w:p>
    <w:p w:rsidR="00A31CF3" w:rsidRDefault="00A31CF3" w:rsidP="00781ED2">
      <w:r>
        <w:t>. 0.1 es la versión</w:t>
      </w:r>
    </w:p>
    <w:p w:rsidR="00781ED2" w:rsidRDefault="00781ED2" w:rsidP="00781ED2">
      <w:r>
        <w:t>. 800 sería el número de extensión de la aplicación IVR</w:t>
      </w:r>
    </w:p>
    <w:p w:rsidR="0073140E" w:rsidRDefault="00781ED2" w:rsidP="00781ED2">
      <w:r>
        <w:t>.</w:t>
      </w:r>
      <w:r w:rsidR="0073140E">
        <w:t xml:space="preserve"> E</w:t>
      </w:r>
      <w:r w:rsidR="0073140E" w:rsidRPr="0059128D">
        <w:t>st</w:t>
      </w:r>
      <w:r w:rsidR="0073140E">
        <w:t>os archivos nunca van a ser “pisado</w:t>
      </w:r>
      <w:r w:rsidR="005E29A6">
        <w:t>s</w:t>
      </w:r>
      <w:r w:rsidR="0073140E">
        <w:t>” por la Web de administración, por lo que podemos añadir scripts y macros sin problemas.</w:t>
      </w:r>
    </w:p>
    <w:p w:rsidR="00FB74FC" w:rsidRDefault="00FB74FC" w:rsidP="00FB74FC">
      <w:pPr>
        <w:rPr>
          <w:u w:val="single"/>
        </w:rPr>
      </w:pPr>
    </w:p>
    <w:p w:rsidR="00FB74FC" w:rsidRPr="00593591" w:rsidRDefault="00FB74FC" w:rsidP="00FB74FC">
      <w:pPr>
        <w:rPr>
          <w:u w:val="single"/>
        </w:rPr>
      </w:pPr>
      <w:r w:rsidRPr="00593591">
        <w:rPr>
          <w:u w:val="single"/>
        </w:rPr>
        <w:t>AGI SCRIPTS</w:t>
      </w:r>
    </w:p>
    <w:p w:rsidR="00FB74FC" w:rsidRDefault="00FB74FC" w:rsidP="00FB74FC">
      <w:r>
        <w:t>AGI scripts en /var/lib/asterisk/agi-bin</w:t>
      </w:r>
    </w:p>
    <w:p w:rsidR="00FB74FC" w:rsidRPr="00D66D03" w:rsidRDefault="00FB74FC" w:rsidP="00FB74FC"/>
    <w:p w:rsidR="00FB74FC" w:rsidRPr="00FB74FC" w:rsidRDefault="00FB74FC" w:rsidP="00FB74FC">
      <w:pPr>
        <w:rPr>
          <w:u w:val="single"/>
        </w:rPr>
      </w:pPr>
      <w:r w:rsidRPr="00FB74FC">
        <w:rPr>
          <w:u w:val="single"/>
        </w:rPr>
        <w:t>AUDIOS</w:t>
      </w:r>
    </w:p>
    <w:p w:rsidR="00FB74FC" w:rsidRPr="00593591" w:rsidRDefault="00FB74FC" w:rsidP="00FB74FC">
      <w:pPr>
        <w:rPr>
          <w:lang w:val="en-US"/>
        </w:rPr>
      </w:pPr>
      <w:r w:rsidRPr="00593591">
        <w:rPr>
          <w:lang w:val="en-US"/>
        </w:rPr>
        <w:t>Standard audios in /var/lib/asterisk/sounds/en where "en" is for the language English (for spanish might be different)</w:t>
      </w:r>
    </w:p>
    <w:p w:rsidR="00FB74FC" w:rsidRPr="00593591" w:rsidRDefault="00FB74FC" w:rsidP="00FB74FC">
      <w:pPr>
        <w:rPr>
          <w:lang w:val="en-US"/>
        </w:rPr>
      </w:pPr>
      <w:r w:rsidRPr="00593591">
        <w:rPr>
          <w:lang w:val="en-US"/>
        </w:rPr>
        <w:t>Custom audios in /var/lib/asterisk/sounds/en/custom where "en" is for the language English (for spanish might be different)</w:t>
      </w:r>
    </w:p>
    <w:p w:rsidR="00FB74FC" w:rsidRPr="00593591" w:rsidRDefault="00FB74FC" w:rsidP="00FB74FC">
      <w:pPr>
        <w:rPr>
          <w:i/>
          <w:lang w:val="en-US"/>
        </w:rPr>
      </w:pPr>
      <w:r w:rsidRPr="00593591">
        <w:rPr>
          <w:i/>
          <w:lang w:val="en-US"/>
        </w:rPr>
        <w:t>Nota: Audios need to be recorded as ".wav" files 16-bit PCM 8000hz mono</w:t>
      </w:r>
    </w:p>
    <w:p w:rsidR="00FB74FC" w:rsidRDefault="00FB74FC" w:rsidP="00FB74FC">
      <w:pPr>
        <w:rPr>
          <w:lang w:val="en-US"/>
        </w:rPr>
      </w:pPr>
    </w:p>
    <w:p w:rsidR="00FB74FC" w:rsidRPr="00593591" w:rsidRDefault="00FB74FC" w:rsidP="00FB74FC">
      <w:pPr>
        <w:rPr>
          <w:u w:val="single"/>
          <w:lang w:val="en-US"/>
        </w:rPr>
      </w:pPr>
      <w:r w:rsidRPr="00593591">
        <w:rPr>
          <w:u w:val="single"/>
          <w:lang w:val="en-US"/>
        </w:rPr>
        <w:t>LOGS</w:t>
      </w:r>
    </w:p>
    <w:p w:rsidR="00FB74FC" w:rsidRPr="00593591" w:rsidRDefault="00FB74FC" w:rsidP="00FB74FC">
      <w:pPr>
        <w:rPr>
          <w:lang w:val="en-US"/>
        </w:rPr>
      </w:pPr>
      <w:r w:rsidRPr="00593591">
        <w:rPr>
          <w:lang w:val="en-US"/>
        </w:rPr>
        <w:t>Logs in /var/log/asterisk</w:t>
      </w:r>
    </w:p>
    <w:p w:rsidR="00FB74FC" w:rsidRDefault="00FB74FC" w:rsidP="00FB74FC">
      <w:pPr>
        <w:rPr>
          <w:lang w:val="en-US"/>
        </w:rPr>
      </w:pPr>
      <w:r w:rsidRPr="00593591">
        <w:rPr>
          <w:lang w:val="en-US"/>
        </w:rPr>
        <w:t>Today's logfile is called "full" and logfiles from prior days are named "full.xxx" or full-xxx"</w:t>
      </w:r>
    </w:p>
    <w:p w:rsidR="00593591" w:rsidRPr="00FB74FC" w:rsidRDefault="00593591" w:rsidP="00593591">
      <w:pPr>
        <w:rPr>
          <w:lang w:val="en-US"/>
        </w:rPr>
      </w:pPr>
    </w:p>
    <w:p w:rsidR="00416BA9" w:rsidRDefault="00416BA9" w:rsidP="00416BA9">
      <w:pPr>
        <w:pStyle w:val="Ttulo2"/>
      </w:pPr>
      <w:bookmarkStart w:id="27" w:name="_Toc512494273"/>
      <w:r>
        <w:t>IVR Script – Comandos Utiles</w:t>
      </w:r>
      <w:bookmarkEnd w:id="27"/>
    </w:p>
    <w:p w:rsidR="00416BA9" w:rsidRDefault="00416BA9" w:rsidP="00416BA9">
      <w:pPr>
        <w:rPr>
          <w:u w:val="single"/>
          <w:lang w:val="en-US"/>
        </w:rPr>
      </w:pPr>
    </w:p>
    <w:p w:rsidR="00416BA9" w:rsidRDefault="00416BA9" w:rsidP="00416BA9">
      <w:pPr>
        <w:rPr>
          <w:u w:val="single"/>
          <w:lang w:val="en-US"/>
        </w:rPr>
      </w:pPr>
      <w:r w:rsidRPr="006E6AD1">
        <w:rPr>
          <w:u w:val="single"/>
          <w:lang w:val="en-US"/>
        </w:rPr>
        <w:t>PROMPT &amp; COLLECTS</w:t>
      </w:r>
    </w:p>
    <w:p w:rsidR="00416BA9" w:rsidRPr="00945DCC" w:rsidRDefault="00416BA9" w:rsidP="00416BA9">
      <w:pPr>
        <w:rPr>
          <w:lang w:val="en-US"/>
        </w:rPr>
      </w:pPr>
      <w:r>
        <w:rPr>
          <w:lang w:val="en-US"/>
        </w:rPr>
        <w:t>C</w:t>
      </w:r>
      <w:r w:rsidRPr="00945DCC">
        <w:rPr>
          <w:lang w:val="en-US"/>
        </w:rPr>
        <w:t>ollect digits Read(out_variable,greeting,max_digits,option,max_retries,timeout)</w:t>
      </w:r>
    </w:p>
    <w:p w:rsidR="00416BA9" w:rsidRPr="00945DCC" w:rsidRDefault="00416BA9" w:rsidP="00416BA9">
      <w:pPr>
        <w:rPr>
          <w:lang w:val="en-US"/>
        </w:rPr>
      </w:pPr>
      <w:r w:rsidRPr="00945DCC">
        <w:rPr>
          <w:lang w:val="en-US"/>
        </w:rPr>
        <w:t>option: There are 3 options:(sin). s(skip):to return immediately if the line is not up. i(indication):Rather than playing a prompt, play an indication tone of some sort (such as the dialtone). n(noanswer) to read digits even if the line is not up</w:t>
      </w:r>
    </w:p>
    <w:p w:rsidR="00416BA9" w:rsidRPr="00945DCC" w:rsidRDefault="00416BA9" w:rsidP="00416BA9">
      <w:pPr>
        <w:rPr>
          <w:lang w:val="en-US"/>
        </w:rPr>
      </w:pPr>
    </w:p>
    <w:p w:rsidR="00416BA9" w:rsidRPr="00945DCC" w:rsidRDefault="00416BA9" w:rsidP="00416BA9">
      <w:pPr>
        <w:rPr>
          <w:lang w:val="en-US"/>
        </w:rPr>
      </w:pPr>
      <w:r w:rsidRPr="00945DCC">
        <w:rPr>
          <w:lang w:val="en-US"/>
        </w:rPr>
        <w:t>exten =&gt; s,1,Read(digits,greeting,s,3,5)</w:t>
      </w:r>
    </w:p>
    <w:p w:rsidR="00416BA9" w:rsidRPr="00945DCC" w:rsidRDefault="00416BA9" w:rsidP="00416BA9">
      <w:pPr>
        <w:rPr>
          <w:lang w:val="en-US"/>
        </w:rPr>
      </w:pPr>
      <w:r w:rsidRPr="00945DCC">
        <w:rPr>
          <w:lang w:val="en-US"/>
        </w:rPr>
        <w:t>;then digits lengh can be checked like this</w:t>
      </w:r>
    </w:p>
    <w:p w:rsidR="00416BA9" w:rsidRPr="00945DCC" w:rsidRDefault="00416BA9" w:rsidP="00416BA9">
      <w:pPr>
        <w:rPr>
          <w:lang w:val="en-US"/>
        </w:rPr>
      </w:pPr>
      <w:r w:rsidRPr="00945DCC">
        <w:rPr>
          <w:lang w:val="en-US"/>
        </w:rPr>
        <w:t>exten =&gt; s,1,GotoIf($[${LEN(${digits})} = 0]?sorry,s,1)</w:t>
      </w:r>
    </w:p>
    <w:p w:rsidR="00416BA9" w:rsidRPr="00945DCC" w:rsidRDefault="00416BA9" w:rsidP="00416BA9">
      <w:pPr>
        <w:rPr>
          <w:lang w:val="en-US"/>
        </w:rPr>
      </w:pPr>
      <w:r w:rsidRPr="00945DCC">
        <w:rPr>
          <w:lang w:val="en-US"/>
        </w:rPr>
        <w:t>exten =&gt; s,2,GotoIf($[${LEN(${digits})} &gt; 11]?notrecognized,s,1)</w:t>
      </w:r>
    </w:p>
    <w:p w:rsidR="00416BA9" w:rsidRPr="00945DCC" w:rsidRDefault="00416BA9" w:rsidP="00416BA9">
      <w:pPr>
        <w:rPr>
          <w:lang w:val="en-US"/>
        </w:rPr>
      </w:pPr>
      <w:r w:rsidRPr="00945DCC">
        <w:rPr>
          <w:lang w:val="en-US"/>
        </w:rPr>
        <w:t>exten =&gt; s,3,GotoIf($[${LEN(${digits})} = 11]?fixdigits,s,1)</w:t>
      </w:r>
    </w:p>
    <w:p w:rsidR="00416BA9" w:rsidRPr="00945DCC" w:rsidRDefault="00416BA9" w:rsidP="00416BA9">
      <w:pPr>
        <w:rPr>
          <w:lang w:val="en-US"/>
        </w:rPr>
      </w:pPr>
      <w:r w:rsidRPr="00945DCC">
        <w:rPr>
          <w:lang w:val="en-US"/>
        </w:rPr>
        <w:t>exten =&gt; s,4,GotoIf($[${LEN(${digits})} &lt; 10]?notrecognized,s,1)</w:t>
      </w:r>
    </w:p>
    <w:p w:rsidR="00416BA9" w:rsidRDefault="00416BA9" w:rsidP="00416BA9">
      <w:pPr>
        <w:rPr>
          <w:lang w:val="en-US"/>
        </w:rPr>
      </w:pPr>
      <w:r w:rsidRPr="00945DCC">
        <w:rPr>
          <w:lang w:val="en-US"/>
        </w:rPr>
        <w:t>exten =&gt; s,5,Goto(confirmdigits,s,1)</w:t>
      </w:r>
    </w:p>
    <w:p w:rsidR="00B35869" w:rsidRDefault="00B35869" w:rsidP="00416BA9">
      <w:pPr>
        <w:rPr>
          <w:lang w:val="en-US"/>
        </w:rPr>
      </w:pPr>
    </w:p>
    <w:p w:rsidR="00B35869" w:rsidRDefault="00B35869" w:rsidP="00416BA9">
      <w:r w:rsidRPr="00B35869">
        <w:t>Para escribir en un a</w:t>
      </w:r>
      <w:r>
        <w:t>rchivo de texto desde el dialplan:</w:t>
      </w:r>
    </w:p>
    <w:p w:rsidR="00B35869" w:rsidRDefault="00B35869" w:rsidP="00416BA9">
      <w:pPr>
        <w:rPr>
          <w:lang w:val="en-US"/>
        </w:rPr>
      </w:pPr>
      <w:r w:rsidRPr="00B35869">
        <w:rPr>
          <w:lang w:val="en-US"/>
        </w:rPr>
        <w:t>exten =&gt; s,n,System(/bin/echo "hello, world" &gt;&gt; /tmp/test.txt)</w:t>
      </w:r>
    </w:p>
    <w:p w:rsidR="00026517" w:rsidRDefault="00026517" w:rsidP="00026517">
      <w:r w:rsidRPr="00B35869">
        <w:t>Para escribir en un a</w:t>
      </w:r>
      <w:r>
        <w:t>rchivo de texto desde un shell script AGI (no desde el dialplan):</w:t>
      </w:r>
    </w:p>
    <w:p w:rsidR="00026517" w:rsidRDefault="00026517" w:rsidP="00416BA9">
      <w:pPr>
        <w:rPr>
          <w:lang w:val="en-US"/>
        </w:rPr>
      </w:pPr>
      <w:r w:rsidRPr="00026517">
        <w:rPr>
          <w:lang w:val="en-US"/>
        </w:rPr>
        <w:t>/bin/echo "hello, world" &gt;&gt; /tmp/test3.txt</w:t>
      </w:r>
    </w:p>
    <w:p w:rsidR="00A04A4C" w:rsidRDefault="00A04A4C" w:rsidP="00416BA9">
      <w:pPr>
        <w:rPr>
          <w:lang w:val="en-US"/>
        </w:rPr>
      </w:pPr>
    </w:p>
    <w:p w:rsidR="00A04A4C" w:rsidRDefault="00A04A4C" w:rsidP="00416BA9">
      <w:pPr>
        <w:rPr>
          <w:lang w:val="en-US"/>
        </w:rPr>
      </w:pPr>
    </w:p>
    <w:p w:rsidR="00A04A4C" w:rsidRPr="00B57EFA" w:rsidRDefault="00A04A4C">
      <w:pPr>
        <w:spacing w:after="0"/>
        <w:jc w:val="left"/>
        <w:rPr>
          <w:b/>
          <w:color w:val="4F6228" w:themeColor="accent3" w:themeShade="80"/>
          <w:sz w:val="40"/>
          <w:lang w:val="en-US"/>
        </w:rPr>
      </w:pPr>
      <w:r w:rsidRPr="00B57EFA">
        <w:rPr>
          <w:lang w:val="en-US"/>
        </w:rPr>
        <w:br w:type="page"/>
      </w:r>
    </w:p>
    <w:p w:rsidR="00A04A4C" w:rsidRDefault="00A04A4C" w:rsidP="00A04A4C">
      <w:pPr>
        <w:pStyle w:val="Ttulo1"/>
      </w:pPr>
      <w:bookmarkStart w:id="28" w:name="_Toc512494274"/>
      <w:r>
        <w:rPr>
          <w:lang w:val="es-AR"/>
        </w:rPr>
        <w:t>CDRs</w:t>
      </w:r>
      <w:bookmarkEnd w:id="28"/>
    </w:p>
    <w:p w:rsidR="00A04A4C" w:rsidRPr="00F465F0" w:rsidRDefault="00A04A4C" w:rsidP="00A04A4C">
      <w:pPr>
        <w:pStyle w:val="Ttulo2"/>
        <w:rPr>
          <w:lang w:val="es-AR"/>
        </w:rPr>
      </w:pPr>
      <w:bookmarkStart w:id="29" w:name="_Toc512494275"/>
      <w:r w:rsidRPr="00F465F0">
        <w:rPr>
          <w:lang w:val="es-AR"/>
        </w:rPr>
        <w:t>ANTES QUE NADA</w:t>
      </w:r>
      <w:bookmarkEnd w:id="29"/>
    </w:p>
    <w:p w:rsidR="001A6DE2" w:rsidRDefault="00620604" w:rsidP="00A04A4C">
      <w:r>
        <w:t>Leer</w:t>
      </w:r>
    </w:p>
    <w:p w:rsidR="00620604" w:rsidRDefault="002119DD" w:rsidP="00A04A4C">
      <w:hyperlink r:id="rId26" w:history="1">
        <w:r w:rsidR="00620604" w:rsidRPr="00964B45">
          <w:rPr>
            <w:rStyle w:val="Hipervnculo"/>
          </w:rPr>
          <w:t>http://doxygen.asterisk.org/trunk/Config_cdr.html</w:t>
        </w:r>
      </w:hyperlink>
    </w:p>
    <w:p w:rsidR="001A6DE2" w:rsidRDefault="002119DD" w:rsidP="00A04A4C">
      <w:hyperlink r:id="rId27" w:history="1">
        <w:r w:rsidR="001A6DE2" w:rsidRPr="00964B45">
          <w:rPr>
            <w:rStyle w:val="Hipervnculo"/>
          </w:rPr>
          <w:t>https://www.voip-info.org/wiki/view/Asterisk+cdr+csv</w:t>
        </w:r>
      </w:hyperlink>
      <w:r w:rsidR="001A6DE2">
        <w:t xml:space="preserve"> </w:t>
      </w:r>
    </w:p>
    <w:p w:rsidR="007760C2" w:rsidRDefault="002119DD" w:rsidP="00A04A4C">
      <w:hyperlink r:id="rId28" w:history="1">
        <w:r w:rsidR="007760C2" w:rsidRPr="00964B45">
          <w:rPr>
            <w:rStyle w:val="Hipervnculo"/>
          </w:rPr>
          <w:t>https://github.com/asterisk/asterisk/blob/master/configs/samples/cdr_custom.conf.sample</w:t>
        </w:r>
      </w:hyperlink>
      <w:r w:rsidR="007760C2">
        <w:t xml:space="preserve"> </w:t>
      </w:r>
    </w:p>
    <w:p w:rsidR="00261AEB" w:rsidRDefault="00261AEB" w:rsidP="00A04A4C"/>
    <w:p w:rsidR="004968E0" w:rsidRDefault="004968E0" w:rsidP="00EF2C59">
      <w:pPr>
        <w:pStyle w:val="Ttulo2"/>
      </w:pPr>
      <w:bookmarkStart w:id="30" w:name="_Toc512494276"/>
      <w:r>
        <w:rPr>
          <w:lang w:val="es-AR"/>
        </w:rPr>
        <w:t>Configurar CDRs</w:t>
      </w:r>
      <w:r w:rsidR="003653EB">
        <w:rPr>
          <w:lang w:val="es-AR"/>
        </w:rPr>
        <w:t xml:space="preserve"> estándar</w:t>
      </w:r>
      <w:bookmarkEnd w:id="30"/>
    </w:p>
    <w:p w:rsidR="003653EB" w:rsidRDefault="003653EB" w:rsidP="004968E0">
      <w:r w:rsidRPr="003653EB">
        <w:t xml:space="preserve">Por defecto Asterisk genera un archivo de CDRs con toda la información en </w:t>
      </w:r>
      <w:r w:rsidR="004968E0" w:rsidRPr="003653EB">
        <w:t>/var/log/asterisk/cdr-csv/Master.csv</w:t>
      </w:r>
    </w:p>
    <w:p w:rsidR="00B73595" w:rsidRDefault="00B73595" w:rsidP="004968E0"/>
    <w:p w:rsidR="00B73595" w:rsidRPr="003653EB" w:rsidRDefault="00B73595" w:rsidP="004968E0">
      <w:r>
        <w:t>PASO 1</w:t>
      </w:r>
    </w:p>
    <w:p w:rsidR="003653EB" w:rsidRDefault="003653EB" w:rsidP="004968E0">
      <w:r w:rsidRPr="003653EB">
        <w:t xml:space="preserve">Para habilitar o deshabilitar los CDRs </w:t>
      </w:r>
      <w:r>
        <w:t xml:space="preserve">estándar </w:t>
      </w:r>
      <w:r w:rsidRPr="003653EB">
        <w:t xml:space="preserve">añadir </w:t>
      </w:r>
      <w:r w:rsidR="00783802">
        <w:t>a</w:t>
      </w:r>
      <w:r w:rsidR="004968E0" w:rsidRPr="003653EB">
        <w:t xml:space="preserve"> /etc/asterisk/cdr.conf</w:t>
      </w:r>
    </w:p>
    <w:p w:rsidR="004968E0" w:rsidRPr="004968E0" w:rsidRDefault="003653EB" w:rsidP="004968E0">
      <w:pPr>
        <w:ind w:left="1"/>
        <w:rPr>
          <w:i/>
          <w:sz w:val="18"/>
          <w:lang w:val="en-US"/>
        </w:rPr>
      </w:pPr>
      <w:r w:rsidRPr="007760C2">
        <w:rPr>
          <w:i/>
          <w:sz w:val="18"/>
        </w:rPr>
        <w:t xml:space="preserve"> </w:t>
      </w:r>
      <w:r w:rsidR="004968E0" w:rsidRPr="004968E0">
        <w:rPr>
          <w:i/>
          <w:sz w:val="18"/>
          <w:lang w:val="en-US"/>
        </w:rPr>
        <w:t>[general]</w:t>
      </w:r>
    </w:p>
    <w:p w:rsidR="004968E0" w:rsidRPr="004968E0" w:rsidRDefault="004968E0" w:rsidP="004968E0">
      <w:pPr>
        <w:ind w:left="1"/>
        <w:rPr>
          <w:i/>
          <w:sz w:val="18"/>
          <w:lang w:val="en-US"/>
        </w:rPr>
      </w:pPr>
      <w:r w:rsidRPr="004968E0">
        <w:rPr>
          <w:i/>
          <w:sz w:val="18"/>
          <w:lang w:val="en-US"/>
        </w:rPr>
        <w:t>enable=yes</w:t>
      </w:r>
    </w:p>
    <w:p w:rsidR="004968E0" w:rsidRPr="004968E0" w:rsidRDefault="004968E0" w:rsidP="004968E0">
      <w:pPr>
        <w:ind w:left="1"/>
        <w:rPr>
          <w:i/>
          <w:sz w:val="18"/>
          <w:lang w:val="en-US"/>
        </w:rPr>
      </w:pPr>
      <w:r w:rsidRPr="004968E0">
        <w:rPr>
          <w:i/>
          <w:sz w:val="18"/>
          <w:lang w:val="en-US"/>
        </w:rPr>
        <w:t>loggingsafeshutdown=yes</w:t>
      </w:r>
    </w:p>
    <w:p w:rsidR="004968E0" w:rsidRPr="004968E0" w:rsidRDefault="004968E0" w:rsidP="004968E0">
      <w:pPr>
        <w:ind w:left="1"/>
        <w:rPr>
          <w:i/>
          <w:sz w:val="18"/>
          <w:lang w:val="en-US"/>
        </w:rPr>
      </w:pPr>
      <w:r w:rsidRPr="004968E0">
        <w:rPr>
          <w:i/>
          <w:sz w:val="18"/>
          <w:lang w:val="en-US"/>
        </w:rPr>
        <w:t>[csv]</w:t>
      </w:r>
    </w:p>
    <w:p w:rsidR="004968E0" w:rsidRPr="004968E0" w:rsidRDefault="004968E0" w:rsidP="004968E0">
      <w:pPr>
        <w:ind w:left="1"/>
        <w:rPr>
          <w:i/>
          <w:sz w:val="18"/>
          <w:lang w:val="en-US"/>
        </w:rPr>
      </w:pPr>
      <w:r w:rsidRPr="004968E0">
        <w:rPr>
          <w:i/>
          <w:sz w:val="18"/>
          <w:lang w:val="en-US"/>
        </w:rPr>
        <w:t>usegmtime=yes</w:t>
      </w:r>
    </w:p>
    <w:p w:rsidR="004968E0" w:rsidRPr="004968E0" w:rsidRDefault="004968E0" w:rsidP="004968E0">
      <w:pPr>
        <w:ind w:left="1"/>
        <w:rPr>
          <w:i/>
          <w:sz w:val="18"/>
          <w:lang w:val="en-US"/>
        </w:rPr>
      </w:pPr>
      <w:r w:rsidRPr="004968E0">
        <w:rPr>
          <w:i/>
          <w:sz w:val="18"/>
          <w:lang w:val="en-US"/>
        </w:rPr>
        <w:t>loguniqueid=yes</w:t>
      </w:r>
    </w:p>
    <w:p w:rsidR="004968E0" w:rsidRPr="004968E0" w:rsidRDefault="004968E0" w:rsidP="004968E0">
      <w:pPr>
        <w:ind w:left="1"/>
        <w:rPr>
          <w:i/>
          <w:sz w:val="18"/>
          <w:lang w:val="en-US"/>
        </w:rPr>
      </w:pPr>
      <w:r w:rsidRPr="004968E0">
        <w:rPr>
          <w:i/>
          <w:sz w:val="18"/>
          <w:lang w:val="en-US"/>
        </w:rPr>
        <w:t>loguserfield=yes</w:t>
      </w:r>
    </w:p>
    <w:p w:rsidR="004968E0" w:rsidRDefault="004968E0" w:rsidP="004968E0">
      <w:r>
        <w:t>OJO: luego de hacer cambios en /etc/asterisk/cdr.conf hay que reiniciar Linux (reboot)</w:t>
      </w:r>
    </w:p>
    <w:p w:rsidR="00691198" w:rsidRPr="00DE0A58" w:rsidRDefault="00691198" w:rsidP="00593591"/>
    <w:p w:rsidR="00691198" w:rsidRPr="004968E0" w:rsidRDefault="001C03B9" w:rsidP="00691198">
      <w:pPr>
        <w:pStyle w:val="Ttulo2"/>
        <w:rPr>
          <w:lang w:val="es-AR"/>
        </w:rPr>
      </w:pPr>
      <w:bookmarkStart w:id="31" w:name="_Toc512494277"/>
      <w:r>
        <w:rPr>
          <w:lang w:val="es-AR"/>
        </w:rPr>
        <w:t xml:space="preserve">Configurar </w:t>
      </w:r>
      <w:r w:rsidR="00691198" w:rsidRPr="004968E0">
        <w:rPr>
          <w:lang w:val="es-AR"/>
        </w:rPr>
        <w:t>C</w:t>
      </w:r>
      <w:r w:rsidR="00691198">
        <w:t>DRs Custom</w:t>
      </w:r>
      <w:bookmarkEnd w:id="31"/>
    </w:p>
    <w:p w:rsidR="00B73595" w:rsidRDefault="00B73595" w:rsidP="00691198">
      <w:r>
        <w:t>PASO 1</w:t>
      </w:r>
    </w:p>
    <w:p w:rsidR="00691198" w:rsidRDefault="00EF2C59" w:rsidP="00691198">
      <w:r>
        <w:t>Antes que nada t</w:t>
      </w:r>
      <w:r w:rsidR="00691198">
        <w:t>iene que estar cargado el módulo cdr_custom.so en el archivo /etc/</w:t>
      </w:r>
      <w:r w:rsidR="00A66C6F">
        <w:t>a</w:t>
      </w:r>
      <w:r w:rsidR="00691198">
        <w:t>sterisk/modules.conf</w:t>
      </w:r>
    </w:p>
    <w:p w:rsidR="00B05BC3" w:rsidRPr="00B05BC3" w:rsidRDefault="00B05BC3" w:rsidP="00691198">
      <w:pPr>
        <w:rPr>
          <w:i/>
          <w:sz w:val="18"/>
        </w:rPr>
      </w:pPr>
      <w:r w:rsidRPr="00B05BC3">
        <w:rPr>
          <w:i/>
          <w:sz w:val="18"/>
        </w:rPr>
        <w:t>preload = cdr_custom.so</w:t>
      </w:r>
    </w:p>
    <w:p w:rsidR="00B05BC3" w:rsidRDefault="00B05BC3" w:rsidP="00691198"/>
    <w:p w:rsidR="00B73595" w:rsidRDefault="00B73595" w:rsidP="00691198">
      <w:r>
        <w:t>PASO 2</w:t>
      </w:r>
    </w:p>
    <w:p w:rsidR="00B73595" w:rsidRDefault="00B73595" w:rsidP="00B73595">
      <w:r>
        <w:t xml:space="preserve">Añadir en </w:t>
      </w:r>
      <w:r w:rsidRPr="003653EB">
        <w:t>/etc/asterisk/cdr.conf</w:t>
      </w:r>
    </w:p>
    <w:p w:rsidR="00B73595" w:rsidRPr="00DE0A58" w:rsidRDefault="00B73595" w:rsidP="00B73595">
      <w:pPr>
        <w:rPr>
          <w:i/>
          <w:sz w:val="18"/>
          <w:lang w:val="en-US"/>
        </w:rPr>
      </w:pPr>
      <w:r w:rsidRPr="00DE0A58">
        <w:rPr>
          <w:i/>
          <w:sz w:val="18"/>
          <w:lang w:val="en-US"/>
        </w:rPr>
        <w:t>[custom]</w:t>
      </w:r>
    </w:p>
    <w:p w:rsidR="00B73595" w:rsidRPr="00DE0A58" w:rsidRDefault="00B73595" w:rsidP="00B73595">
      <w:pPr>
        <w:rPr>
          <w:i/>
          <w:sz w:val="18"/>
          <w:lang w:val="en-US"/>
        </w:rPr>
      </w:pPr>
      <w:r w:rsidRPr="00DE0A58">
        <w:rPr>
          <w:i/>
          <w:sz w:val="18"/>
          <w:lang w:val="en-US"/>
        </w:rPr>
        <w:t>usegmtime=yes</w:t>
      </w:r>
    </w:p>
    <w:p w:rsidR="00B73595" w:rsidRPr="00DE0A58" w:rsidRDefault="00B73595" w:rsidP="00B73595">
      <w:pPr>
        <w:rPr>
          <w:i/>
          <w:sz w:val="18"/>
          <w:lang w:val="en-US"/>
        </w:rPr>
      </w:pPr>
      <w:r w:rsidRPr="00DE0A58">
        <w:rPr>
          <w:i/>
          <w:sz w:val="18"/>
          <w:lang w:val="en-US"/>
        </w:rPr>
        <w:t>loguniqueid=yes</w:t>
      </w:r>
    </w:p>
    <w:p w:rsidR="00B73595" w:rsidRPr="00DE0A58" w:rsidRDefault="00B73595" w:rsidP="00B73595">
      <w:pPr>
        <w:rPr>
          <w:i/>
          <w:sz w:val="18"/>
          <w:lang w:val="en-US"/>
        </w:rPr>
      </w:pPr>
      <w:r w:rsidRPr="00DE0A58">
        <w:rPr>
          <w:i/>
          <w:sz w:val="18"/>
          <w:lang w:val="en-US"/>
        </w:rPr>
        <w:t>loguserfield=yes</w:t>
      </w:r>
    </w:p>
    <w:p w:rsidR="00B73595" w:rsidRPr="00DE0A58" w:rsidRDefault="00B73595" w:rsidP="00691198">
      <w:pPr>
        <w:rPr>
          <w:lang w:val="en-US"/>
        </w:rPr>
      </w:pPr>
    </w:p>
    <w:p w:rsidR="00B73595" w:rsidRDefault="00B73595" w:rsidP="00691198">
      <w:r>
        <w:t>PASO 3</w:t>
      </w:r>
    </w:p>
    <w:p w:rsidR="00A66C6F" w:rsidRDefault="00A66C6F" w:rsidP="00691198">
      <w:r>
        <w:t xml:space="preserve">Luego tenemos que añadir el nombre del archivo y el formato del CDR en </w:t>
      </w:r>
    </w:p>
    <w:p w:rsidR="00A66C6F" w:rsidRDefault="00A66C6F" w:rsidP="00A66C6F">
      <w:pPr>
        <w:rPr>
          <w:lang w:val="en-US"/>
        </w:rPr>
      </w:pPr>
      <w:r w:rsidRPr="00A66C6F">
        <w:rPr>
          <w:lang w:val="en-US"/>
        </w:rPr>
        <w:t>/etc/asterisk/cdr_custom.conf</w:t>
      </w:r>
    </w:p>
    <w:p w:rsidR="00B73595" w:rsidRPr="00B73595" w:rsidRDefault="00B73595" w:rsidP="00B73595">
      <w:pPr>
        <w:rPr>
          <w:i/>
          <w:sz w:val="18"/>
          <w:lang w:val="en-US"/>
        </w:rPr>
      </w:pPr>
      <w:r w:rsidRPr="00B73595">
        <w:rPr>
          <w:i/>
          <w:sz w:val="18"/>
          <w:lang w:val="en-US"/>
        </w:rPr>
        <w:t>[mappings]</w:t>
      </w:r>
    </w:p>
    <w:p w:rsidR="00B05BC3" w:rsidRDefault="00B73595" w:rsidP="00B73595">
      <w:pPr>
        <w:rPr>
          <w:i/>
          <w:sz w:val="18"/>
          <w:lang w:val="en-US"/>
        </w:rPr>
      </w:pPr>
      <w:r w:rsidRPr="00B73595">
        <w:rPr>
          <w:i/>
          <w:sz w:val="18"/>
          <w:lang w:val="en-US"/>
        </w:rPr>
        <w:t>ReporteCuitTelefono.csv =&gt; ${CSV_QUOTE(${CDR(end)})},${CSV_QUOTE(${CDR(sessionid)})},${CSV_QUOTE(${CDR(cuit)})},${CSV_QUOTE(${CDR(phone)})}</w:t>
      </w:r>
    </w:p>
    <w:p w:rsidR="00B73595" w:rsidRDefault="00B73595" w:rsidP="00B73595">
      <w:pPr>
        <w:rPr>
          <w:i/>
          <w:sz w:val="18"/>
          <w:lang w:val="en-US"/>
        </w:rPr>
      </w:pPr>
    </w:p>
    <w:p w:rsidR="00B73595" w:rsidRPr="00B73595" w:rsidRDefault="00B73595" w:rsidP="00B73595">
      <w:r>
        <w:t>OJO: luego de hacer cambios en /etc/asterisk/cdr.conf o /etc/asterisk/cdr_custom.conf hay que reiniciar Linux (reboot)</w:t>
      </w:r>
    </w:p>
    <w:p w:rsidR="00B73595" w:rsidRPr="00B73595" w:rsidRDefault="00B73595" w:rsidP="00B73595"/>
    <w:p w:rsidR="00B73595" w:rsidRPr="00B73595" w:rsidRDefault="00B73595" w:rsidP="00B73595">
      <w:r w:rsidRPr="00B73595">
        <w:t>PASO 4</w:t>
      </w:r>
    </w:p>
    <w:p w:rsidR="00B05BC3" w:rsidRDefault="00B05BC3" w:rsidP="00A66C6F">
      <w:r w:rsidRPr="00B05BC3">
        <w:t>En el dial</w:t>
      </w:r>
      <w:r>
        <w:t>plan se puede escribir en los campos custom</w:t>
      </w:r>
    </w:p>
    <w:p w:rsidR="00B73595" w:rsidRPr="00B73595" w:rsidRDefault="00B73595" w:rsidP="00B73595">
      <w:pPr>
        <w:rPr>
          <w:i/>
          <w:sz w:val="18"/>
          <w:lang w:val="en-US"/>
        </w:rPr>
      </w:pPr>
      <w:r w:rsidRPr="00B73595">
        <w:rPr>
          <w:i/>
          <w:sz w:val="18"/>
          <w:lang w:val="en-US"/>
        </w:rPr>
        <w:t>exten =&gt; s,n,Set(CDR(cuit)=${cuitIngresado})</w:t>
      </w:r>
    </w:p>
    <w:p w:rsidR="00B73595" w:rsidRPr="00B73595" w:rsidRDefault="00B73595" w:rsidP="00B73595">
      <w:pPr>
        <w:rPr>
          <w:i/>
          <w:sz w:val="18"/>
          <w:lang w:val="en-US"/>
        </w:rPr>
      </w:pPr>
      <w:r w:rsidRPr="00B73595">
        <w:rPr>
          <w:i/>
          <w:sz w:val="18"/>
          <w:lang w:val="en-US"/>
        </w:rPr>
        <w:t>exten =&gt; s,n,Set(CDR(phone)=${enteredPhone})</w:t>
      </w:r>
    </w:p>
    <w:p w:rsidR="00B05BC3" w:rsidRDefault="00B73595" w:rsidP="00B73595">
      <w:pPr>
        <w:rPr>
          <w:i/>
          <w:sz w:val="18"/>
          <w:lang w:val="en-US"/>
        </w:rPr>
      </w:pPr>
      <w:r w:rsidRPr="00B73595">
        <w:rPr>
          <w:i/>
          <w:sz w:val="18"/>
          <w:lang w:val="en-US"/>
        </w:rPr>
        <w:t>exten =&gt; s,n,Set(CDR(sessionid)=${CUSTOM_SESSION_ID})</w:t>
      </w:r>
    </w:p>
    <w:p w:rsidR="00B73595" w:rsidRDefault="00B73595" w:rsidP="00B73595">
      <w:pPr>
        <w:rPr>
          <w:lang w:val="en-US"/>
        </w:rPr>
      </w:pPr>
    </w:p>
    <w:p w:rsidR="00B73595" w:rsidRPr="00DE0A58" w:rsidRDefault="00B73595" w:rsidP="00B73595">
      <w:r w:rsidRPr="00DE0A58">
        <w:t>RESULTADO</w:t>
      </w:r>
    </w:p>
    <w:p w:rsidR="00A66C6F" w:rsidRDefault="00A66C6F" w:rsidP="00A66C6F">
      <w:r w:rsidRPr="00A66C6F">
        <w:t xml:space="preserve">El archivo </w:t>
      </w:r>
      <w:r>
        <w:t xml:space="preserve">de CDR </w:t>
      </w:r>
      <w:r w:rsidRPr="00A66C6F">
        <w:t>es generado e</w:t>
      </w:r>
      <w:r>
        <w:t>n:</w:t>
      </w:r>
    </w:p>
    <w:p w:rsidR="00691198" w:rsidRDefault="00A66C6F" w:rsidP="00593591">
      <w:pPr>
        <w:rPr>
          <w:lang w:val="en-US"/>
        </w:rPr>
      </w:pPr>
      <w:r w:rsidRPr="00B73595">
        <w:rPr>
          <w:lang w:val="en-US"/>
        </w:rPr>
        <w:t>/var/log/asterisk/cdr-custom</w:t>
      </w:r>
      <w:r w:rsidR="00B73595" w:rsidRPr="00B73595">
        <w:rPr>
          <w:lang w:val="en-US"/>
        </w:rPr>
        <w:t>/ReporteCuitTelefono.csv</w:t>
      </w:r>
    </w:p>
    <w:p w:rsidR="001C03B9" w:rsidRDefault="001C03B9">
      <w:pPr>
        <w:spacing w:after="0"/>
        <w:jc w:val="left"/>
        <w:rPr>
          <w:lang w:val="en-US"/>
        </w:rPr>
      </w:pPr>
      <w:r>
        <w:rPr>
          <w:lang w:val="en-US"/>
        </w:rPr>
        <w:br w:type="page"/>
      </w:r>
    </w:p>
    <w:p w:rsidR="001C03B9" w:rsidRDefault="001C03B9" w:rsidP="00593591">
      <w:pPr>
        <w:rPr>
          <w:lang w:val="en-US"/>
        </w:rPr>
      </w:pPr>
    </w:p>
    <w:p w:rsidR="001C03B9" w:rsidRPr="004968E0" w:rsidRDefault="001C03B9" w:rsidP="001C03B9">
      <w:pPr>
        <w:pStyle w:val="Ttulo2"/>
        <w:rPr>
          <w:lang w:val="es-AR"/>
        </w:rPr>
      </w:pPr>
      <w:bookmarkStart w:id="32" w:name="_Toc512494278"/>
      <w:bookmarkStart w:id="33" w:name="_Hlk507537190"/>
      <w:r w:rsidRPr="004968E0">
        <w:rPr>
          <w:lang w:val="es-AR"/>
        </w:rPr>
        <w:t>Ver el estatus de C</w:t>
      </w:r>
      <w:r>
        <w:t>DRs</w:t>
      </w:r>
      <w:bookmarkEnd w:id="32"/>
    </w:p>
    <w:p w:rsidR="001C03B9" w:rsidRDefault="001C03B9" w:rsidP="001C03B9">
      <w:r w:rsidRPr="003F7CF5">
        <w:t>Para ver el status d</w:t>
      </w:r>
      <w:r>
        <w:t>el sistema de CDR</w:t>
      </w:r>
    </w:p>
    <w:bookmarkEnd w:id="33"/>
    <w:p w:rsidR="001C03B9" w:rsidRPr="00B73595" w:rsidRDefault="001C03B9" w:rsidP="001C03B9">
      <w:r w:rsidRPr="00B73595">
        <w:t>*CLI&gt; cdr show status</w:t>
      </w:r>
    </w:p>
    <w:p w:rsidR="001C03B9" w:rsidRPr="000A2E74" w:rsidRDefault="001C03B9" w:rsidP="001C03B9">
      <w:r w:rsidRPr="000A2E74">
        <w:t>… asegurarse que esté Enabled y</w:t>
      </w:r>
      <w:r>
        <w:t xml:space="preserve"> que aparezca “csv” y “cdr-custom” como un Registered Backend</w:t>
      </w:r>
    </w:p>
    <w:p w:rsidR="001C03B9" w:rsidRPr="003F7CF5" w:rsidRDefault="001C03B9" w:rsidP="001C03B9">
      <w:r w:rsidRPr="001029E9">
        <w:rPr>
          <w:noProof/>
        </w:rPr>
        <w:drawing>
          <wp:inline distT="0" distB="0" distL="0" distR="0" wp14:anchorId="378AAEA1" wp14:editId="5E5A350C">
            <wp:extent cx="40290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9075" cy="2286000"/>
                    </a:xfrm>
                    <a:prstGeom prst="rect">
                      <a:avLst/>
                    </a:prstGeom>
                  </pic:spPr>
                </pic:pic>
              </a:graphicData>
            </a:graphic>
          </wp:inline>
        </w:drawing>
      </w:r>
    </w:p>
    <w:p w:rsidR="001C03B9" w:rsidRPr="003F7CF5" w:rsidRDefault="001C03B9" w:rsidP="001C03B9"/>
    <w:p w:rsidR="001C03B9" w:rsidRPr="004968E0" w:rsidRDefault="001C03B9" w:rsidP="001C03B9">
      <w:r w:rsidRPr="004968E0">
        <w:t>Si no se generan los cdrs ver</w:t>
      </w:r>
      <w:r>
        <w:t xml:space="preserve"> si aparece </w:t>
      </w:r>
      <w:r w:rsidRPr="004968E0">
        <w:t>“cdr_csv.</w:t>
      </w:r>
      <w:r>
        <w:t>so” en los módulos cargados:</w:t>
      </w:r>
    </w:p>
    <w:p w:rsidR="001C03B9" w:rsidRPr="00B73595" w:rsidRDefault="001C03B9" w:rsidP="001C03B9">
      <w:r w:rsidRPr="00B73595">
        <w:t>*CLI&gt; module show</w:t>
      </w:r>
    </w:p>
    <w:p w:rsidR="001C03B9" w:rsidRPr="004968E0" w:rsidRDefault="001C03B9" w:rsidP="001C03B9">
      <w:r w:rsidRPr="004968E0">
        <w:t>… si no aparece añadirlo en /etc/asterisk/modules.conf</w:t>
      </w:r>
    </w:p>
    <w:p w:rsidR="001C03B9" w:rsidRDefault="001C03B9" w:rsidP="001C03B9"/>
    <w:p w:rsidR="001C03B9" w:rsidRPr="00B73595" w:rsidRDefault="001C03B9" w:rsidP="001C03B9"/>
    <w:p w:rsidR="001C03B9" w:rsidRPr="00A04A4C" w:rsidRDefault="001C03B9" w:rsidP="001C03B9">
      <w:pPr>
        <w:pStyle w:val="Ttulo2"/>
      </w:pPr>
      <w:bookmarkStart w:id="34" w:name="_Toc512494279"/>
      <w:r>
        <w:rPr>
          <w:lang w:val="es-AR"/>
        </w:rPr>
        <w:t>Campos del CDR</w:t>
      </w:r>
      <w:bookmarkEnd w:id="34"/>
    </w:p>
    <w:p w:rsidR="001C03B9" w:rsidRPr="00A04A4C" w:rsidRDefault="001C03B9" w:rsidP="001C03B9">
      <w:pPr>
        <w:rPr>
          <w:lang w:val="en-US"/>
        </w:rPr>
      </w:pPr>
      <w:r w:rsidRPr="00A04A4C">
        <w:rPr>
          <w:lang w:val="en-US"/>
        </w:rPr>
        <w:t xml:space="preserve">    accountcode: What account number to use: Asterisk billing account, (string, 20 characters)</w:t>
      </w:r>
    </w:p>
    <w:p w:rsidR="001C03B9" w:rsidRPr="00A04A4C" w:rsidRDefault="001C03B9" w:rsidP="001C03B9">
      <w:pPr>
        <w:rPr>
          <w:lang w:val="en-US"/>
        </w:rPr>
      </w:pPr>
      <w:r w:rsidRPr="00A04A4C">
        <w:rPr>
          <w:lang w:val="en-US"/>
        </w:rPr>
        <w:t xml:space="preserve">    src: Caller*ID number (string, 80 characters)</w:t>
      </w:r>
    </w:p>
    <w:p w:rsidR="001C03B9" w:rsidRPr="00A04A4C" w:rsidRDefault="001C03B9" w:rsidP="001C03B9">
      <w:pPr>
        <w:rPr>
          <w:lang w:val="en-US"/>
        </w:rPr>
      </w:pPr>
      <w:r w:rsidRPr="00A04A4C">
        <w:rPr>
          <w:lang w:val="en-US"/>
        </w:rPr>
        <w:t xml:space="preserve">    dst: Destination extension (string, 80 characters)</w:t>
      </w:r>
    </w:p>
    <w:p w:rsidR="001C03B9" w:rsidRPr="00A04A4C" w:rsidRDefault="001C03B9" w:rsidP="001C03B9">
      <w:pPr>
        <w:rPr>
          <w:lang w:val="en-US"/>
        </w:rPr>
      </w:pPr>
      <w:r w:rsidRPr="00A04A4C">
        <w:rPr>
          <w:lang w:val="en-US"/>
        </w:rPr>
        <w:t xml:space="preserve">    dcontext: Destination context (string, 80 characters)</w:t>
      </w:r>
    </w:p>
    <w:p w:rsidR="001C03B9" w:rsidRPr="00A04A4C" w:rsidRDefault="001C03B9" w:rsidP="001C03B9">
      <w:pPr>
        <w:rPr>
          <w:lang w:val="en-US"/>
        </w:rPr>
      </w:pPr>
      <w:r w:rsidRPr="00A04A4C">
        <w:rPr>
          <w:lang w:val="en-US"/>
        </w:rPr>
        <w:t xml:space="preserve">    clid: Caller*ID with text (80 characters)</w:t>
      </w:r>
    </w:p>
    <w:p w:rsidR="001C03B9" w:rsidRPr="00A04A4C" w:rsidRDefault="001C03B9" w:rsidP="001C03B9">
      <w:pPr>
        <w:rPr>
          <w:lang w:val="en-US"/>
        </w:rPr>
      </w:pPr>
      <w:r w:rsidRPr="00A04A4C">
        <w:rPr>
          <w:lang w:val="en-US"/>
        </w:rPr>
        <w:t xml:space="preserve">    channel: Channel used (80 characters)</w:t>
      </w:r>
    </w:p>
    <w:p w:rsidR="001C03B9" w:rsidRPr="00A04A4C" w:rsidRDefault="001C03B9" w:rsidP="001C03B9">
      <w:pPr>
        <w:rPr>
          <w:lang w:val="en-US"/>
        </w:rPr>
      </w:pPr>
      <w:r w:rsidRPr="00A04A4C">
        <w:rPr>
          <w:lang w:val="en-US"/>
        </w:rPr>
        <w:t xml:space="preserve">    dstchannel: Destination channel if appropriate (80 characters)</w:t>
      </w:r>
    </w:p>
    <w:p w:rsidR="001C03B9" w:rsidRPr="00A04A4C" w:rsidRDefault="001C03B9" w:rsidP="001C03B9">
      <w:pPr>
        <w:rPr>
          <w:lang w:val="en-US"/>
        </w:rPr>
      </w:pPr>
      <w:r w:rsidRPr="00A04A4C">
        <w:rPr>
          <w:lang w:val="en-US"/>
        </w:rPr>
        <w:t xml:space="preserve">    lastapp: Last application if appropriate (80 characters)</w:t>
      </w:r>
    </w:p>
    <w:p w:rsidR="001C03B9" w:rsidRPr="00A04A4C" w:rsidRDefault="001C03B9" w:rsidP="001C03B9">
      <w:pPr>
        <w:rPr>
          <w:lang w:val="en-US"/>
        </w:rPr>
      </w:pPr>
      <w:r w:rsidRPr="00A04A4C">
        <w:rPr>
          <w:lang w:val="en-US"/>
        </w:rPr>
        <w:t xml:space="preserve">    lastdata: Last application data (arguments) (80 characters)</w:t>
      </w:r>
    </w:p>
    <w:p w:rsidR="001C03B9" w:rsidRPr="00A04A4C" w:rsidRDefault="001C03B9" w:rsidP="001C03B9">
      <w:pPr>
        <w:rPr>
          <w:lang w:val="en-US"/>
        </w:rPr>
      </w:pPr>
      <w:r w:rsidRPr="00A04A4C">
        <w:rPr>
          <w:lang w:val="en-US"/>
        </w:rPr>
        <w:t xml:space="preserve">    start: Start of call (date/time)</w:t>
      </w:r>
    </w:p>
    <w:p w:rsidR="001C03B9" w:rsidRPr="00A04A4C" w:rsidRDefault="001C03B9" w:rsidP="001C03B9">
      <w:pPr>
        <w:rPr>
          <w:lang w:val="en-US"/>
        </w:rPr>
      </w:pPr>
      <w:r w:rsidRPr="00A04A4C">
        <w:rPr>
          <w:lang w:val="en-US"/>
        </w:rPr>
        <w:t xml:space="preserve">    answer: Answer of call (date/time)</w:t>
      </w:r>
    </w:p>
    <w:p w:rsidR="001C03B9" w:rsidRPr="00A04A4C" w:rsidRDefault="001C03B9" w:rsidP="001C03B9">
      <w:pPr>
        <w:rPr>
          <w:lang w:val="en-US"/>
        </w:rPr>
      </w:pPr>
      <w:r w:rsidRPr="00A04A4C">
        <w:rPr>
          <w:lang w:val="en-US"/>
        </w:rPr>
        <w:t xml:space="preserve">    end: End of call (date/time)</w:t>
      </w:r>
    </w:p>
    <w:p w:rsidR="001C03B9" w:rsidRPr="00A04A4C" w:rsidRDefault="001C03B9" w:rsidP="001C03B9">
      <w:pPr>
        <w:rPr>
          <w:lang w:val="en-US"/>
        </w:rPr>
      </w:pPr>
      <w:r w:rsidRPr="00A04A4C">
        <w:rPr>
          <w:lang w:val="en-US"/>
        </w:rPr>
        <w:t xml:space="preserve">    duration: Total time in system, in seconds (integer)</w:t>
      </w:r>
    </w:p>
    <w:p w:rsidR="001C03B9" w:rsidRPr="00A04A4C" w:rsidRDefault="001C03B9" w:rsidP="001C03B9">
      <w:pPr>
        <w:rPr>
          <w:lang w:val="en-US"/>
        </w:rPr>
      </w:pPr>
      <w:r w:rsidRPr="00A04A4C">
        <w:rPr>
          <w:lang w:val="en-US"/>
        </w:rPr>
        <w:t xml:space="preserve">    billsec: Total time call is up, in seconds (integer)</w:t>
      </w:r>
    </w:p>
    <w:p w:rsidR="001C03B9" w:rsidRPr="00A04A4C" w:rsidRDefault="001C03B9" w:rsidP="001C03B9">
      <w:pPr>
        <w:rPr>
          <w:lang w:val="en-US"/>
        </w:rPr>
      </w:pPr>
      <w:r w:rsidRPr="00A04A4C">
        <w:rPr>
          <w:lang w:val="en-US"/>
        </w:rPr>
        <w:t xml:space="preserve">    disposition: What happened to the call: ANSWERED, NO ANSWER, BUSY, FAILED</w:t>
      </w:r>
    </w:p>
    <w:p w:rsidR="001C03B9" w:rsidRPr="00A04A4C" w:rsidRDefault="001C03B9" w:rsidP="001C03B9">
      <w:pPr>
        <w:rPr>
          <w:lang w:val="en-US"/>
        </w:rPr>
      </w:pPr>
      <w:r w:rsidRPr="00A04A4C">
        <w:rPr>
          <w:lang w:val="en-US"/>
        </w:rPr>
        <w:t xml:space="preserve">    amaflags: What flags to use: see amaflags::DOCUMENTATION, BILL, IGNORE etc, specified on a per channel basis like accountcode.</w:t>
      </w:r>
    </w:p>
    <w:p w:rsidR="001C03B9" w:rsidRPr="00B73595" w:rsidRDefault="001C03B9" w:rsidP="00593591">
      <w:pPr>
        <w:rPr>
          <w:lang w:val="en-US"/>
        </w:rPr>
      </w:pPr>
    </w:p>
    <w:sectPr w:rsidR="001C03B9" w:rsidRPr="00B73595" w:rsidSect="002E13F7">
      <w:headerReference w:type="default" r:id="rId30"/>
      <w:footerReference w:type="default" r:id="rId31"/>
      <w:pgSz w:w="12242" w:h="15842" w:code="1"/>
      <w:pgMar w:top="1618" w:right="1134" w:bottom="1418" w:left="170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6BE" w:rsidRDefault="008216BE" w:rsidP="001171D9">
      <w:r>
        <w:separator/>
      </w:r>
    </w:p>
  </w:endnote>
  <w:endnote w:type="continuationSeparator" w:id="0">
    <w:p w:rsidR="008216BE" w:rsidRDefault="008216BE" w:rsidP="0011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tempelGaramondRoman">
    <w:altName w:val="Courier New"/>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9DD" w:rsidRPr="00A03C9D" w:rsidRDefault="002119DD" w:rsidP="001171D9">
    <w:pPr>
      <w:pStyle w:val="Textonotapie"/>
    </w:pPr>
    <w:r w:rsidRPr="001171D9">
      <w:fldChar w:fldCharType="begin"/>
    </w:r>
    <w:r w:rsidRPr="001171D9">
      <w:instrText xml:space="preserve"> FILENAME </w:instrText>
    </w:r>
    <w:r w:rsidRPr="001171D9">
      <w:fldChar w:fldCharType="separate"/>
    </w:r>
    <w:r>
      <w:rPr>
        <w:noProof/>
      </w:rPr>
      <w:t>Teleperformance - AsteriskIVR - Project Notes v6.docx</w:t>
    </w:r>
    <w:r w:rsidRPr="001171D9">
      <w:fldChar w:fldCharType="end"/>
    </w:r>
    <w:r w:rsidRPr="001171D9">
      <w:t xml:space="preserve">                                             </w:t>
    </w:r>
    <w:r>
      <w:t xml:space="preserve">                                                 </w:t>
    </w:r>
    <w:r w:rsidRPr="001171D9">
      <w:t xml:space="preserve">                            Page </w:t>
    </w:r>
    <w:r w:rsidRPr="001171D9">
      <w:fldChar w:fldCharType="begin"/>
    </w:r>
    <w:r w:rsidRPr="001171D9">
      <w:instrText xml:space="preserve"> PAGE </w:instrText>
    </w:r>
    <w:r w:rsidRPr="001171D9">
      <w:fldChar w:fldCharType="separate"/>
    </w:r>
    <w:r>
      <w:rPr>
        <w:noProof/>
      </w:rPr>
      <w:t>8</w:t>
    </w:r>
    <w:r w:rsidRPr="001171D9">
      <w:fldChar w:fldCharType="end"/>
    </w:r>
    <w:r w:rsidRPr="001171D9">
      <w:t xml:space="preserve"> of </w:t>
    </w:r>
    <w:r w:rsidRPr="001171D9">
      <w:rPr>
        <w:rStyle w:val="Nmerodepgina"/>
      </w:rPr>
      <w:fldChar w:fldCharType="begin"/>
    </w:r>
    <w:r w:rsidRPr="001171D9">
      <w:rPr>
        <w:rStyle w:val="Nmerodepgina"/>
      </w:rPr>
      <w:instrText xml:space="preserve"> NUMPAGES </w:instrText>
    </w:r>
    <w:r w:rsidRPr="001171D9">
      <w:rPr>
        <w:rStyle w:val="Nmerodepgina"/>
      </w:rPr>
      <w:fldChar w:fldCharType="separate"/>
    </w:r>
    <w:r>
      <w:rPr>
        <w:rStyle w:val="Nmerodepgina"/>
        <w:noProof/>
      </w:rPr>
      <w:t>24</w:t>
    </w:r>
    <w:r w:rsidRPr="001171D9">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6BE" w:rsidRDefault="008216BE" w:rsidP="001171D9">
      <w:r>
        <w:separator/>
      </w:r>
    </w:p>
  </w:footnote>
  <w:footnote w:type="continuationSeparator" w:id="0">
    <w:p w:rsidR="008216BE" w:rsidRDefault="008216BE" w:rsidP="00117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9DD" w:rsidRDefault="002119DD">
    <w:pPr>
      <w:rPr>
        <w:sz w:val="2"/>
      </w:rPr>
    </w:pPr>
    <w:r>
      <w:rPr>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4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29"/>
      <w:gridCol w:w="3626"/>
      <w:gridCol w:w="3110"/>
    </w:tblGrid>
    <w:tr w:rsidR="002119DD" w:rsidRPr="00AC601C" w:rsidTr="00181B37">
      <w:trPr>
        <w:cantSplit/>
      </w:trPr>
      <w:tc>
        <w:tcPr>
          <w:tcW w:w="3329" w:type="dxa"/>
          <w:vMerge w:val="restart"/>
          <w:tcBorders>
            <w:top w:val="single" w:sz="12" w:space="0" w:color="auto"/>
            <w:right w:val="nil"/>
          </w:tcBorders>
          <w:vAlign w:val="center"/>
        </w:tcPr>
        <w:p w:rsidR="002119DD" w:rsidRPr="00AC601C" w:rsidRDefault="002119DD" w:rsidP="00181B37">
          <w:r w:rsidRPr="00AC601C">
            <w:rPr>
              <w:noProof/>
              <w:sz w:val="14"/>
              <w:szCs w:val="14"/>
              <w:lang w:eastAsia="es-AR"/>
            </w:rPr>
            <w:drawing>
              <wp:anchor distT="0" distB="0" distL="114300" distR="114300" simplePos="0" relativeHeight="251659264" behindDoc="0" locked="0" layoutInCell="1" allowOverlap="1">
                <wp:simplePos x="0" y="0"/>
                <wp:positionH relativeFrom="column">
                  <wp:posOffset>96520</wp:posOffset>
                </wp:positionH>
                <wp:positionV relativeFrom="paragraph">
                  <wp:posOffset>-25400</wp:posOffset>
                </wp:positionV>
                <wp:extent cx="1078865" cy="674370"/>
                <wp:effectExtent l="0" t="0" r="6985" b="0"/>
                <wp:wrapNone/>
                <wp:docPr id="13" name="Imagen 13"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í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865" cy="6743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36" w:type="dxa"/>
          <w:gridSpan w:val="2"/>
          <w:tcBorders>
            <w:top w:val="single" w:sz="12" w:space="0" w:color="auto"/>
            <w:left w:val="nil"/>
            <w:bottom w:val="nil"/>
          </w:tcBorders>
          <w:vAlign w:val="center"/>
        </w:tcPr>
        <w:p w:rsidR="002119DD" w:rsidRPr="00AC601C" w:rsidRDefault="002119DD" w:rsidP="00181B37">
          <w:pPr>
            <w:rPr>
              <w:sz w:val="16"/>
              <w:szCs w:val="16"/>
            </w:rPr>
          </w:pPr>
        </w:p>
      </w:tc>
    </w:tr>
    <w:tr w:rsidR="002119DD" w:rsidRPr="00AC601C" w:rsidTr="00181B37">
      <w:trPr>
        <w:cantSplit/>
        <w:trHeight w:val="106"/>
      </w:trPr>
      <w:tc>
        <w:tcPr>
          <w:tcW w:w="3329" w:type="dxa"/>
          <w:vMerge/>
          <w:tcBorders>
            <w:right w:val="nil"/>
          </w:tcBorders>
          <w:vAlign w:val="center"/>
        </w:tcPr>
        <w:p w:rsidR="002119DD" w:rsidRPr="00AC601C" w:rsidRDefault="002119DD" w:rsidP="00181B37">
          <w:pPr>
            <w:jc w:val="center"/>
            <w:rPr>
              <w:rFonts w:cs="Arial"/>
              <w:sz w:val="12"/>
              <w:szCs w:val="12"/>
            </w:rPr>
          </w:pPr>
        </w:p>
      </w:tc>
      <w:tc>
        <w:tcPr>
          <w:tcW w:w="6736" w:type="dxa"/>
          <w:gridSpan w:val="2"/>
          <w:tcBorders>
            <w:top w:val="nil"/>
            <w:left w:val="nil"/>
            <w:bottom w:val="nil"/>
          </w:tcBorders>
          <w:vAlign w:val="center"/>
        </w:tcPr>
        <w:p w:rsidR="002119DD" w:rsidRPr="00AC601C" w:rsidRDefault="002119DD" w:rsidP="00181B37">
          <w:pPr>
            <w:jc w:val="center"/>
            <w:rPr>
              <w:sz w:val="16"/>
              <w:szCs w:val="16"/>
            </w:rPr>
          </w:pPr>
        </w:p>
      </w:tc>
    </w:tr>
    <w:tr w:rsidR="002119DD" w:rsidRPr="00AC601C" w:rsidTr="00181B37">
      <w:trPr>
        <w:cantSplit/>
        <w:trHeight w:val="106"/>
      </w:trPr>
      <w:tc>
        <w:tcPr>
          <w:tcW w:w="3329" w:type="dxa"/>
          <w:vMerge/>
          <w:tcBorders>
            <w:right w:val="nil"/>
          </w:tcBorders>
          <w:vAlign w:val="center"/>
        </w:tcPr>
        <w:p w:rsidR="002119DD" w:rsidRPr="00AC601C" w:rsidRDefault="002119DD" w:rsidP="00181B37">
          <w:pPr>
            <w:jc w:val="center"/>
            <w:rPr>
              <w:rFonts w:cs="Arial"/>
              <w:sz w:val="12"/>
              <w:szCs w:val="12"/>
            </w:rPr>
          </w:pPr>
        </w:p>
      </w:tc>
      <w:tc>
        <w:tcPr>
          <w:tcW w:w="6736" w:type="dxa"/>
          <w:gridSpan w:val="2"/>
          <w:tcBorders>
            <w:top w:val="nil"/>
            <w:left w:val="nil"/>
            <w:bottom w:val="nil"/>
          </w:tcBorders>
          <w:vAlign w:val="center"/>
        </w:tcPr>
        <w:p w:rsidR="002119DD" w:rsidRPr="00AC601C" w:rsidRDefault="002119DD" w:rsidP="00181B37">
          <w:pPr>
            <w:jc w:val="right"/>
            <w:rPr>
              <w:sz w:val="16"/>
              <w:szCs w:val="16"/>
              <w:lang w:val="en-US"/>
            </w:rPr>
          </w:pPr>
          <w:r>
            <w:rPr>
              <w:noProof/>
            </w:rPr>
            <w:drawing>
              <wp:anchor distT="0" distB="0" distL="114300" distR="114300" simplePos="0" relativeHeight="251658240" behindDoc="0" locked="0" layoutInCell="1" allowOverlap="1">
                <wp:simplePos x="0" y="0"/>
                <wp:positionH relativeFrom="column">
                  <wp:posOffset>-184785</wp:posOffset>
                </wp:positionH>
                <wp:positionV relativeFrom="paragraph">
                  <wp:posOffset>-281940</wp:posOffset>
                </wp:positionV>
                <wp:extent cx="2466975" cy="655955"/>
                <wp:effectExtent l="0" t="0" r="9525" b="0"/>
                <wp:wrapNone/>
                <wp:docPr id="11" name="Imagen 11" descr="tp_logo%20-%20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_logo%20-%20cop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66975" cy="6559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3035935</wp:posOffset>
                </wp:positionH>
                <wp:positionV relativeFrom="paragraph">
                  <wp:posOffset>-241300</wp:posOffset>
                </wp:positionV>
                <wp:extent cx="1002030" cy="589915"/>
                <wp:effectExtent l="0" t="0" r="7620" b="635"/>
                <wp:wrapNone/>
                <wp:docPr id="12" name="Imagen 12" descr="Asteris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terisk_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02030" cy="5899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119DD" w:rsidRPr="00AC601C" w:rsidTr="00181B37">
      <w:trPr>
        <w:cantSplit/>
        <w:trHeight w:hRule="exact" w:val="106"/>
      </w:trPr>
      <w:tc>
        <w:tcPr>
          <w:tcW w:w="3329" w:type="dxa"/>
          <w:vMerge/>
          <w:tcBorders>
            <w:right w:val="nil"/>
          </w:tcBorders>
          <w:vAlign w:val="center"/>
        </w:tcPr>
        <w:p w:rsidR="002119DD" w:rsidRPr="00AC601C" w:rsidRDefault="002119DD" w:rsidP="00181B37">
          <w:pPr>
            <w:jc w:val="center"/>
            <w:rPr>
              <w:lang w:val="en-US"/>
            </w:rPr>
          </w:pPr>
        </w:p>
      </w:tc>
      <w:tc>
        <w:tcPr>
          <w:tcW w:w="6736" w:type="dxa"/>
          <w:gridSpan w:val="2"/>
          <w:tcBorders>
            <w:top w:val="nil"/>
            <w:left w:val="nil"/>
            <w:bottom w:val="nil"/>
          </w:tcBorders>
          <w:vAlign w:val="center"/>
        </w:tcPr>
        <w:p w:rsidR="002119DD" w:rsidRPr="00AC601C" w:rsidRDefault="002119DD" w:rsidP="00181B37">
          <w:pPr>
            <w:rPr>
              <w:b/>
              <w:lang w:val="en-US"/>
            </w:rPr>
          </w:pPr>
        </w:p>
      </w:tc>
    </w:tr>
    <w:tr w:rsidR="002119DD" w:rsidRPr="00AC601C" w:rsidTr="00181B37">
      <w:trPr>
        <w:cantSplit/>
        <w:trHeight w:val="70"/>
      </w:trPr>
      <w:tc>
        <w:tcPr>
          <w:tcW w:w="3329" w:type="dxa"/>
          <w:vMerge/>
          <w:tcBorders>
            <w:bottom w:val="single" w:sz="12" w:space="0" w:color="auto"/>
            <w:right w:val="nil"/>
          </w:tcBorders>
          <w:vAlign w:val="center"/>
        </w:tcPr>
        <w:p w:rsidR="002119DD" w:rsidRPr="00AC601C" w:rsidRDefault="002119DD" w:rsidP="00181B37">
          <w:pPr>
            <w:jc w:val="center"/>
            <w:rPr>
              <w:lang w:val="en-US"/>
            </w:rPr>
          </w:pPr>
        </w:p>
      </w:tc>
      <w:tc>
        <w:tcPr>
          <w:tcW w:w="6736" w:type="dxa"/>
          <w:gridSpan w:val="2"/>
          <w:tcBorders>
            <w:top w:val="nil"/>
            <w:left w:val="nil"/>
            <w:bottom w:val="single" w:sz="12" w:space="0" w:color="auto"/>
          </w:tcBorders>
          <w:vAlign w:val="center"/>
        </w:tcPr>
        <w:p w:rsidR="002119DD" w:rsidRPr="00AC601C" w:rsidRDefault="002119DD" w:rsidP="00181B37">
          <w:pPr>
            <w:rPr>
              <w:b/>
              <w:lang w:val="en-US"/>
            </w:rPr>
          </w:pPr>
        </w:p>
      </w:tc>
    </w:tr>
    <w:tr w:rsidR="002119DD" w:rsidRPr="00AC601C" w:rsidTr="00181B37">
      <w:trPr>
        <w:cantSplit/>
        <w:trHeight w:val="260"/>
      </w:trPr>
      <w:tc>
        <w:tcPr>
          <w:tcW w:w="3329" w:type="dxa"/>
          <w:tcBorders>
            <w:top w:val="single" w:sz="4" w:space="0" w:color="auto"/>
          </w:tcBorders>
          <w:vAlign w:val="center"/>
        </w:tcPr>
        <w:p w:rsidR="002119DD" w:rsidRPr="00AC601C" w:rsidRDefault="002119DD" w:rsidP="00181B37">
          <w:pPr>
            <w:jc w:val="center"/>
            <w:rPr>
              <w:sz w:val="16"/>
              <w:szCs w:val="16"/>
              <w:lang w:val="en-US"/>
            </w:rPr>
          </w:pPr>
          <w:r w:rsidRPr="00AC601C">
            <w:rPr>
              <w:sz w:val="16"/>
              <w:szCs w:val="16"/>
            </w:rPr>
            <w:t xml:space="preserve">Rev </w:t>
          </w:r>
          <w:r>
            <w:rPr>
              <w:sz w:val="16"/>
              <w:szCs w:val="16"/>
            </w:rPr>
            <w:t>9</w:t>
          </w:r>
          <w:r w:rsidRPr="00AC601C">
            <w:rPr>
              <w:sz w:val="16"/>
              <w:szCs w:val="16"/>
            </w:rPr>
            <w:t xml:space="preserve">.0 Page </w:t>
          </w:r>
          <w:r w:rsidRPr="00AC601C">
            <w:rPr>
              <w:sz w:val="16"/>
              <w:szCs w:val="16"/>
            </w:rPr>
            <w:fldChar w:fldCharType="begin"/>
          </w:r>
          <w:r w:rsidRPr="00AC601C">
            <w:rPr>
              <w:sz w:val="16"/>
              <w:szCs w:val="16"/>
            </w:rPr>
            <w:instrText>PAGE   \* MERGEFORMAT</w:instrText>
          </w:r>
          <w:r w:rsidRPr="00AC601C">
            <w:rPr>
              <w:sz w:val="16"/>
              <w:szCs w:val="16"/>
            </w:rPr>
            <w:fldChar w:fldCharType="separate"/>
          </w:r>
          <w:r>
            <w:rPr>
              <w:sz w:val="16"/>
              <w:szCs w:val="16"/>
            </w:rPr>
            <w:t>2</w:t>
          </w:r>
          <w:r w:rsidRPr="00AC601C">
            <w:rPr>
              <w:sz w:val="16"/>
              <w:szCs w:val="16"/>
            </w:rPr>
            <w:fldChar w:fldCharType="end"/>
          </w:r>
          <w:r w:rsidRPr="00AC601C">
            <w:rPr>
              <w:sz w:val="16"/>
              <w:szCs w:val="16"/>
            </w:rPr>
            <w:t xml:space="preserve"> of </w:t>
          </w:r>
          <w:r w:rsidRPr="00AC601C">
            <w:rPr>
              <w:sz w:val="16"/>
            </w:rPr>
            <w:fldChar w:fldCharType="begin"/>
          </w:r>
          <w:r w:rsidRPr="00AC601C">
            <w:rPr>
              <w:sz w:val="16"/>
            </w:rPr>
            <w:instrText xml:space="preserve"> NUMPAGES </w:instrText>
          </w:r>
          <w:r w:rsidRPr="00AC601C">
            <w:rPr>
              <w:sz w:val="16"/>
            </w:rPr>
            <w:fldChar w:fldCharType="separate"/>
          </w:r>
          <w:r>
            <w:rPr>
              <w:sz w:val="16"/>
            </w:rPr>
            <w:t>27</w:t>
          </w:r>
          <w:r w:rsidRPr="00AC601C">
            <w:rPr>
              <w:sz w:val="16"/>
            </w:rPr>
            <w:fldChar w:fldCharType="end"/>
          </w:r>
        </w:p>
      </w:tc>
      <w:tc>
        <w:tcPr>
          <w:tcW w:w="3626" w:type="dxa"/>
          <w:tcBorders>
            <w:top w:val="single" w:sz="4" w:space="0" w:color="auto"/>
            <w:right w:val="single" w:sz="4" w:space="0" w:color="auto"/>
          </w:tcBorders>
          <w:shd w:val="clear" w:color="auto" w:fill="auto"/>
          <w:vAlign w:val="center"/>
        </w:tcPr>
        <w:p w:rsidR="002119DD" w:rsidRPr="00AC601C" w:rsidRDefault="002119DD" w:rsidP="00181B37">
          <w:pPr>
            <w:jc w:val="center"/>
            <w:rPr>
              <w:b/>
              <w:sz w:val="12"/>
              <w:szCs w:val="16"/>
              <w:lang w:val="pt-BR"/>
            </w:rPr>
          </w:pPr>
          <w:r w:rsidRPr="00AC601C">
            <w:rPr>
              <w:sz w:val="16"/>
              <w:szCs w:val="16"/>
            </w:rPr>
            <w:t xml:space="preserve">TITLE:  </w:t>
          </w:r>
          <w:r>
            <w:rPr>
              <w:rFonts w:cs="Arial"/>
              <w:b/>
              <w:sz w:val="14"/>
              <w:szCs w:val="16"/>
              <w:lang w:val="en-US" w:eastAsia="es-AR"/>
            </w:rPr>
            <w:t>Project Notes</w:t>
          </w:r>
        </w:p>
      </w:tc>
      <w:tc>
        <w:tcPr>
          <w:tcW w:w="3110" w:type="dxa"/>
          <w:tcBorders>
            <w:top w:val="single" w:sz="4" w:space="0" w:color="auto"/>
            <w:left w:val="single" w:sz="4" w:space="0" w:color="auto"/>
          </w:tcBorders>
          <w:shd w:val="clear" w:color="auto" w:fill="auto"/>
          <w:vAlign w:val="center"/>
        </w:tcPr>
        <w:p w:rsidR="002119DD" w:rsidRPr="00AC601C" w:rsidRDefault="002119DD" w:rsidP="00181B37">
          <w:pPr>
            <w:jc w:val="center"/>
            <w:rPr>
              <w:sz w:val="16"/>
              <w:szCs w:val="16"/>
            </w:rPr>
          </w:pPr>
          <w:r w:rsidRPr="00AC601C">
            <w:rPr>
              <w:sz w:val="16"/>
              <w:szCs w:val="16"/>
            </w:rPr>
            <w:t xml:space="preserve">DOCNº:  </w:t>
          </w:r>
          <w:r w:rsidRPr="00923187">
            <w:rPr>
              <w:b/>
              <w:sz w:val="16"/>
              <w:szCs w:val="16"/>
            </w:rPr>
            <w:t>18TP0001-PROJ-PN-0001</w:t>
          </w:r>
        </w:p>
      </w:tc>
    </w:tr>
  </w:tbl>
  <w:p w:rsidR="002119DD" w:rsidRDefault="002119DD" w:rsidP="00181B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BD14565_"/>
      </v:shape>
    </w:pict>
  </w:numPicBullet>
  <w:numPicBullet w:numPicBulletId="1">
    <w:pict>
      <v:shape id="_x0000_i1029" type="#_x0000_t75" style="width:8.85pt;height:8.85pt" o:bullet="t">
        <v:imagedata r:id="rId2" o:title="BD14583_"/>
      </v:shape>
    </w:pict>
  </w:numPicBullet>
  <w:abstractNum w:abstractNumId="0" w15:restartNumberingAfterBreak="0">
    <w:nsid w:val="0DA17FF5"/>
    <w:multiLevelType w:val="hybridMultilevel"/>
    <w:tmpl w:val="FAEE1926"/>
    <w:lvl w:ilvl="0" w:tplc="4A4CC4D0">
      <w:start w:val="1"/>
      <w:numFmt w:val="bullet"/>
      <w:pStyle w:val="Bullet1"/>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5B3622"/>
    <w:multiLevelType w:val="multilevel"/>
    <w:tmpl w:val="C360D4F4"/>
    <w:styleLink w:val="Bullet3"/>
    <w:lvl w:ilvl="0">
      <w:start w:val="1"/>
      <w:numFmt w:val="bullet"/>
      <w:lvlText w:val=""/>
      <w:lvlPicBulletId w:val="1"/>
      <w:lvlJc w:val="left"/>
      <w:pPr>
        <w:tabs>
          <w:tab w:val="num" w:pos="1440"/>
        </w:tabs>
        <w:ind w:left="144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D68B8"/>
    <w:multiLevelType w:val="multilevel"/>
    <w:tmpl w:val="8A9CFD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A433580"/>
    <w:multiLevelType w:val="hybridMultilevel"/>
    <w:tmpl w:val="35BAAB7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7A793B6E"/>
    <w:multiLevelType w:val="hybridMultilevel"/>
    <w:tmpl w:val="9B1E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num>
  <w:num w:numId="5">
    <w:abstractNumId w:val="3"/>
  </w:num>
  <w:num w:numId="6">
    <w:abstractNumId w:val="2"/>
  </w:num>
  <w:num w:numId="7">
    <w:abstractNumId w:val="2"/>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41A9"/>
    <w:rsid w:val="0000001F"/>
    <w:rsid w:val="00001D2D"/>
    <w:rsid w:val="000041B1"/>
    <w:rsid w:val="000041FB"/>
    <w:rsid w:val="0001014F"/>
    <w:rsid w:val="00010CCB"/>
    <w:rsid w:val="00012411"/>
    <w:rsid w:val="00016493"/>
    <w:rsid w:val="00021908"/>
    <w:rsid w:val="000234E6"/>
    <w:rsid w:val="00024B35"/>
    <w:rsid w:val="00026517"/>
    <w:rsid w:val="000309AC"/>
    <w:rsid w:val="000333BA"/>
    <w:rsid w:val="00046A35"/>
    <w:rsid w:val="00051912"/>
    <w:rsid w:val="0006459C"/>
    <w:rsid w:val="00064BDA"/>
    <w:rsid w:val="00066C58"/>
    <w:rsid w:val="00071050"/>
    <w:rsid w:val="00081AFB"/>
    <w:rsid w:val="00082939"/>
    <w:rsid w:val="00082997"/>
    <w:rsid w:val="000839DB"/>
    <w:rsid w:val="00090B7B"/>
    <w:rsid w:val="00090BAD"/>
    <w:rsid w:val="00092700"/>
    <w:rsid w:val="0009481E"/>
    <w:rsid w:val="00094E97"/>
    <w:rsid w:val="000963E1"/>
    <w:rsid w:val="000A0861"/>
    <w:rsid w:val="000A1C4D"/>
    <w:rsid w:val="000A1DF4"/>
    <w:rsid w:val="000A23D1"/>
    <w:rsid w:val="000A2E74"/>
    <w:rsid w:val="000A3A0F"/>
    <w:rsid w:val="000A4CBE"/>
    <w:rsid w:val="000A6529"/>
    <w:rsid w:val="000A7BE7"/>
    <w:rsid w:val="000B1F18"/>
    <w:rsid w:val="000B6C93"/>
    <w:rsid w:val="000C1F57"/>
    <w:rsid w:val="000C6231"/>
    <w:rsid w:val="000C6D3E"/>
    <w:rsid w:val="000D0CC2"/>
    <w:rsid w:val="000F02DC"/>
    <w:rsid w:val="000F2F94"/>
    <w:rsid w:val="000F534C"/>
    <w:rsid w:val="001011A5"/>
    <w:rsid w:val="001029E9"/>
    <w:rsid w:val="00104312"/>
    <w:rsid w:val="00104BA6"/>
    <w:rsid w:val="0010546C"/>
    <w:rsid w:val="001101F7"/>
    <w:rsid w:val="0011266A"/>
    <w:rsid w:val="00112C73"/>
    <w:rsid w:val="001159FE"/>
    <w:rsid w:val="001171D9"/>
    <w:rsid w:val="001209AC"/>
    <w:rsid w:val="00121B7C"/>
    <w:rsid w:val="00123F1E"/>
    <w:rsid w:val="00126CDA"/>
    <w:rsid w:val="001331CD"/>
    <w:rsid w:val="00134A05"/>
    <w:rsid w:val="00134BBE"/>
    <w:rsid w:val="0013568D"/>
    <w:rsid w:val="001404F1"/>
    <w:rsid w:val="00140727"/>
    <w:rsid w:val="00141D44"/>
    <w:rsid w:val="00142FA5"/>
    <w:rsid w:val="001444DC"/>
    <w:rsid w:val="001447F3"/>
    <w:rsid w:val="00144DA5"/>
    <w:rsid w:val="00144DE5"/>
    <w:rsid w:val="00145E05"/>
    <w:rsid w:val="00150A09"/>
    <w:rsid w:val="00154301"/>
    <w:rsid w:val="00155F12"/>
    <w:rsid w:val="001572EF"/>
    <w:rsid w:val="00157E3F"/>
    <w:rsid w:val="001605C1"/>
    <w:rsid w:val="00162585"/>
    <w:rsid w:val="0016682F"/>
    <w:rsid w:val="001704E4"/>
    <w:rsid w:val="00171749"/>
    <w:rsid w:val="0017330E"/>
    <w:rsid w:val="00173ED9"/>
    <w:rsid w:val="00174081"/>
    <w:rsid w:val="00174419"/>
    <w:rsid w:val="001752EC"/>
    <w:rsid w:val="001779C9"/>
    <w:rsid w:val="00181B37"/>
    <w:rsid w:val="00181C90"/>
    <w:rsid w:val="00185B90"/>
    <w:rsid w:val="00186714"/>
    <w:rsid w:val="00193D8F"/>
    <w:rsid w:val="001951F3"/>
    <w:rsid w:val="001956ED"/>
    <w:rsid w:val="001A1253"/>
    <w:rsid w:val="001A29AC"/>
    <w:rsid w:val="001A6DE2"/>
    <w:rsid w:val="001B04A4"/>
    <w:rsid w:val="001B208B"/>
    <w:rsid w:val="001B331E"/>
    <w:rsid w:val="001B400E"/>
    <w:rsid w:val="001B6193"/>
    <w:rsid w:val="001B70A3"/>
    <w:rsid w:val="001B7384"/>
    <w:rsid w:val="001B75E2"/>
    <w:rsid w:val="001C03B9"/>
    <w:rsid w:val="001C4BAA"/>
    <w:rsid w:val="001D138A"/>
    <w:rsid w:val="001D6162"/>
    <w:rsid w:val="001D6711"/>
    <w:rsid w:val="001D7DC9"/>
    <w:rsid w:val="001E3253"/>
    <w:rsid w:val="001E5763"/>
    <w:rsid w:val="001F12E6"/>
    <w:rsid w:val="001F2035"/>
    <w:rsid w:val="001F2546"/>
    <w:rsid w:val="001F43B9"/>
    <w:rsid w:val="001F5C4D"/>
    <w:rsid w:val="00201111"/>
    <w:rsid w:val="00201AB6"/>
    <w:rsid w:val="00201C32"/>
    <w:rsid w:val="00204BDE"/>
    <w:rsid w:val="00204E1E"/>
    <w:rsid w:val="00205718"/>
    <w:rsid w:val="002119DD"/>
    <w:rsid w:val="00221268"/>
    <w:rsid w:val="0022192E"/>
    <w:rsid w:val="0022323E"/>
    <w:rsid w:val="00224C07"/>
    <w:rsid w:val="00227284"/>
    <w:rsid w:val="00232050"/>
    <w:rsid w:val="002375F7"/>
    <w:rsid w:val="002470C0"/>
    <w:rsid w:val="00247772"/>
    <w:rsid w:val="00251072"/>
    <w:rsid w:val="00251CC4"/>
    <w:rsid w:val="00251FA2"/>
    <w:rsid w:val="00256C6A"/>
    <w:rsid w:val="00261AEB"/>
    <w:rsid w:val="00266BCA"/>
    <w:rsid w:val="00266BFE"/>
    <w:rsid w:val="00267A62"/>
    <w:rsid w:val="00274507"/>
    <w:rsid w:val="002832F4"/>
    <w:rsid w:val="00283453"/>
    <w:rsid w:val="00284071"/>
    <w:rsid w:val="00285906"/>
    <w:rsid w:val="002867DB"/>
    <w:rsid w:val="002917AC"/>
    <w:rsid w:val="00292605"/>
    <w:rsid w:val="00295C55"/>
    <w:rsid w:val="002968A4"/>
    <w:rsid w:val="002977EF"/>
    <w:rsid w:val="002A3BCD"/>
    <w:rsid w:val="002A6AEA"/>
    <w:rsid w:val="002A77B3"/>
    <w:rsid w:val="002B27B1"/>
    <w:rsid w:val="002B2A38"/>
    <w:rsid w:val="002B404C"/>
    <w:rsid w:val="002B4808"/>
    <w:rsid w:val="002C1C06"/>
    <w:rsid w:val="002C381F"/>
    <w:rsid w:val="002C5327"/>
    <w:rsid w:val="002D2C08"/>
    <w:rsid w:val="002D4179"/>
    <w:rsid w:val="002D41E7"/>
    <w:rsid w:val="002D4ED2"/>
    <w:rsid w:val="002D5DD0"/>
    <w:rsid w:val="002D70EB"/>
    <w:rsid w:val="002E13F7"/>
    <w:rsid w:val="002E3924"/>
    <w:rsid w:val="002E5C1F"/>
    <w:rsid w:val="002E7B3D"/>
    <w:rsid w:val="002F4E65"/>
    <w:rsid w:val="002F6039"/>
    <w:rsid w:val="00303DB7"/>
    <w:rsid w:val="00311EF7"/>
    <w:rsid w:val="00312010"/>
    <w:rsid w:val="00312BC5"/>
    <w:rsid w:val="003131EF"/>
    <w:rsid w:val="00314B61"/>
    <w:rsid w:val="00315E1B"/>
    <w:rsid w:val="003163CB"/>
    <w:rsid w:val="00316876"/>
    <w:rsid w:val="0031724F"/>
    <w:rsid w:val="00331140"/>
    <w:rsid w:val="0033639B"/>
    <w:rsid w:val="003377E6"/>
    <w:rsid w:val="00343AD5"/>
    <w:rsid w:val="00344D4C"/>
    <w:rsid w:val="00347247"/>
    <w:rsid w:val="00347D8C"/>
    <w:rsid w:val="003527E4"/>
    <w:rsid w:val="003629D0"/>
    <w:rsid w:val="003634EE"/>
    <w:rsid w:val="003653EB"/>
    <w:rsid w:val="00370F3C"/>
    <w:rsid w:val="00374983"/>
    <w:rsid w:val="00374B61"/>
    <w:rsid w:val="00375E0F"/>
    <w:rsid w:val="00381063"/>
    <w:rsid w:val="0038140F"/>
    <w:rsid w:val="00383DE0"/>
    <w:rsid w:val="003912AB"/>
    <w:rsid w:val="00394B0E"/>
    <w:rsid w:val="00395696"/>
    <w:rsid w:val="00397377"/>
    <w:rsid w:val="003A5D64"/>
    <w:rsid w:val="003A6C6B"/>
    <w:rsid w:val="003B2BA4"/>
    <w:rsid w:val="003B2F6A"/>
    <w:rsid w:val="003B46BB"/>
    <w:rsid w:val="003C45F1"/>
    <w:rsid w:val="003D1C9C"/>
    <w:rsid w:val="003D2580"/>
    <w:rsid w:val="003D2816"/>
    <w:rsid w:val="003D685F"/>
    <w:rsid w:val="003E147E"/>
    <w:rsid w:val="003E6F37"/>
    <w:rsid w:val="003E7D1E"/>
    <w:rsid w:val="003F0B48"/>
    <w:rsid w:val="003F3A4B"/>
    <w:rsid w:val="003F7CF5"/>
    <w:rsid w:val="00403045"/>
    <w:rsid w:val="00413594"/>
    <w:rsid w:val="00413DB2"/>
    <w:rsid w:val="004140FC"/>
    <w:rsid w:val="00416BA9"/>
    <w:rsid w:val="004253C3"/>
    <w:rsid w:val="0043001D"/>
    <w:rsid w:val="00433501"/>
    <w:rsid w:val="00433712"/>
    <w:rsid w:val="00437D6C"/>
    <w:rsid w:val="0044107A"/>
    <w:rsid w:val="004417FB"/>
    <w:rsid w:val="00445390"/>
    <w:rsid w:val="00455FB5"/>
    <w:rsid w:val="00456D01"/>
    <w:rsid w:val="004605A2"/>
    <w:rsid w:val="00461A98"/>
    <w:rsid w:val="004761B2"/>
    <w:rsid w:val="004762CF"/>
    <w:rsid w:val="004770EB"/>
    <w:rsid w:val="004811D1"/>
    <w:rsid w:val="00481A6B"/>
    <w:rsid w:val="00483E48"/>
    <w:rsid w:val="0049310B"/>
    <w:rsid w:val="004968E0"/>
    <w:rsid w:val="00497896"/>
    <w:rsid w:val="004A067A"/>
    <w:rsid w:val="004A1F6D"/>
    <w:rsid w:val="004A3E02"/>
    <w:rsid w:val="004A41A9"/>
    <w:rsid w:val="004A4EE2"/>
    <w:rsid w:val="004A78F4"/>
    <w:rsid w:val="004B1DD8"/>
    <w:rsid w:val="004B3981"/>
    <w:rsid w:val="004B6A8D"/>
    <w:rsid w:val="004C01CB"/>
    <w:rsid w:val="004C553B"/>
    <w:rsid w:val="004C5642"/>
    <w:rsid w:val="004C611E"/>
    <w:rsid w:val="004D22CA"/>
    <w:rsid w:val="004D2A50"/>
    <w:rsid w:val="004D43FA"/>
    <w:rsid w:val="004D7CFC"/>
    <w:rsid w:val="004E1843"/>
    <w:rsid w:val="004E2852"/>
    <w:rsid w:val="004E5FD5"/>
    <w:rsid w:val="004E7D80"/>
    <w:rsid w:val="004F2B3A"/>
    <w:rsid w:val="004F5E05"/>
    <w:rsid w:val="00507E02"/>
    <w:rsid w:val="00520C0F"/>
    <w:rsid w:val="00521EFE"/>
    <w:rsid w:val="00524373"/>
    <w:rsid w:val="005307B3"/>
    <w:rsid w:val="00534E24"/>
    <w:rsid w:val="00542DED"/>
    <w:rsid w:val="00543D6B"/>
    <w:rsid w:val="00543FA6"/>
    <w:rsid w:val="0055057C"/>
    <w:rsid w:val="00553384"/>
    <w:rsid w:val="005568EB"/>
    <w:rsid w:val="005607EF"/>
    <w:rsid w:val="0056181C"/>
    <w:rsid w:val="00561FFF"/>
    <w:rsid w:val="00566BFD"/>
    <w:rsid w:val="00571B55"/>
    <w:rsid w:val="00573E28"/>
    <w:rsid w:val="0058039D"/>
    <w:rsid w:val="00580E12"/>
    <w:rsid w:val="00583205"/>
    <w:rsid w:val="0058357F"/>
    <w:rsid w:val="00584BA9"/>
    <w:rsid w:val="00584DAC"/>
    <w:rsid w:val="00586711"/>
    <w:rsid w:val="00587910"/>
    <w:rsid w:val="00590A9D"/>
    <w:rsid w:val="0059128D"/>
    <w:rsid w:val="00592D03"/>
    <w:rsid w:val="00593591"/>
    <w:rsid w:val="00595147"/>
    <w:rsid w:val="005952D4"/>
    <w:rsid w:val="005A22E9"/>
    <w:rsid w:val="005A48A7"/>
    <w:rsid w:val="005A6221"/>
    <w:rsid w:val="005A68E8"/>
    <w:rsid w:val="005B298C"/>
    <w:rsid w:val="005C11AF"/>
    <w:rsid w:val="005C4BDF"/>
    <w:rsid w:val="005C71BF"/>
    <w:rsid w:val="005C7994"/>
    <w:rsid w:val="005D400D"/>
    <w:rsid w:val="005D6341"/>
    <w:rsid w:val="005D65C2"/>
    <w:rsid w:val="005D741A"/>
    <w:rsid w:val="005E1251"/>
    <w:rsid w:val="005E29A6"/>
    <w:rsid w:val="005E454C"/>
    <w:rsid w:val="005E5CAD"/>
    <w:rsid w:val="005F2037"/>
    <w:rsid w:val="005F532B"/>
    <w:rsid w:val="005F5336"/>
    <w:rsid w:val="006007C7"/>
    <w:rsid w:val="00601E54"/>
    <w:rsid w:val="00604922"/>
    <w:rsid w:val="00606DC1"/>
    <w:rsid w:val="0060764B"/>
    <w:rsid w:val="006121A9"/>
    <w:rsid w:val="00615B25"/>
    <w:rsid w:val="0061730E"/>
    <w:rsid w:val="00620604"/>
    <w:rsid w:val="0062195D"/>
    <w:rsid w:val="00625B64"/>
    <w:rsid w:val="00626AA8"/>
    <w:rsid w:val="006270C4"/>
    <w:rsid w:val="0063068B"/>
    <w:rsid w:val="00630A99"/>
    <w:rsid w:val="0063396E"/>
    <w:rsid w:val="0063427C"/>
    <w:rsid w:val="00641660"/>
    <w:rsid w:val="0064565F"/>
    <w:rsid w:val="006464F1"/>
    <w:rsid w:val="00647BB6"/>
    <w:rsid w:val="0065195D"/>
    <w:rsid w:val="00651EF0"/>
    <w:rsid w:val="0065378D"/>
    <w:rsid w:val="00660169"/>
    <w:rsid w:val="006734DC"/>
    <w:rsid w:val="006743BC"/>
    <w:rsid w:val="00675B0A"/>
    <w:rsid w:val="0068046D"/>
    <w:rsid w:val="006824F1"/>
    <w:rsid w:val="006828E9"/>
    <w:rsid w:val="00682CDA"/>
    <w:rsid w:val="00685853"/>
    <w:rsid w:val="00691198"/>
    <w:rsid w:val="006922B2"/>
    <w:rsid w:val="006A0739"/>
    <w:rsid w:val="006A2120"/>
    <w:rsid w:val="006A563B"/>
    <w:rsid w:val="006A68AF"/>
    <w:rsid w:val="006B2A05"/>
    <w:rsid w:val="006B3B22"/>
    <w:rsid w:val="006B3B60"/>
    <w:rsid w:val="006B67F9"/>
    <w:rsid w:val="006B782E"/>
    <w:rsid w:val="006C183C"/>
    <w:rsid w:val="006C3E69"/>
    <w:rsid w:val="006C4963"/>
    <w:rsid w:val="006C6681"/>
    <w:rsid w:val="006C769E"/>
    <w:rsid w:val="006D2132"/>
    <w:rsid w:val="006D5010"/>
    <w:rsid w:val="006D518B"/>
    <w:rsid w:val="006D7317"/>
    <w:rsid w:val="006E22C8"/>
    <w:rsid w:val="006E42CF"/>
    <w:rsid w:val="006E45AA"/>
    <w:rsid w:val="006E497D"/>
    <w:rsid w:val="006E67DE"/>
    <w:rsid w:val="006E6AD1"/>
    <w:rsid w:val="006E782A"/>
    <w:rsid w:val="006F357C"/>
    <w:rsid w:val="006F4C8C"/>
    <w:rsid w:val="006F60FA"/>
    <w:rsid w:val="00700DA4"/>
    <w:rsid w:val="0070358E"/>
    <w:rsid w:val="007036B2"/>
    <w:rsid w:val="00707699"/>
    <w:rsid w:val="00716427"/>
    <w:rsid w:val="00720222"/>
    <w:rsid w:val="00720525"/>
    <w:rsid w:val="00720723"/>
    <w:rsid w:val="007221B5"/>
    <w:rsid w:val="00724497"/>
    <w:rsid w:val="0072634B"/>
    <w:rsid w:val="0072639C"/>
    <w:rsid w:val="007313B5"/>
    <w:rsid w:val="0073140E"/>
    <w:rsid w:val="0073548E"/>
    <w:rsid w:val="0074054A"/>
    <w:rsid w:val="00744B24"/>
    <w:rsid w:val="00744F50"/>
    <w:rsid w:val="007453BD"/>
    <w:rsid w:val="0074559E"/>
    <w:rsid w:val="00747151"/>
    <w:rsid w:val="0075303F"/>
    <w:rsid w:val="00754EF5"/>
    <w:rsid w:val="007557A9"/>
    <w:rsid w:val="00757C85"/>
    <w:rsid w:val="00760D1D"/>
    <w:rsid w:val="00760EE2"/>
    <w:rsid w:val="007634D7"/>
    <w:rsid w:val="0076393C"/>
    <w:rsid w:val="00767C2D"/>
    <w:rsid w:val="00772C68"/>
    <w:rsid w:val="007736BE"/>
    <w:rsid w:val="007760C2"/>
    <w:rsid w:val="00776FEC"/>
    <w:rsid w:val="00781ED2"/>
    <w:rsid w:val="007835CB"/>
    <w:rsid w:val="00783802"/>
    <w:rsid w:val="007841E7"/>
    <w:rsid w:val="0078798F"/>
    <w:rsid w:val="007913C3"/>
    <w:rsid w:val="00791A10"/>
    <w:rsid w:val="0079479C"/>
    <w:rsid w:val="00795002"/>
    <w:rsid w:val="00796B66"/>
    <w:rsid w:val="007A4EF5"/>
    <w:rsid w:val="007A542E"/>
    <w:rsid w:val="007A6093"/>
    <w:rsid w:val="007B5CEE"/>
    <w:rsid w:val="007D1AB9"/>
    <w:rsid w:val="007D2769"/>
    <w:rsid w:val="007D3B1B"/>
    <w:rsid w:val="007D6CF0"/>
    <w:rsid w:val="007D7357"/>
    <w:rsid w:val="007F1051"/>
    <w:rsid w:val="007F33B1"/>
    <w:rsid w:val="007F56F0"/>
    <w:rsid w:val="00800B93"/>
    <w:rsid w:val="00802F39"/>
    <w:rsid w:val="00812F77"/>
    <w:rsid w:val="00815E08"/>
    <w:rsid w:val="00817602"/>
    <w:rsid w:val="008216BE"/>
    <w:rsid w:val="00823E7C"/>
    <w:rsid w:val="0083700C"/>
    <w:rsid w:val="0083729F"/>
    <w:rsid w:val="008424B3"/>
    <w:rsid w:val="00847D88"/>
    <w:rsid w:val="00850A59"/>
    <w:rsid w:val="00850F2D"/>
    <w:rsid w:val="00864EAC"/>
    <w:rsid w:val="00870906"/>
    <w:rsid w:val="008718F4"/>
    <w:rsid w:val="00871940"/>
    <w:rsid w:val="0087333A"/>
    <w:rsid w:val="008750B0"/>
    <w:rsid w:val="00876039"/>
    <w:rsid w:val="008764AF"/>
    <w:rsid w:val="00887339"/>
    <w:rsid w:val="00890A06"/>
    <w:rsid w:val="00894535"/>
    <w:rsid w:val="00895269"/>
    <w:rsid w:val="008A1837"/>
    <w:rsid w:val="008A1E4A"/>
    <w:rsid w:val="008A6984"/>
    <w:rsid w:val="008B6C64"/>
    <w:rsid w:val="008B7D69"/>
    <w:rsid w:val="008C4F94"/>
    <w:rsid w:val="008C6966"/>
    <w:rsid w:val="008D0A19"/>
    <w:rsid w:val="008D32F3"/>
    <w:rsid w:val="008D6AE5"/>
    <w:rsid w:val="008E27F0"/>
    <w:rsid w:val="008F1197"/>
    <w:rsid w:val="008F3797"/>
    <w:rsid w:val="008F6652"/>
    <w:rsid w:val="0090154F"/>
    <w:rsid w:val="0090212C"/>
    <w:rsid w:val="00903923"/>
    <w:rsid w:val="00905A85"/>
    <w:rsid w:val="00911EA6"/>
    <w:rsid w:val="009137A6"/>
    <w:rsid w:val="0091480C"/>
    <w:rsid w:val="00917ECD"/>
    <w:rsid w:val="00920247"/>
    <w:rsid w:val="009324F1"/>
    <w:rsid w:val="00937D1B"/>
    <w:rsid w:val="0094042D"/>
    <w:rsid w:val="00940975"/>
    <w:rsid w:val="00945DCC"/>
    <w:rsid w:val="00946C73"/>
    <w:rsid w:val="009558FC"/>
    <w:rsid w:val="0095736D"/>
    <w:rsid w:val="009624C5"/>
    <w:rsid w:val="009630D1"/>
    <w:rsid w:val="00970CFD"/>
    <w:rsid w:val="009810CF"/>
    <w:rsid w:val="009847FB"/>
    <w:rsid w:val="0098693F"/>
    <w:rsid w:val="0099318E"/>
    <w:rsid w:val="009A3A78"/>
    <w:rsid w:val="009B0049"/>
    <w:rsid w:val="009B6BA6"/>
    <w:rsid w:val="009C4FE8"/>
    <w:rsid w:val="009D03BD"/>
    <w:rsid w:val="009D4071"/>
    <w:rsid w:val="009D7272"/>
    <w:rsid w:val="009E4F05"/>
    <w:rsid w:val="009E6104"/>
    <w:rsid w:val="009E7DF7"/>
    <w:rsid w:val="009F1A38"/>
    <w:rsid w:val="009F65CE"/>
    <w:rsid w:val="009F7F46"/>
    <w:rsid w:val="00A02A31"/>
    <w:rsid w:val="00A02FC6"/>
    <w:rsid w:val="00A03C9D"/>
    <w:rsid w:val="00A04A4C"/>
    <w:rsid w:val="00A05D2D"/>
    <w:rsid w:val="00A1129B"/>
    <w:rsid w:val="00A14DC4"/>
    <w:rsid w:val="00A16DF0"/>
    <w:rsid w:val="00A20E2D"/>
    <w:rsid w:val="00A2176D"/>
    <w:rsid w:val="00A23525"/>
    <w:rsid w:val="00A30BFB"/>
    <w:rsid w:val="00A31CF3"/>
    <w:rsid w:val="00A444BE"/>
    <w:rsid w:val="00A549FC"/>
    <w:rsid w:val="00A55ACC"/>
    <w:rsid w:val="00A61B67"/>
    <w:rsid w:val="00A62D8C"/>
    <w:rsid w:val="00A63977"/>
    <w:rsid w:val="00A66C6F"/>
    <w:rsid w:val="00A67DA4"/>
    <w:rsid w:val="00A8612E"/>
    <w:rsid w:val="00A87AAE"/>
    <w:rsid w:val="00A92986"/>
    <w:rsid w:val="00A92B8C"/>
    <w:rsid w:val="00A942BE"/>
    <w:rsid w:val="00A95920"/>
    <w:rsid w:val="00AA3D3E"/>
    <w:rsid w:val="00AA6E29"/>
    <w:rsid w:val="00AA7790"/>
    <w:rsid w:val="00AA7C58"/>
    <w:rsid w:val="00AB092C"/>
    <w:rsid w:val="00AB47A9"/>
    <w:rsid w:val="00AB5109"/>
    <w:rsid w:val="00AB6E87"/>
    <w:rsid w:val="00AC2EDD"/>
    <w:rsid w:val="00AD1C49"/>
    <w:rsid w:val="00AE5885"/>
    <w:rsid w:val="00AE5D3B"/>
    <w:rsid w:val="00AF0B8F"/>
    <w:rsid w:val="00AF3807"/>
    <w:rsid w:val="00AF5A5F"/>
    <w:rsid w:val="00B02D57"/>
    <w:rsid w:val="00B05BC3"/>
    <w:rsid w:val="00B11B43"/>
    <w:rsid w:val="00B11ECF"/>
    <w:rsid w:val="00B12873"/>
    <w:rsid w:val="00B16BD9"/>
    <w:rsid w:val="00B258FF"/>
    <w:rsid w:val="00B26256"/>
    <w:rsid w:val="00B32460"/>
    <w:rsid w:val="00B35869"/>
    <w:rsid w:val="00B36ADF"/>
    <w:rsid w:val="00B416C3"/>
    <w:rsid w:val="00B4255B"/>
    <w:rsid w:val="00B45310"/>
    <w:rsid w:val="00B47218"/>
    <w:rsid w:val="00B47FF4"/>
    <w:rsid w:val="00B531AE"/>
    <w:rsid w:val="00B56D76"/>
    <w:rsid w:val="00B57EFA"/>
    <w:rsid w:val="00B61180"/>
    <w:rsid w:val="00B67281"/>
    <w:rsid w:val="00B73595"/>
    <w:rsid w:val="00B73DC4"/>
    <w:rsid w:val="00B75132"/>
    <w:rsid w:val="00B75CF6"/>
    <w:rsid w:val="00B765B8"/>
    <w:rsid w:val="00B81E2A"/>
    <w:rsid w:val="00B82101"/>
    <w:rsid w:val="00B842FD"/>
    <w:rsid w:val="00B843A6"/>
    <w:rsid w:val="00B929A9"/>
    <w:rsid w:val="00B93E2E"/>
    <w:rsid w:val="00B97BBD"/>
    <w:rsid w:val="00BB40C4"/>
    <w:rsid w:val="00BB6008"/>
    <w:rsid w:val="00BB70E7"/>
    <w:rsid w:val="00BB7E0A"/>
    <w:rsid w:val="00BC19AA"/>
    <w:rsid w:val="00BC4AD0"/>
    <w:rsid w:val="00BC65BA"/>
    <w:rsid w:val="00BC75FB"/>
    <w:rsid w:val="00BD0CBD"/>
    <w:rsid w:val="00BD46D1"/>
    <w:rsid w:val="00BD6D1A"/>
    <w:rsid w:val="00BE0DC2"/>
    <w:rsid w:val="00BE1025"/>
    <w:rsid w:val="00BE2455"/>
    <w:rsid w:val="00BE2A42"/>
    <w:rsid w:val="00BE2A55"/>
    <w:rsid w:val="00BF1B74"/>
    <w:rsid w:val="00BF3A62"/>
    <w:rsid w:val="00BF45D2"/>
    <w:rsid w:val="00BF68FC"/>
    <w:rsid w:val="00BF7876"/>
    <w:rsid w:val="00C004B9"/>
    <w:rsid w:val="00C0351B"/>
    <w:rsid w:val="00C05259"/>
    <w:rsid w:val="00C10297"/>
    <w:rsid w:val="00C10B0D"/>
    <w:rsid w:val="00C14F3B"/>
    <w:rsid w:val="00C204F6"/>
    <w:rsid w:val="00C21921"/>
    <w:rsid w:val="00C23D37"/>
    <w:rsid w:val="00C254BD"/>
    <w:rsid w:val="00C26EAE"/>
    <w:rsid w:val="00C30ABA"/>
    <w:rsid w:val="00C4260B"/>
    <w:rsid w:val="00C524D5"/>
    <w:rsid w:val="00C53A48"/>
    <w:rsid w:val="00C54CF1"/>
    <w:rsid w:val="00C55BC6"/>
    <w:rsid w:val="00C60261"/>
    <w:rsid w:val="00C6251B"/>
    <w:rsid w:val="00C65A60"/>
    <w:rsid w:val="00C66851"/>
    <w:rsid w:val="00C66BE7"/>
    <w:rsid w:val="00C6775F"/>
    <w:rsid w:val="00C722E8"/>
    <w:rsid w:val="00C72722"/>
    <w:rsid w:val="00C774E2"/>
    <w:rsid w:val="00C77E10"/>
    <w:rsid w:val="00C81886"/>
    <w:rsid w:val="00C86AD8"/>
    <w:rsid w:val="00C87EB7"/>
    <w:rsid w:val="00C90AFA"/>
    <w:rsid w:val="00C90BF9"/>
    <w:rsid w:val="00C92169"/>
    <w:rsid w:val="00C94A97"/>
    <w:rsid w:val="00C951B5"/>
    <w:rsid w:val="00C959A0"/>
    <w:rsid w:val="00C963DA"/>
    <w:rsid w:val="00CA7554"/>
    <w:rsid w:val="00CB0BEF"/>
    <w:rsid w:val="00CB16B5"/>
    <w:rsid w:val="00CB1C25"/>
    <w:rsid w:val="00CB2337"/>
    <w:rsid w:val="00CB6267"/>
    <w:rsid w:val="00CC1659"/>
    <w:rsid w:val="00CC4851"/>
    <w:rsid w:val="00CC5712"/>
    <w:rsid w:val="00CC6250"/>
    <w:rsid w:val="00CD40D9"/>
    <w:rsid w:val="00CD476F"/>
    <w:rsid w:val="00CD552D"/>
    <w:rsid w:val="00CD694E"/>
    <w:rsid w:val="00CD70F9"/>
    <w:rsid w:val="00CE02AD"/>
    <w:rsid w:val="00CE1FCB"/>
    <w:rsid w:val="00CE5704"/>
    <w:rsid w:val="00CF3504"/>
    <w:rsid w:val="00CF74C9"/>
    <w:rsid w:val="00D03156"/>
    <w:rsid w:val="00D110BA"/>
    <w:rsid w:val="00D11555"/>
    <w:rsid w:val="00D1376C"/>
    <w:rsid w:val="00D20050"/>
    <w:rsid w:val="00D252C7"/>
    <w:rsid w:val="00D25CBA"/>
    <w:rsid w:val="00D2652D"/>
    <w:rsid w:val="00D26B44"/>
    <w:rsid w:val="00D348DC"/>
    <w:rsid w:val="00D34BC3"/>
    <w:rsid w:val="00D37650"/>
    <w:rsid w:val="00D412CE"/>
    <w:rsid w:val="00D413F8"/>
    <w:rsid w:val="00D420EB"/>
    <w:rsid w:val="00D44BD6"/>
    <w:rsid w:val="00D46BFC"/>
    <w:rsid w:val="00D47D72"/>
    <w:rsid w:val="00D51ED9"/>
    <w:rsid w:val="00D53040"/>
    <w:rsid w:val="00D53AB1"/>
    <w:rsid w:val="00D53D18"/>
    <w:rsid w:val="00D62BF5"/>
    <w:rsid w:val="00D6397D"/>
    <w:rsid w:val="00D662D5"/>
    <w:rsid w:val="00D66D03"/>
    <w:rsid w:val="00D67CD2"/>
    <w:rsid w:val="00D73AF3"/>
    <w:rsid w:val="00D82656"/>
    <w:rsid w:val="00D84E11"/>
    <w:rsid w:val="00D86BFB"/>
    <w:rsid w:val="00D9134E"/>
    <w:rsid w:val="00D9513D"/>
    <w:rsid w:val="00D9632C"/>
    <w:rsid w:val="00DA1754"/>
    <w:rsid w:val="00DA47A1"/>
    <w:rsid w:val="00DA5129"/>
    <w:rsid w:val="00DA560C"/>
    <w:rsid w:val="00DB0B46"/>
    <w:rsid w:val="00DB46BD"/>
    <w:rsid w:val="00DB6553"/>
    <w:rsid w:val="00DB6F89"/>
    <w:rsid w:val="00DC0667"/>
    <w:rsid w:val="00DD2625"/>
    <w:rsid w:val="00DD5FB7"/>
    <w:rsid w:val="00DD6ADD"/>
    <w:rsid w:val="00DE01BD"/>
    <w:rsid w:val="00DE0A58"/>
    <w:rsid w:val="00DE19A5"/>
    <w:rsid w:val="00DE418F"/>
    <w:rsid w:val="00DE5E0B"/>
    <w:rsid w:val="00DF1360"/>
    <w:rsid w:val="00DF2E0B"/>
    <w:rsid w:val="00DF3B7B"/>
    <w:rsid w:val="00E010F3"/>
    <w:rsid w:val="00E02ACC"/>
    <w:rsid w:val="00E06881"/>
    <w:rsid w:val="00E07896"/>
    <w:rsid w:val="00E10398"/>
    <w:rsid w:val="00E134E2"/>
    <w:rsid w:val="00E13FDC"/>
    <w:rsid w:val="00E1521A"/>
    <w:rsid w:val="00E17D76"/>
    <w:rsid w:val="00E17F10"/>
    <w:rsid w:val="00E22CA4"/>
    <w:rsid w:val="00E23321"/>
    <w:rsid w:val="00E24A6B"/>
    <w:rsid w:val="00E25A5F"/>
    <w:rsid w:val="00E36AC0"/>
    <w:rsid w:val="00E374B9"/>
    <w:rsid w:val="00E37F27"/>
    <w:rsid w:val="00E4167B"/>
    <w:rsid w:val="00E47590"/>
    <w:rsid w:val="00E5359D"/>
    <w:rsid w:val="00E57F73"/>
    <w:rsid w:val="00E62C68"/>
    <w:rsid w:val="00E66A4D"/>
    <w:rsid w:val="00E6763F"/>
    <w:rsid w:val="00E67E86"/>
    <w:rsid w:val="00E72448"/>
    <w:rsid w:val="00E72767"/>
    <w:rsid w:val="00E752DD"/>
    <w:rsid w:val="00E777D2"/>
    <w:rsid w:val="00E80FEA"/>
    <w:rsid w:val="00E838D3"/>
    <w:rsid w:val="00E95C2D"/>
    <w:rsid w:val="00EA14EA"/>
    <w:rsid w:val="00EA55CC"/>
    <w:rsid w:val="00EA55FB"/>
    <w:rsid w:val="00EA639E"/>
    <w:rsid w:val="00EA77D2"/>
    <w:rsid w:val="00EB1F18"/>
    <w:rsid w:val="00EB204D"/>
    <w:rsid w:val="00EB285F"/>
    <w:rsid w:val="00EB405C"/>
    <w:rsid w:val="00EB5E6B"/>
    <w:rsid w:val="00EC690F"/>
    <w:rsid w:val="00EC786A"/>
    <w:rsid w:val="00EE18AF"/>
    <w:rsid w:val="00EE799E"/>
    <w:rsid w:val="00EF14AE"/>
    <w:rsid w:val="00EF2C59"/>
    <w:rsid w:val="00F02404"/>
    <w:rsid w:val="00F02CA4"/>
    <w:rsid w:val="00F02D1C"/>
    <w:rsid w:val="00F15FF3"/>
    <w:rsid w:val="00F25B85"/>
    <w:rsid w:val="00F30BF0"/>
    <w:rsid w:val="00F327B7"/>
    <w:rsid w:val="00F34B8F"/>
    <w:rsid w:val="00F37823"/>
    <w:rsid w:val="00F465F0"/>
    <w:rsid w:val="00F56F84"/>
    <w:rsid w:val="00F57149"/>
    <w:rsid w:val="00F57C47"/>
    <w:rsid w:val="00F63772"/>
    <w:rsid w:val="00F70061"/>
    <w:rsid w:val="00F70A7A"/>
    <w:rsid w:val="00F715BE"/>
    <w:rsid w:val="00F82ADB"/>
    <w:rsid w:val="00F84DFD"/>
    <w:rsid w:val="00F84F45"/>
    <w:rsid w:val="00F8728D"/>
    <w:rsid w:val="00F87B71"/>
    <w:rsid w:val="00F87CE9"/>
    <w:rsid w:val="00F92F03"/>
    <w:rsid w:val="00F935D9"/>
    <w:rsid w:val="00F94391"/>
    <w:rsid w:val="00F9517D"/>
    <w:rsid w:val="00F958A9"/>
    <w:rsid w:val="00F9629E"/>
    <w:rsid w:val="00FA26BA"/>
    <w:rsid w:val="00FA321C"/>
    <w:rsid w:val="00FA5015"/>
    <w:rsid w:val="00FA63FD"/>
    <w:rsid w:val="00FB0396"/>
    <w:rsid w:val="00FB0EB8"/>
    <w:rsid w:val="00FB74FC"/>
    <w:rsid w:val="00FC0E1F"/>
    <w:rsid w:val="00FC5DF3"/>
    <w:rsid w:val="00FD0B34"/>
    <w:rsid w:val="00FD77A9"/>
    <w:rsid w:val="00FE655C"/>
    <w:rsid w:val="00FE6E94"/>
    <w:rsid w:val="00FF009C"/>
    <w:rsid w:val="00FF71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D63455-52B7-4ABA-B523-215F3C87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71D9"/>
    <w:pPr>
      <w:spacing w:after="120"/>
      <w:jc w:val="both"/>
    </w:pPr>
    <w:rPr>
      <w:rFonts w:ascii="Arial" w:hAnsi="Arial"/>
      <w:sz w:val="22"/>
      <w:szCs w:val="24"/>
      <w:lang w:eastAsia="es-ES"/>
    </w:rPr>
  </w:style>
  <w:style w:type="paragraph" w:styleId="Ttulo1">
    <w:name w:val="heading 1"/>
    <w:basedOn w:val="Prrafodelista"/>
    <w:next w:val="Normal"/>
    <w:autoRedefine/>
    <w:qFormat/>
    <w:rsid w:val="008D32F3"/>
    <w:pPr>
      <w:numPr>
        <w:numId w:val="3"/>
      </w:numPr>
      <w:pBdr>
        <w:bottom w:val="single" w:sz="4" w:space="1" w:color="auto"/>
      </w:pBdr>
      <w:spacing w:before="240" w:after="360"/>
      <w:outlineLvl w:val="0"/>
    </w:pPr>
    <w:rPr>
      <w:b/>
      <w:color w:val="4F6228" w:themeColor="accent3" w:themeShade="80"/>
      <w:sz w:val="40"/>
      <w:lang w:val="en-US"/>
    </w:rPr>
  </w:style>
  <w:style w:type="paragraph" w:styleId="Ttulo2">
    <w:name w:val="heading 2"/>
    <w:basedOn w:val="Prrafodelista"/>
    <w:next w:val="Normal"/>
    <w:link w:val="Ttulo2Car"/>
    <w:qFormat/>
    <w:rsid w:val="008D32F3"/>
    <w:pPr>
      <w:numPr>
        <w:ilvl w:val="1"/>
        <w:numId w:val="3"/>
      </w:numPr>
      <w:spacing w:before="120" w:after="240"/>
      <w:outlineLvl w:val="1"/>
    </w:pPr>
    <w:rPr>
      <w:b/>
      <w:color w:val="4F6228" w:themeColor="accent3" w:themeShade="80"/>
      <w:sz w:val="32"/>
      <w:lang w:val="en-US"/>
    </w:rPr>
  </w:style>
  <w:style w:type="paragraph" w:styleId="Ttulo3">
    <w:name w:val="heading 3"/>
    <w:basedOn w:val="Normal"/>
    <w:next w:val="Normal"/>
    <w:link w:val="Ttulo3Car"/>
    <w:qFormat/>
    <w:rsid w:val="008D32F3"/>
    <w:pPr>
      <w:keepNext/>
      <w:numPr>
        <w:ilvl w:val="2"/>
        <w:numId w:val="3"/>
      </w:numPr>
      <w:spacing w:before="120"/>
      <w:outlineLvl w:val="2"/>
    </w:pPr>
    <w:rPr>
      <w:rFonts w:cs="Arial"/>
      <w:b/>
      <w:bCs/>
      <w:i/>
      <w:smallCaps/>
      <w:color w:val="4F6228" w:themeColor="accent3" w:themeShade="80"/>
      <w:sz w:val="28"/>
      <w:szCs w:val="28"/>
    </w:rPr>
  </w:style>
  <w:style w:type="paragraph" w:styleId="Ttulo4">
    <w:name w:val="heading 4"/>
    <w:basedOn w:val="Normal"/>
    <w:next w:val="Normal"/>
    <w:qFormat/>
    <w:rsid w:val="00EB285F"/>
    <w:pPr>
      <w:keepNext/>
      <w:numPr>
        <w:ilvl w:val="3"/>
        <w:numId w:val="3"/>
      </w:numPr>
      <w:spacing w:before="240" w:after="60"/>
      <w:outlineLvl w:val="3"/>
    </w:pPr>
    <w:rPr>
      <w:b/>
      <w:bCs/>
      <w:smallCaps/>
      <w:color w:val="0000FF"/>
      <w:sz w:val="28"/>
      <w:szCs w:val="28"/>
      <w:u w:val="single"/>
    </w:rPr>
  </w:style>
  <w:style w:type="paragraph" w:styleId="Ttulo5">
    <w:name w:val="heading 5"/>
    <w:basedOn w:val="Normal"/>
    <w:next w:val="Normal"/>
    <w:qFormat/>
    <w:rsid w:val="00EB285F"/>
    <w:pPr>
      <w:numPr>
        <w:ilvl w:val="4"/>
        <w:numId w:val="3"/>
      </w:numPr>
      <w:spacing w:before="240" w:after="60"/>
      <w:outlineLvl w:val="4"/>
    </w:pPr>
    <w:rPr>
      <w:b/>
      <w:bCs/>
      <w:iCs/>
      <w:smallCaps/>
      <w:color w:val="0000FF"/>
      <w:sz w:val="24"/>
      <w:u w:val="single"/>
    </w:rPr>
  </w:style>
  <w:style w:type="paragraph" w:styleId="Ttulo6">
    <w:name w:val="heading 6"/>
    <w:basedOn w:val="Normal"/>
    <w:next w:val="Normal"/>
    <w:qFormat/>
    <w:rsid w:val="00EB285F"/>
    <w:pPr>
      <w:numPr>
        <w:ilvl w:val="5"/>
        <w:numId w:val="3"/>
      </w:numPr>
      <w:spacing w:before="240" w:after="60"/>
      <w:outlineLvl w:val="5"/>
    </w:pPr>
    <w:rPr>
      <w:b/>
      <w:bCs/>
      <w:smallCaps/>
      <w:color w:val="0000FF"/>
      <w:szCs w:val="22"/>
    </w:rPr>
  </w:style>
  <w:style w:type="paragraph" w:styleId="Ttulo7">
    <w:name w:val="heading 7"/>
    <w:basedOn w:val="Normal"/>
    <w:next w:val="Normal"/>
    <w:qFormat/>
    <w:rsid w:val="00EB285F"/>
    <w:pPr>
      <w:numPr>
        <w:ilvl w:val="6"/>
        <w:numId w:val="3"/>
      </w:numPr>
      <w:spacing w:before="240" w:after="60"/>
      <w:outlineLvl w:val="6"/>
    </w:pPr>
    <w:rPr>
      <w:rFonts w:ascii="Times New Roman" w:hAnsi="Times New Roman"/>
      <w:sz w:val="24"/>
    </w:rPr>
  </w:style>
  <w:style w:type="paragraph" w:styleId="Ttulo8">
    <w:name w:val="heading 8"/>
    <w:basedOn w:val="Normal"/>
    <w:next w:val="Normal"/>
    <w:qFormat/>
    <w:rsid w:val="00EB285F"/>
    <w:pPr>
      <w:numPr>
        <w:ilvl w:val="7"/>
        <w:numId w:val="3"/>
      </w:numPr>
      <w:spacing w:before="240" w:after="60"/>
      <w:outlineLvl w:val="7"/>
    </w:pPr>
    <w:rPr>
      <w:rFonts w:ascii="Times New Roman" w:hAnsi="Times New Roman"/>
      <w:i/>
      <w:iCs/>
      <w:sz w:val="24"/>
    </w:rPr>
  </w:style>
  <w:style w:type="paragraph" w:styleId="Ttulo9">
    <w:name w:val="heading 9"/>
    <w:basedOn w:val="Normal"/>
    <w:next w:val="Normal"/>
    <w:qFormat/>
    <w:rsid w:val="00EB285F"/>
    <w:pPr>
      <w:numPr>
        <w:ilvl w:val="8"/>
        <w:numId w:val="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F534C"/>
    <w:pPr>
      <w:tabs>
        <w:tab w:val="center" w:pos="4252"/>
        <w:tab w:val="right" w:pos="8504"/>
      </w:tabs>
    </w:pPr>
  </w:style>
  <w:style w:type="paragraph" w:styleId="Piedepgina">
    <w:name w:val="footer"/>
    <w:basedOn w:val="Normal"/>
    <w:rsid w:val="000F534C"/>
    <w:pPr>
      <w:tabs>
        <w:tab w:val="center" w:pos="4252"/>
        <w:tab w:val="right" w:pos="8504"/>
      </w:tabs>
    </w:pPr>
  </w:style>
  <w:style w:type="paragraph" w:styleId="TDC1">
    <w:name w:val="toc 1"/>
    <w:basedOn w:val="Normal"/>
    <w:next w:val="Normal"/>
    <w:autoRedefine/>
    <w:uiPriority w:val="39"/>
    <w:rsid w:val="0058039D"/>
    <w:pPr>
      <w:tabs>
        <w:tab w:val="left" w:pos="440"/>
        <w:tab w:val="right" w:leader="dot" w:pos="9397"/>
      </w:tabs>
    </w:pPr>
    <w:rPr>
      <w:rFonts w:eastAsiaTheme="minorEastAsia" w:cs="Arial"/>
      <w:noProof/>
      <w:sz w:val="20"/>
      <w:szCs w:val="20"/>
      <w:lang w:eastAsia="es-AR"/>
    </w:rPr>
  </w:style>
  <w:style w:type="table" w:styleId="Tablaconcuadrcula">
    <w:name w:val="Table Grid"/>
    <w:basedOn w:val="Tablanormal"/>
    <w:rsid w:val="00B45310"/>
    <w:pPr>
      <w:jc w:val="center"/>
    </w:pPr>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rPr>
        <w:rFonts w:ascii="Arial" w:hAnsi="Arial"/>
        <w:b/>
        <w:sz w:val="18"/>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6E6E6"/>
      </w:tcPr>
    </w:tblStylePr>
  </w:style>
  <w:style w:type="paragraph" w:styleId="TDC2">
    <w:name w:val="toc 2"/>
    <w:basedOn w:val="Normal"/>
    <w:next w:val="Normal"/>
    <w:autoRedefine/>
    <w:uiPriority w:val="39"/>
    <w:rsid w:val="0058039D"/>
    <w:pPr>
      <w:tabs>
        <w:tab w:val="left" w:pos="880"/>
        <w:tab w:val="right" w:leader="dot" w:pos="9397"/>
      </w:tabs>
      <w:ind w:left="220"/>
    </w:pPr>
    <w:rPr>
      <w:rFonts w:eastAsiaTheme="minorEastAsia" w:cs="Arial"/>
      <w:noProof/>
      <w:sz w:val="20"/>
      <w:szCs w:val="20"/>
      <w:lang w:eastAsia="es-AR"/>
    </w:rPr>
  </w:style>
  <w:style w:type="paragraph" w:styleId="TDC3">
    <w:name w:val="toc 3"/>
    <w:basedOn w:val="Normal"/>
    <w:next w:val="Normal"/>
    <w:autoRedefine/>
    <w:uiPriority w:val="39"/>
    <w:rsid w:val="0058039D"/>
    <w:pPr>
      <w:tabs>
        <w:tab w:val="left" w:pos="1320"/>
        <w:tab w:val="right" w:leader="dot" w:pos="9397"/>
      </w:tabs>
      <w:ind w:left="440"/>
    </w:pPr>
    <w:rPr>
      <w:rFonts w:eastAsiaTheme="minorEastAsia" w:cs="Arial"/>
      <w:noProof/>
      <w:sz w:val="20"/>
      <w:szCs w:val="20"/>
      <w:lang w:eastAsia="es-AR"/>
    </w:rPr>
  </w:style>
  <w:style w:type="character" w:styleId="Hipervnculo">
    <w:name w:val="Hyperlink"/>
    <w:basedOn w:val="Fuentedeprrafopredeter"/>
    <w:uiPriority w:val="99"/>
    <w:rsid w:val="004770EB"/>
    <w:rPr>
      <w:color w:val="0000FF"/>
      <w:u w:val="single"/>
    </w:rPr>
  </w:style>
  <w:style w:type="paragraph" w:styleId="TDC4">
    <w:name w:val="toc 4"/>
    <w:basedOn w:val="Normal"/>
    <w:next w:val="Normal"/>
    <w:autoRedefine/>
    <w:semiHidden/>
    <w:rsid w:val="004770EB"/>
    <w:pPr>
      <w:ind w:left="660"/>
    </w:pPr>
    <w:rPr>
      <w:sz w:val="20"/>
    </w:rPr>
  </w:style>
  <w:style w:type="paragraph" w:styleId="TDC5">
    <w:name w:val="toc 5"/>
    <w:basedOn w:val="Normal"/>
    <w:next w:val="Normal"/>
    <w:autoRedefine/>
    <w:semiHidden/>
    <w:rsid w:val="004770EB"/>
    <w:pPr>
      <w:ind w:left="880"/>
    </w:pPr>
  </w:style>
  <w:style w:type="paragraph" w:styleId="Ttulo">
    <w:name w:val="Title"/>
    <w:basedOn w:val="Encabezado"/>
    <w:qFormat/>
    <w:rsid w:val="006A563B"/>
    <w:pPr>
      <w:framePr w:hSpace="141" w:wrap="around" w:vAnchor="text" w:hAnchor="margin" w:y="4069"/>
      <w:jc w:val="center"/>
    </w:pPr>
    <w:rPr>
      <w:b/>
      <w:color w:val="4F6228" w:themeColor="accent3" w:themeShade="80"/>
      <w:sz w:val="56"/>
      <w:szCs w:val="52"/>
      <w:lang w:val="en-US"/>
    </w:rPr>
  </w:style>
  <w:style w:type="paragraph" w:styleId="Textoindependiente">
    <w:name w:val="Body Text"/>
    <w:basedOn w:val="Normal"/>
    <w:link w:val="TextoindependienteCar"/>
    <w:rsid w:val="00EB285F"/>
    <w:pPr>
      <w:spacing w:after="220" w:line="220" w:lineRule="atLeast"/>
    </w:pPr>
    <w:rPr>
      <w:rFonts w:ascii="Times New Roman" w:hAnsi="Times New Roman"/>
      <w:sz w:val="20"/>
      <w:szCs w:val="20"/>
    </w:rPr>
  </w:style>
  <w:style w:type="paragraph" w:customStyle="1" w:styleId="SubtitleCover">
    <w:name w:val="Subtitle Cover"/>
    <w:basedOn w:val="Normal"/>
    <w:next w:val="Textoindependiente"/>
    <w:rsid w:val="00081AFB"/>
    <w:pPr>
      <w:keepNext/>
      <w:keepLines/>
      <w:spacing w:before="1520" w:line="240" w:lineRule="atLeast"/>
      <w:ind w:right="1680"/>
    </w:pPr>
    <w:rPr>
      <w:rFonts w:ascii="Times New Roman" w:hAnsi="Times New Roman"/>
      <w:spacing w:val="-20"/>
      <w:kern w:val="28"/>
      <w:sz w:val="40"/>
      <w:szCs w:val="20"/>
    </w:rPr>
  </w:style>
  <w:style w:type="paragraph" w:customStyle="1" w:styleId="Parrafo">
    <w:name w:val="Parrafo"/>
    <w:basedOn w:val="Normal"/>
    <w:rsid w:val="004A41A9"/>
    <w:pPr>
      <w:widowControl w:val="0"/>
      <w:tabs>
        <w:tab w:val="left" w:pos="8789"/>
      </w:tabs>
      <w:spacing w:line="-240" w:lineRule="auto"/>
    </w:pPr>
    <w:rPr>
      <w:rFonts w:ascii="StempelGaramondRoman" w:hAnsi="StempelGaramondRoman"/>
      <w:i/>
      <w:color w:val="000000"/>
      <w:sz w:val="24"/>
      <w:szCs w:val="20"/>
      <w:lang w:val="es-ES_tradnl" w:eastAsia="en-US"/>
    </w:rPr>
  </w:style>
  <w:style w:type="paragraph" w:customStyle="1" w:styleId="Bullet1">
    <w:name w:val="Bullet 1"/>
    <w:basedOn w:val="Normal"/>
    <w:link w:val="Bullet1Char"/>
    <w:rsid w:val="000309AC"/>
    <w:pPr>
      <w:numPr>
        <w:numId w:val="1"/>
      </w:numPr>
    </w:pPr>
    <w:rPr>
      <w:lang w:eastAsia="en-US"/>
    </w:rPr>
  </w:style>
  <w:style w:type="character" w:customStyle="1" w:styleId="Bullet1Char">
    <w:name w:val="Bullet 1 Char"/>
    <w:basedOn w:val="Fuentedeprrafopredeter"/>
    <w:link w:val="Bullet1"/>
    <w:rsid w:val="000309AC"/>
    <w:rPr>
      <w:rFonts w:ascii="Arial" w:hAnsi="Arial"/>
      <w:sz w:val="22"/>
      <w:szCs w:val="24"/>
      <w:lang w:eastAsia="en-US"/>
    </w:rPr>
  </w:style>
  <w:style w:type="numbering" w:customStyle="1" w:styleId="Bullet3">
    <w:name w:val="Bullet 3"/>
    <w:basedOn w:val="Sinlista"/>
    <w:rsid w:val="007221B5"/>
    <w:pPr>
      <w:numPr>
        <w:numId w:val="2"/>
      </w:numPr>
    </w:pPr>
  </w:style>
  <w:style w:type="paragraph" w:styleId="Descripcin">
    <w:name w:val="caption"/>
    <w:basedOn w:val="Normal"/>
    <w:next w:val="Normal"/>
    <w:qFormat/>
    <w:rsid w:val="007221B5"/>
    <w:rPr>
      <w:b/>
      <w:bCs/>
      <w:sz w:val="20"/>
      <w:szCs w:val="20"/>
      <w:lang w:val="en-US" w:eastAsia="en-US"/>
    </w:rPr>
  </w:style>
  <w:style w:type="character" w:customStyle="1" w:styleId="Ttulo3Car">
    <w:name w:val="Título 3 Car"/>
    <w:basedOn w:val="Fuentedeprrafopredeter"/>
    <w:link w:val="Ttulo3"/>
    <w:rsid w:val="008D32F3"/>
    <w:rPr>
      <w:rFonts w:ascii="Arial" w:hAnsi="Arial" w:cs="Arial"/>
      <w:b/>
      <w:bCs/>
      <w:i/>
      <w:smallCaps/>
      <w:color w:val="4F6228" w:themeColor="accent3" w:themeShade="80"/>
      <w:sz w:val="28"/>
      <w:szCs w:val="28"/>
      <w:lang w:eastAsia="es-ES"/>
    </w:rPr>
  </w:style>
  <w:style w:type="paragraph" w:customStyle="1" w:styleId="BodyTextKeep">
    <w:name w:val="Body Text Keep"/>
    <w:basedOn w:val="Textoindependiente"/>
    <w:next w:val="Textoindependiente"/>
    <w:rsid w:val="009324F1"/>
    <w:pPr>
      <w:keepNext/>
      <w:spacing w:after="240" w:line="240" w:lineRule="auto"/>
    </w:pPr>
    <w:rPr>
      <w:rFonts w:ascii="Garamond" w:hAnsi="Garamond"/>
      <w:spacing w:val="-5"/>
      <w:sz w:val="24"/>
      <w:lang w:val="en-US" w:eastAsia="en-US"/>
    </w:rPr>
  </w:style>
  <w:style w:type="paragraph" w:styleId="Listaconnmeros">
    <w:name w:val="List Number"/>
    <w:basedOn w:val="Normal"/>
    <w:rsid w:val="009324F1"/>
    <w:pPr>
      <w:spacing w:after="240"/>
      <w:ind w:left="720" w:right="360" w:hanging="360"/>
    </w:pPr>
    <w:rPr>
      <w:rFonts w:ascii="Garamond" w:hAnsi="Garamond"/>
      <w:spacing w:val="-5"/>
      <w:sz w:val="24"/>
      <w:szCs w:val="20"/>
      <w:lang w:val="en-US" w:eastAsia="en-US"/>
    </w:rPr>
  </w:style>
  <w:style w:type="paragraph" w:customStyle="1" w:styleId="ParaCharCharCharCharCharCharCharCharCharCharCharCharCarCarCarCarCarCarCarCarCar">
    <w:name w:val="默认段落字体 Para Char Char Char Char Char Char Char Char Char Char Char Char Car Car Car Car Car Car Car Car Car"/>
    <w:basedOn w:val="Normal"/>
    <w:rsid w:val="0001014F"/>
    <w:pPr>
      <w:widowControl w:val="0"/>
    </w:pPr>
    <w:rPr>
      <w:rFonts w:ascii="Tahoma" w:eastAsia="SimSun" w:hAnsi="Tahoma" w:cs="Tahoma"/>
      <w:kern w:val="2"/>
      <w:sz w:val="24"/>
      <w:lang w:val="en-US" w:eastAsia="zh-CN"/>
    </w:rPr>
  </w:style>
  <w:style w:type="paragraph" w:styleId="Sangra3detindependiente">
    <w:name w:val="Body Text Indent 3"/>
    <w:basedOn w:val="Normal"/>
    <w:rsid w:val="00CA7554"/>
    <w:pPr>
      <w:ind w:left="283"/>
    </w:pPr>
    <w:rPr>
      <w:sz w:val="16"/>
      <w:szCs w:val="16"/>
    </w:rPr>
  </w:style>
  <w:style w:type="character" w:styleId="Hipervnculovisitado">
    <w:name w:val="FollowedHyperlink"/>
    <w:basedOn w:val="Fuentedeprrafopredeter"/>
    <w:rsid w:val="0063396E"/>
    <w:rPr>
      <w:color w:val="800080"/>
      <w:u w:val="single"/>
    </w:rPr>
  </w:style>
  <w:style w:type="character" w:customStyle="1" w:styleId="EmailStyle38">
    <w:name w:val="EmailStyle38"/>
    <w:basedOn w:val="Fuentedeprrafopredeter"/>
    <w:semiHidden/>
    <w:rsid w:val="00A8612E"/>
    <w:rPr>
      <w:rFonts w:ascii="Arial" w:hAnsi="Arial" w:cs="Arial"/>
      <w:color w:val="000080"/>
      <w:sz w:val="20"/>
      <w:szCs w:val="20"/>
    </w:rPr>
  </w:style>
  <w:style w:type="paragraph" w:styleId="Textodeglobo">
    <w:name w:val="Balloon Text"/>
    <w:basedOn w:val="Normal"/>
    <w:link w:val="TextodegloboCar"/>
    <w:rsid w:val="00F30BF0"/>
    <w:rPr>
      <w:rFonts w:ascii="Tahoma" w:hAnsi="Tahoma" w:cs="Tahoma"/>
      <w:sz w:val="16"/>
      <w:szCs w:val="16"/>
    </w:rPr>
  </w:style>
  <w:style w:type="character" w:customStyle="1" w:styleId="TextodegloboCar">
    <w:name w:val="Texto de globo Car"/>
    <w:basedOn w:val="Fuentedeprrafopredeter"/>
    <w:link w:val="Textodeglobo"/>
    <w:rsid w:val="00F30BF0"/>
    <w:rPr>
      <w:rFonts w:ascii="Tahoma" w:hAnsi="Tahoma" w:cs="Tahoma"/>
      <w:sz w:val="16"/>
      <w:szCs w:val="16"/>
      <w:lang w:val="es-ES" w:eastAsia="es-ES"/>
    </w:rPr>
  </w:style>
  <w:style w:type="paragraph" w:styleId="Textosinformato">
    <w:name w:val="Plain Text"/>
    <w:basedOn w:val="Normal"/>
    <w:link w:val="TextosinformatoCar"/>
    <w:uiPriority w:val="99"/>
    <w:unhideWhenUsed/>
    <w:rsid w:val="00F30BF0"/>
    <w:rPr>
      <w:rFonts w:ascii="Consolas" w:hAnsi="Consolas"/>
      <w:sz w:val="21"/>
      <w:szCs w:val="21"/>
      <w:lang w:eastAsia="es-AR"/>
    </w:rPr>
  </w:style>
  <w:style w:type="character" w:customStyle="1" w:styleId="TextosinformatoCar">
    <w:name w:val="Texto sin formato Car"/>
    <w:basedOn w:val="Fuentedeprrafopredeter"/>
    <w:link w:val="Textosinformato"/>
    <w:uiPriority w:val="99"/>
    <w:rsid w:val="00F30BF0"/>
    <w:rPr>
      <w:rFonts w:ascii="Consolas" w:hAnsi="Consolas"/>
      <w:sz w:val="21"/>
      <w:szCs w:val="21"/>
    </w:rPr>
  </w:style>
  <w:style w:type="paragraph" w:customStyle="1" w:styleId="bullets">
    <w:name w:val="bullets"/>
    <w:basedOn w:val="Normal"/>
    <w:rsid w:val="006D5010"/>
    <w:pPr>
      <w:autoSpaceDE w:val="0"/>
      <w:autoSpaceDN w:val="0"/>
      <w:adjustRightInd w:val="0"/>
      <w:spacing w:before="120"/>
    </w:pPr>
    <w:rPr>
      <w:rFonts w:cs="Arial"/>
      <w:color w:val="000000"/>
      <w:sz w:val="20"/>
      <w:szCs w:val="20"/>
      <w:lang w:val="es-ES_tradnl" w:eastAsia="en-US" w:bidi="my-MM"/>
    </w:rPr>
  </w:style>
  <w:style w:type="paragraph" w:styleId="Prrafodelista">
    <w:name w:val="List Paragraph"/>
    <w:basedOn w:val="Normal"/>
    <w:uiPriority w:val="34"/>
    <w:qFormat/>
    <w:rsid w:val="00E17D76"/>
    <w:pPr>
      <w:ind w:left="720"/>
      <w:contextualSpacing/>
    </w:pPr>
  </w:style>
  <w:style w:type="character" w:styleId="Nmerodepgina">
    <w:name w:val="page number"/>
    <w:basedOn w:val="Fuentedeprrafopredeter"/>
    <w:rsid w:val="00EA55FB"/>
  </w:style>
  <w:style w:type="character" w:customStyle="1" w:styleId="TextoindependienteCar">
    <w:name w:val="Texto independiente Car"/>
    <w:basedOn w:val="Fuentedeprrafopredeter"/>
    <w:link w:val="Textoindependiente"/>
    <w:rsid w:val="005F5336"/>
    <w:rPr>
      <w:lang w:eastAsia="es-ES"/>
    </w:rPr>
  </w:style>
  <w:style w:type="paragraph" w:styleId="Textonotapie">
    <w:name w:val="footnote text"/>
    <w:basedOn w:val="Piedepgina"/>
    <w:link w:val="TextonotapieCar"/>
    <w:unhideWhenUsed/>
    <w:rsid w:val="001171D9"/>
    <w:pPr>
      <w:jc w:val="left"/>
    </w:pPr>
    <w:rPr>
      <w:b/>
      <w:color w:val="4F6228" w:themeColor="accent3" w:themeShade="80"/>
      <w:sz w:val="14"/>
      <w:szCs w:val="12"/>
      <w:lang w:val="en-US"/>
    </w:rPr>
  </w:style>
  <w:style w:type="character" w:customStyle="1" w:styleId="TextonotapieCar">
    <w:name w:val="Texto nota pie Car"/>
    <w:basedOn w:val="Fuentedeprrafopredeter"/>
    <w:link w:val="Textonotapie"/>
    <w:rsid w:val="001171D9"/>
    <w:rPr>
      <w:rFonts w:ascii="Arial" w:hAnsi="Arial"/>
      <w:b/>
      <w:color w:val="4F6228" w:themeColor="accent3" w:themeShade="80"/>
      <w:sz w:val="14"/>
      <w:szCs w:val="12"/>
      <w:lang w:val="en-US" w:eastAsia="es-ES"/>
    </w:rPr>
  </w:style>
  <w:style w:type="paragraph" w:styleId="NormalWeb">
    <w:name w:val="Normal (Web)"/>
    <w:basedOn w:val="Normal"/>
    <w:uiPriority w:val="99"/>
    <w:unhideWhenUsed/>
    <w:rsid w:val="00370F3C"/>
    <w:pPr>
      <w:spacing w:before="100" w:beforeAutospacing="1" w:after="100" w:afterAutospacing="1"/>
      <w:jc w:val="left"/>
    </w:pPr>
    <w:rPr>
      <w:rFonts w:ascii="Times New Roman" w:hAnsi="Times New Roman"/>
      <w:sz w:val="24"/>
      <w:lang w:eastAsia="es-AR"/>
    </w:rPr>
  </w:style>
  <w:style w:type="character" w:customStyle="1" w:styleId="Ttulo2Car">
    <w:name w:val="Título 2 Car"/>
    <w:basedOn w:val="Fuentedeprrafopredeter"/>
    <w:link w:val="Ttulo2"/>
    <w:rsid w:val="00F02CA4"/>
    <w:rPr>
      <w:rFonts w:ascii="Arial" w:hAnsi="Arial"/>
      <w:b/>
      <w:color w:val="4F6228" w:themeColor="accent3" w:themeShade="80"/>
      <w:sz w:val="32"/>
      <w:szCs w:val="24"/>
      <w:lang w:val="en-US" w:eastAsia="es-ES"/>
    </w:rPr>
  </w:style>
  <w:style w:type="paragraph" w:customStyle="1" w:styleId="Direccininterior">
    <w:name w:val="Dirección interior"/>
    <w:basedOn w:val="Normal"/>
    <w:rsid w:val="008C6966"/>
  </w:style>
  <w:style w:type="paragraph" w:customStyle="1" w:styleId="Lneadereferencia">
    <w:name w:val="Línea de referencia"/>
    <w:basedOn w:val="Textoindependiente"/>
    <w:rsid w:val="008C6966"/>
  </w:style>
  <w:style w:type="character" w:styleId="Mencinsinresolver">
    <w:name w:val="Unresolved Mention"/>
    <w:basedOn w:val="Fuentedeprrafopredeter"/>
    <w:uiPriority w:val="99"/>
    <w:semiHidden/>
    <w:unhideWhenUsed/>
    <w:rsid w:val="00E47590"/>
    <w:rPr>
      <w:color w:val="808080"/>
      <w:shd w:val="clear" w:color="auto" w:fill="E6E6E6"/>
    </w:rPr>
  </w:style>
  <w:style w:type="paragraph" w:customStyle="1" w:styleId="Default">
    <w:name w:val="Default"/>
    <w:rsid w:val="00C72722"/>
    <w:pPr>
      <w:autoSpaceDE w:val="0"/>
      <w:autoSpaceDN w:val="0"/>
      <w:adjustRightInd w:val="0"/>
    </w:pPr>
    <w:rPr>
      <w:rFonts w:ascii="Arial" w:hAnsi="Arial" w:cs="Arial"/>
      <w:color w:val="000000"/>
      <w:sz w:val="24"/>
      <w:szCs w:val="24"/>
      <w:lang w:val="en-US"/>
    </w:rPr>
  </w:style>
  <w:style w:type="paragraph" w:styleId="Sinespaciado">
    <w:name w:val="No Spacing"/>
    <w:link w:val="SinespaciadoCar"/>
    <w:uiPriority w:val="1"/>
    <w:qFormat/>
    <w:rsid w:val="002E13F7"/>
    <w:rPr>
      <w:rFonts w:ascii="Calibri" w:hAnsi="Calibri"/>
      <w:lang w:val="es-ES" w:eastAsia="es-ES"/>
    </w:rPr>
  </w:style>
  <w:style w:type="character" w:customStyle="1" w:styleId="SinespaciadoCar">
    <w:name w:val="Sin espaciado Car"/>
    <w:link w:val="Sinespaciado"/>
    <w:uiPriority w:val="1"/>
    <w:rsid w:val="002E13F7"/>
    <w:rPr>
      <w:rFonts w:ascii="Calibri" w:hAnsi="Calibri"/>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4780">
      <w:bodyDiv w:val="1"/>
      <w:marLeft w:val="0"/>
      <w:marRight w:val="0"/>
      <w:marTop w:val="0"/>
      <w:marBottom w:val="0"/>
      <w:divBdr>
        <w:top w:val="none" w:sz="0" w:space="0" w:color="auto"/>
        <w:left w:val="none" w:sz="0" w:space="0" w:color="auto"/>
        <w:bottom w:val="none" w:sz="0" w:space="0" w:color="auto"/>
        <w:right w:val="none" w:sz="0" w:space="0" w:color="auto"/>
      </w:divBdr>
    </w:div>
    <w:div w:id="169683689">
      <w:bodyDiv w:val="1"/>
      <w:marLeft w:val="0"/>
      <w:marRight w:val="0"/>
      <w:marTop w:val="0"/>
      <w:marBottom w:val="0"/>
      <w:divBdr>
        <w:top w:val="none" w:sz="0" w:space="0" w:color="auto"/>
        <w:left w:val="none" w:sz="0" w:space="0" w:color="auto"/>
        <w:bottom w:val="none" w:sz="0" w:space="0" w:color="auto"/>
        <w:right w:val="none" w:sz="0" w:space="0" w:color="auto"/>
      </w:divBdr>
    </w:div>
    <w:div w:id="286591122">
      <w:bodyDiv w:val="1"/>
      <w:marLeft w:val="0"/>
      <w:marRight w:val="0"/>
      <w:marTop w:val="0"/>
      <w:marBottom w:val="0"/>
      <w:divBdr>
        <w:top w:val="none" w:sz="0" w:space="0" w:color="auto"/>
        <w:left w:val="none" w:sz="0" w:space="0" w:color="auto"/>
        <w:bottom w:val="none" w:sz="0" w:space="0" w:color="auto"/>
        <w:right w:val="none" w:sz="0" w:space="0" w:color="auto"/>
      </w:divBdr>
    </w:div>
    <w:div w:id="377055103">
      <w:bodyDiv w:val="1"/>
      <w:marLeft w:val="0"/>
      <w:marRight w:val="0"/>
      <w:marTop w:val="0"/>
      <w:marBottom w:val="0"/>
      <w:divBdr>
        <w:top w:val="none" w:sz="0" w:space="0" w:color="auto"/>
        <w:left w:val="none" w:sz="0" w:space="0" w:color="auto"/>
        <w:bottom w:val="none" w:sz="0" w:space="0" w:color="auto"/>
        <w:right w:val="none" w:sz="0" w:space="0" w:color="auto"/>
      </w:divBdr>
    </w:div>
    <w:div w:id="475495247">
      <w:bodyDiv w:val="1"/>
      <w:marLeft w:val="0"/>
      <w:marRight w:val="0"/>
      <w:marTop w:val="0"/>
      <w:marBottom w:val="0"/>
      <w:divBdr>
        <w:top w:val="none" w:sz="0" w:space="0" w:color="auto"/>
        <w:left w:val="none" w:sz="0" w:space="0" w:color="auto"/>
        <w:bottom w:val="none" w:sz="0" w:space="0" w:color="auto"/>
        <w:right w:val="none" w:sz="0" w:space="0" w:color="auto"/>
      </w:divBdr>
    </w:div>
    <w:div w:id="539586756">
      <w:bodyDiv w:val="1"/>
      <w:marLeft w:val="0"/>
      <w:marRight w:val="0"/>
      <w:marTop w:val="0"/>
      <w:marBottom w:val="0"/>
      <w:divBdr>
        <w:top w:val="none" w:sz="0" w:space="0" w:color="auto"/>
        <w:left w:val="none" w:sz="0" w:space="0" w:color="auto"/>
        <w:bottom w:val="none" w:sz="0" w:space="0" w:color="auto"/>
        <w:right w:val="none" w:sz="0" w:space="0" w:color="auto"/>
      </w:divBdr>
    </w:div>
    <w:div w:id="650256554">
      <w:bodyDiv w:val="1"/>
      <w:marLeft w:val="0"/>
      <w:marRight w:val="0"/>
      <w:marTop w:val="0"/>
      <w:marBottom w:val="0"/>
      <w:divBdr>
        <w:top w:val="none" w:sz="0" w:space="0" w:color="auto"/>
        <w:left w:val="none" w:sz="0" w:space="0" w:color="auto"/>
        <w:bottom w:val="none" w:sz="0" w:space="0" w:color="auto"/>
        <w:right w:val="none" w:sz="0" w:space="0" w:color="auto"/>
      </w:divBdr>
    </w:div>
    <w:div w:id="696853215">
      <w:bodyDiv w:val="1"/>
      <w:marLeft w:val="0"/>
      <w:marRight w:val="0"/>
      <w:marTop w:val="0"/>
      <w:marBottom w:val="0"/>
      <w:divBdr>
        <w:top w:val="none" w:sz="0" w:space="0" w:color="auto"/>
        <w:left w:val="none" w:sz="0" w:space="0" w:color="auto"/>
        <w:bottom w:val="none" w:sz="0" w:space="0" w:color="auto"/>
        <w:right w:val="none" w:sz="0" w:space="0" w:color="auto"/>
      </w:divBdr>
    </w:div>
    <w:div w:id="740761484">
      <w:bodyDiv w:val="1"/>
      <w:marLeft w:val="0"/>
      <w:marRight w:val="0"/>
      <w:marTop w:val="0"/>
      <w:marBottom w:val="0"/>
      <w:divBdr>
        <w:top w:val="none" w:sz="0" w:space="0" w:color="auto"/>
        <w:left w:val="none" w:sz="0" w:space="0" w:color="auto"/>
        <w:bottom w:val="none" w:sz="0" w:space="0" w:color="auto"/>
        <w:right w:val="none" w:sz="0" w:space="0" w:color="auto"/>
      </w:divBdr>
    </w:div>
    <w:div w:id="756488201">
      <w:bodyDiv w:val="1"/>
      <w:marLeft w:val="0"/>
      <w:marRight w:val="0"/>
      <w:marTop w:val="0"/>
      <w:marBottom w:val="0"/>
      <w:divBdr>
        <w:top w:val="none" w:sz="0" w:space="0" w:color="auto"/>
        <w:left w:val="none" w:sz="0" w:space="0" w:color="auto"/>
        <w:bottom w:val="none" w:sz="0" w:space="0" w:color="auto"/>
        <w:right w:val="none" w:sz="0" w:space="0" w:color="auto"/>
      </w:divBdr>
    </w:div>
    <w:div w:id="872421282">
      <w:bodyDiv w:val="1"/>
      <w:marLeft w:val="0"/>
      <w:marRight w:val="0"/>
      <w:marTop w:val="0"/>
      <w:marBottom w:val="0"/>
      <w:divBdr>
        <w:top w:val="none" w:sz="0" w:space="0" w:color="auto"/>
        <w:left w:val="none" w:sz="0" w:space="0" w:color="auto"/>
        <w:bottom w:val="none" w:sz="0" w:space="0" w:color="auto"/>
        <w:right w:val="none" w:sz="0" w:space="0" w:color="auto"/>
      </w:divBdr>
    </w:div>
    <w:div w:id="879975270">
      <w:bodyDiv w:val="1"/>
      <w:marLeft w:val="0"/>
      <w:marRight w:val="0"/>
      <w:marTop w:val="0"/>
      <w:marBottom w:val="0"/>
      <w:divBdr>
        <w:top w:val="none" w:sz="0" w:space="0" w:color="auto"/>
        <w:left w:val="none" w:sz="0" w:space="0" w:color="auto"/>
        <w:bottom w:val="none" w:sz="0" w:space="0" w:color="auto"/>
        <w:right w:val="none" w:sz="0" w:space="0" w:color="auto"/>
      </w:divBdr>
    </w:div>
    <w:div w:id="888108156">
      <w:bodyDiv w:val="1"/>
      <w:marLeft w:val="0"/>
      <w:marRight w:val="0"/>
      <w:marTop w:val="0"/>
      <w:marBottom w:val="0"/>
      <w:divBdr>
        <w:top w:val="none" w:sz="0" w:space="0" w:color="auto"/>
        <w:left w:val="none" w:sz="0" w:space="0" w:color="auto"/>
        <w:bottom w:val="none" w:sz="0" w:space="0" w:color="auto"/>
        <w:right w:val="none" w:sz="0" w:space="0" w:color="auto"/>
      </w:divBdr>
      <w:divsChild>
        <w:div w:id="1020669493">
          <w:marLeft w:val="0"/>
          <w:marRight w:val="0"/>
          <w:marTop w:val="0"/>
          <w:marBottom w:val="0"/>
          <w:divBdr>
            <w:top w:val="none" w:sz="0" w:space="0" w:color="auto"/>
            <w:left w:val="none" w:sz="0" w:space="0" w:color="auto"/>
            <w:bottom w:val="none" w:sz="0" w:space="0" w:color="auto"/>
            <w:right w:val="none" w:sz="0" w:space="0" w:color="auto"/>
          </w:divBdr>
          <w:divsChild>
            <w:div w:id="171142784">
              <w:marLeft w:val="0"/>
              <w:marRight w:val="0"/>
              <w:marTop w:val="0"/>
              <w:marBottom w:val="0"/>
              <w:divBdr>
                <w:top w:val="none" w:sz="0" w:space="0" w:color="auto"/>
                <w:left w:val="none" w:sz="0" w:space="0" w:color="auto"/>
                <w:bottom w:val="none" w:sz="0" w:space="0" w:color="auto"/>
                <w:right w:val="none" w:sz="0" w:space="0" w:color="auto"/>
              </w:divBdr>
              <w:divsChild>
                <w:div w:id="1609652484">
                  <w:marLeft w:val="0"/>
                  <w:marRight w:val="0"/>
                  <w:marTop w:val="0"/>
                  <w:marBottom w:val="0"/>
                  <w:divBdr>
                    <w:top w:val="none" w:sz="0" w:space="0" w:color="auto"/>
                    <w:left w:val="none" w:sz="0" w:space="0" w:color="auto"/>
                    <w:bottom w:val="none" w:sz="0" w:space="0" w:color="auto"/>
                    <w:right w:val="none" w:sz="0" w:space="0" w:color="auto"/>
                  </w:divBdr>
                  <w:divsChild>
                    <w:div w:id="589000991">
                      <w:marLeft w:val="4275"/>
                      <w:marRight w:val="0"/>
                      <w:marTop w:val="0"/>
                      <w:marBottom w:val="0"/>
                      <w:divBdr>
                        <w:top w:val="none" w:sz="0" w:space="0" w:color="auto"/>
                        <w:left w:val="none" w:sz="0" w:space="0" w:color="auto"/>
                        <w:bottom w:val="none" w:sz="0" w:space="0" w:color="auto"/>
                        <w:right w:val="none" w:sz="0" w:space="0" w:color="auto"/>
                      </w:divBdr>
                      <w:divsChild>
                        <w:div w:id="211890827">
                          <w:marLeft w:val="0"/>
                          <w:marRight w:val="0"/>
                          <w:marTop w:val="0"/>
                          <w:marBottom w:val="0"/>
                          <w:divBdr>
                            <w:top w:val="none" w:sz="0" w:space="0" w:color="auto"/>
                            <w:left w:val="none" w:sz="0" w:space="0" w:color="auto"/>
                            <w:bottom w:val="none" w:sz="0" w:space="0" w:color="auto"/>
                            <w:right w:val="none" w:sz="0" w:space="0" w:color="auto"/>
                          </w:divBdr>
                          <w:divsChild>
                            <w:div w:id="467285243">
                              <w:marLeft w:val="0"/>
                              <w:marRight w:val="0"/>
                              <w:marTop w:val="0"/>
                              <w:marBottom w:val="0"/>
                              <w:divBdr>
                                <w:top w:val="none" w:sz="0" w:space="0" w:color="auto"/>
                                <w:left w:val="none" w:sz="0" w:space="0" w:color="auto"/>
                                <w:bottom w:val="none" w:sz="0" w:space="0" w:color="auto"/>
                                <w:right w:val="none" w:sz="0" w:space="0" w:color="auto"/>
                              </w:divBdr>
                              <w:divsChild>
                                <w:div w:id="14639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558041">
      <w:bodyDiv w:val="1"/>
      <w:marLeft w:val="0"/>
      <w:marRight w:val="0"/>
      <w:marTop w:val="0"/>
      <w:marBottom w:val="0"/>
      <w:divBdr>
        <w:top w:val="none" w:sz="0" w:space="0" w:color="auto"/>
        <w:left w:val="none" w:sz="0" w:space="0" w:color="auto"/>
        <w:bottom w:val="none" w:sz="0" w:space="0" w:color="auto"/>
        <w:right w:val="none" w:sz="0" w:space="0" w:color="auto"/>
      </w:divBdr>
    </w:div>
    <w:div w:id="989291743">
      <w:bodyDiv w:val="1"/>
      <w:marLeft w:val="0"/>
      <w:marRight w:val="0"/>
      <w:marTop w:val="0"/>
      <w:marBottom w:val="0"/>
      <w:divBdr>
        <w:top w:val="none" w:sz="0" w:space="0" w:color="auto"/>
        <w:left w:val="none" w:sz="0" w:space="0" w:color="auto"/>
        <w:bottom w:val="none" w:sz="0" w:space="0" w:color="auto"/>
        <w:right w:val="none" w:sz="0" w:space="0" w:color="auto"/>
      </w:divBdr>
      <w:divsChild>
        <w:div w:id="1981885805">
          <w:marLeft w:val="0"/>
          <w:marRight w:val="0"/>
          <w:marTop w:val="0"/>
          <w:marBottom w:val="0"/>
          <w:divBdr>
            <w:top w:val="none" w:sz="0" w:space="0" w:color="auto"/>
            <w:left w:val="none" w:sz="0" w:space="0" w:color="auto"/>
            <w:bottom w:val="none" w:sz="0" w:space="0" w:color="auto"/>
            <w:right w:val="none" w:sz="0" w:space="0" w:color="auto"/>
          </w:divBdr>
          <w:divsChild>
            <w:div w:id="1156729257">
              <w:marLeft w:val="0"/>
              <w:marRight w:val="0"/>
              <w:marTop w:val="0"/>
              <w:marBottom w:val="0"/>
              <w:divBdr>
                <w:top w:val="none" w:sz="0" w:space="0" w:color="auto"/>
                <w:left w:val="none" w:sz="0" w:space="0" w:color="auto"/>
                <w:bottom w:val="none" w:sz="0" w:space="0" w:color="auto"/>
                <w:right w:val="none" w:sz="0" w:space="0" w:color="auto"/>
              </w:divBdr>
            </w:div>
            <w:div w:id="1793287114">
              <w:marLeft w:val="0"/>
              <w:marRight w:val="0"/>
              <w:marTop w:val="0"/>
              <w:marBottom w:val="0"/>
              <w:divBdr>
                <w:top w:val="none" w:sz="0" w:space="0" w:color="auto"/>
                <w:left w:val="none" w:sz="0" w:space="0" w:color="auto"/>
                <w:bottom w:val="none" w:sz="0" w:space="0" w:color="auto"/>
                <w:right w:val="none" w:sz="0" w:space="0" w:color="auto"/>
              </w:divBdr>
            </w:div>
            <w:div w:id="18552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5022">
      <w:bodyDiv w:val="1"/>
      <w:marLeft w:val="0"/>
      <w:marRight w:val="0"/>
      <w:marTop w:val="0"/>
      <w:marBottom w:val="0"/>
      <w:divBdr>
        <w:top w:val="none" w:sz="0" w:space="0" w:color="auto"/>
        <w:left w:val="none" w:sz="0" w:space="0" w:color="auto"/>
        <w:bottom w:val="none" w:sz="0" w:space="0" w:color="auto"/>
        <w:right w:val="none" w:sz="0" w:space="0" w:color="auto"/>
      </w:divBdr>
    </w:div>
    <w:div w:id="1022166054">
      <w:bodyDiv w:val="1"/>
      <w:marLeft w:val="0"/>
      <w:marRight w:val="0"/>
      <w:marTop w:val="0"/>
      <w:marBottom w:val="0"/>
      <w:divBdr>
        <w:top w:val="none" w:sz="0" w:space="0" w:color="auto"/>
        <w:left w:val="none" w:sz="0" w:space="0" w:color="auto"/>
        <w:bottom w:val="none" w:sz="0" w:space="0" w:color="auto"/>
        <w:right w:val="none" w:sz="0" w:space="0" w:color="auto"/>
      </w:divBdr>
    </w:div>
    <w:div w:id="1065909027">
      <w:bodyDiv w:val="1"/>
      <w:marLeft w:val="0"/>
      <w:marRight w:val="0"/>
      <w:marTop w:val="0"/>
      <w:marBottom w:val="0"/>
      <w:divBdr>
        <w:top w:val="none" w:sz="0" w:space="0" w:color="auto"/>
        <w:left w:val="none" w:sz="0" w:space="0" w:color="auto"/>
        <w:bottom w:val="none" w:sz="0" w:space="0" w:color="auto"/>
        <w:right w:val="none" w:sz="0" w:space="0" w:color="auto"/>
      </w:divBdr>
    </w:div>
    <w:div w:id="1204713527">
      <w:bodyDiv w:val="1"/>
      <w:marLeft w:val="0"/>
      <w:marRight w:val="0"/>
      <w:marTop w:val="0"/>
      <w:marBottom w:val="0"/>
      <w:divBdr>
        <w:top w:val="none" w:sz="0" w:space="0" w:color="auto"/>
        <w:left w:val="none" w:sz="0" w:space="0" w:color="auto"/>
        <w:bottom w:val="none" w:sz="0" w:space="0" w:color="auto"/>
        <w:right w:val="none" w:sz="0" w:space="0" w:color="auto"/>
      </w:divBdr>
    </w:div>
    <w:div w:id="1309437773">
      <w:bodyDiv w:val="1"/>
      <w:marLeft w:val="0"/>
      <w:marRight w:val="0"/>
      <w:marTop w:val="0"/>
      <w:marBottom w:val="0"/>
      <w:divBdr>
        <w:top w:val="none" w:sz="0" w:space="0" w:color="auto"/>
        <w:left w:val="none" w:sz="0" w:space="0" w:color="auto"/>
        <w:bottom w:val="none" w:sz="0" w:space="0" w:color="auto"/>
        <w:right w:val="none" w:sz="0" w:space="0" w:color="auto"/>
      </w:divBdr>
    </w:div>
    <w:div w:id="1432582750">
      <w:bodyDiv w:val="1"/>
      <w:marLeft w:val="0"/>
      <w:marRight w:val="0"/>
      <w:marTop w:val="0"/>
      <w:marBottom w:val="0"/>
      <w:divBdr>
        <w:top w:val="none" w:sz="0" w:space="0" w:color="auto"/>
        <w:left w:val="none" w:sz="0" w:space="0" w:color="auto"/>
        <w:bottom w:val="none" w:sz="0" w:space="0" w:color="auto"/>
        <w:right w:val="none" w:sz="0" w:space="0" w:color="auto"/>
      </w:divBdr>
    </w:div>
    <w:div w:id="1542328092">
      <w:bodyDiv w:val="1"/>
      <w:marLeft w:val="0"/>
      <w:marRight w:val="0"/>
      <w:marTop w:val="0"/>
      <w:marBottom w:val="0"/>
      <w:divBdr>
        <w:top w:val="none" w:sz="0" w:space="0" w:color="auto"/>
        <w:left w:val="none" w:sz="0" w:space="0" w:color="auto"/>
        <w:bottom w:val="none" w:sz="0" w:space="0" w:color="auto"/>
        <w:right w:val="none" w:sz="0" w:space="0" w:color="auto"/>
      </w:divBdr>
    </w:div>
    <w:div w:id="1634017468">
      <w:bodyDiv w:val="1"/>
      <w:marLeft w:val="0"/>
      <w:marRight w:val="0"/>
      <w:marTop w:val="0"/>
      <w:marBottom w:val="0"/>
      <w:divBdr>
        <w:top w:val="none" w:sz="0" w:space="0" w:color="auto"/>
        <w:left w:val="none" w:sz="0" w:space="0" w:color="auto"/>
        <w:bottom w:val="none" w:sz="0" w:space="0" w:color="auto"/>
        <w:right w:val="none" w:sz="0" w:space="0" w:color="auto"/>
      </w:divBdr>
    </w:div>
    <w:div w:id="1661546155">
      <w:bodyDiv w:val="1"/>
      <w:marLeft w:val="0"/>
      <w:marRight w:val="0"/>
      <w:marTop w:val="0"/>
      <w:marBottom w:val="0"/>
      <w:divBdr>
        <w:top w:val="none" w:sz="0" w:space="0" w:color="auto"/>
        <w:left w:val="none" w:sz="0" w:space="0" w:color="auto"/>
        <w:bottom w:val="none" w:sz="0" w:space="0" w:color="auto"/>
        <w:right w:val="none" w:sz="0" w:space="0" w:color="auto"/>
      </w:divBdr>
    </w:div>
    <w:div w:id="1701315027">
      <w:bodyDiv w:val="1"/>
      <w:marLeft w:val="0"/>
      <w:marRight w:val="0"/>
      <w:marTop w:val="0"/>
      <w:marBottom w:val="0"/>
      <w:divBdr>
        <w:top w:val="none" w:sz="0" w:space="0" w:color="auto"/>
        <w:left w:val="none" w:sz="0" w:space="0" w:color="auto"/>
        <w:bottom w:val="none" w:sz="0" w:space="0" w:color="auto"/>
        <w:right w:val="none" w:sz="0" w:space="0" w:color="auto"/>
      </w:divBdr>
    </w:div>
    <w:div w:id="1730035402">
      <w:bodyDiv w:val="1"/>
      <w:marLeft w:val="0"/>
      <w:marRight w:val="0"/>
      <w:marTop w:val="0"/>
      <w:marBottom w:val="0"/>
      <w:divBdr>
        <w:top w:val="none" w:sz="0" w:space="0" w:color="auto"/>
        <w:left w:val="none" w:sz="0" w:space="0" w:color="auto"/>
        <w:bottom w:val="none" w:sz="0" w:space="0" w:color="auto"/>
        <w:right w:val="none" w:sz="0" w:space="0" w:color="auto"/>
      </w:divBdr>
    </w:div>
    <w:div w:id="1752971485">
      <w:bodyDiv w:val="1"/>
      <w:marLeft w:val="0"/>
      <w:marRight w:val="0"/>
      <w:marTop w:val="0"/>
      <w:marBottom w:val="0"/>
      <w:divBdr>
        <w:top w:val="none" w:sz="0" w:space="0" w:color="auto"/>
        <w:left w:val="none" w:sz="0" w:space="0" w:color="auto"/>
        <w:bottom w:val="none" w:sz="0" w:space="0" w:color="auto"/>
        <w:right w:val="none" w:sz="0" w:space="0" w:color="auto"/>
      </w:divBdr>
    </w:div>
    <w:div w:id="1851528223">
      <w:bodyDiv w:val="1"/>
      <w:marLeft w:val="0"/>
      <w:marRight w:val="0"/>
      <w:marTop w:val="0"/>
      <w:marBottom w:val="0"/>
      <w:divBdr>
        <w:top w:val="none" w:sz="0" w:space="0" w:color="auto"/>
        <w:left w:val="none" w:sz="0" w:space="0" w:color="auto"/>
        <w:bottom w:val="none" w:sz="0" w:space="0" w:color="auto"/>
        <w:right w:val="none" w:sz="0" w:space="0" w:color="auto"/>
      </w:divBdr>
    </w:div>
    <w:div w:id="1895433083">
      <w:bodyDiv w:val="1"/>
      <w:marLeft w:val="0"/>
      <w:marRight w:val="0"/>
      <w:marTop w:val="0"/>
      <w:marBottom w:val="0"/>
      <w:divBdr>
        <w:top w:val="none" w:sz="0" w:space="0" w:color="auto"/>
        <w:left w:val="none" w:sz="0" w:space="0" w:color="auto"/>
        <w:bottom w:val="none" w:sz="0" w:space="0" w:color="auto"/>
        <w:right w:val="none" w:sz="0" w:space="0" w:color="auto"/>
      </w:divBdr>
    </w:div>
    <w:div w:id="1975020305">
      <w:bodyDiv w:val="1"/>
      <w:marLeft w:val="0"/>
      <w:marRight w:val="0"/>
      <w:marTop w:val="0"/>
      <w:marBottom w:val="0"/>
      <w:divBdr>
        <w:top w:val="none" w:sz="0" w:space="0" w:color="auto"/>
        <w:left w:val="none" w:sz="0" w:space="0" w:color="auto"/>
        <w:bottom w:val="none" w:sz="0" w:space="0" w:color="auto"/>
        <w:right w:val="none" w:sz="0" w:space="0" w:color="auto"/>
      </w:divBdr>
    </w:div>
    <w:div w:id="19774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nseshomopres.anses.gob.ar/telefonica/dondecobro.aspx" TargetMode="External"/><Relationship Id="rId18" Type="http://schemas.openxmlformats.org/officeDocument/2006/relationships/hyperlink" Target="https://docs.microsoft.com/en-us/azure/active-directory/application-dev-registration-config-specific-application-property-how-to?/?WT.mc_id=DMC_AAD_Develop_Apps_Troubleshooting_Nav" TargetMode="External"/><Relationship Id="rId26" Type="http://schemas.openxmlformats.org/officeDocument/2006/relationships/hyperlink" Target="http://doxygen.asterisk.org/trunk/Config_cdr.html"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ervicioswww.anses.gob.ar/telefonica/dondecobro.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irror.pnl.gov/epel/6/x86_64/epel-release-6-8.noarch.rp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emf"/><Relationship Id="rId28" Type="http://schemas.openxmlformats.org/officeDocument/2006/relationships/hyperlink" Target="https://github.com/asterisk/asterisk/blob/master/configs/samples/cdr_custom.conf.sample" TargetMode="External"/><Relationship Id="rId10" Type="http://schemas.openxmlformats.org/officeDocument/2006/relationships/image" Target="media/image5.png"/><Relationship Id="rId19" Type="http://schemas.openxmlformats.org/officeDocument/2006/relationships/hyperlink" Target="http://sipp.sourceforge.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package" Target="embeddings/Microsoft_Excel_Macro-Enabled_Worksheet.xlsm"/><Relationship Id="rId27" Type="http://schemas.openxmlformats.org/officeDocument/2006/relationships/hyperlink" Target="https://www.voip-info.org/wiki/view/Asterisk+cdr+csv"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elod\Application%20Data\Microsoft\Templates\Redmond\especificacion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C236E-81CE-4616-906B-B1950B88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especificaciones.dot</Template>
  <TotalTime>1142</TotalTime>
  <Pages>1</Pages>
  <Words>3512</Words>
  <Characters>19320</Characters>
  <Application>Microsoft Office Word</Application>
  <DocSecurity>0</DocSecurity>
  <Lines>161</Lines>
  <Paragraphs>45</Paragraphs>
  <ScaleCrop>false</ScaleCrop>
  <HeadingPairs>
    <vt:vector size="6" baseType="variant">
      <vt:variant>
        <vt:lpstr>Título</vt:lpstr>
      </vt:variant>
      <vt:variant>
        <vt:i4>1</vt:i4>
      </vt:variant>
      <vt:variant>
        <vt:lpstr>Títulos</vt:lpstr>
      </vt:variant>
      <vt:variant>
        <vt:i4>28</vt:i4>
      </vt:variant>
      <vt:variant>
        <vt:lpstr>Title</vt:lpstr>
      </vt:variant>
      <vt:variant>
        <vt:i4>1</vt:i4>
      </vt:variant>
    </vt:vector>
  </HeadingPairs>
  <TitlesOfParts>
    <vt:vector size="30" baseType="lpstr">
      <vt:lpstr>Ticket TRacking System</vt:lpstr>
      <vt:lpstr>Contactos</vt:lpstr>
      <vt:lpstr>Especificaciones de la aplicación IVR</vt:lpstr>
      <vt:lpstr>    Especificaciones de la propuesta de Certius</vt:lpstr>
      <vt:lpstr>    Especificaciones provistas por el cliente</vt:lpstr>
      <vt:lpstr>VPN</vt:lpstr>
      <vt:lpstr>Codigo fuente</vt:lpstr>
      <vt:lpstr>Asterisk</vt:lpstr>
      <vt:lpstr>    Información General</vt:lpstr>
      <vt:lpstr>    WEB de administración</vt:lpstr>
      <vt:lpstr>    Idioma Spanish</vt:lpstr>
      <vt:lpstr>    TTS Microsoft</vt:lpstr>
      <vt:lpstr>        TTS Microsoft de Certius</vt:lpstr>
      <vt:lpstr>        Instalación de TTS Microsoft en Asterisk</vt:lpstr>
      <vt:lpstr>    Linux - Comandos Utiles</vt:lpstr>
      <vt:lpstr>    Asterisk CLI - Comandos Utiles</vt:lpstr>
      <vt:lpstr>    Entorno Teleperformance</vt:lpstr>
      <vt:lpstr>    Test de carga</vt:lpstr>
      <vt:lpstr>    WebServices</vt:lpstr>
      <vt:lpstr>Programación IVR</vt:lpstr>
      <vt:lpstr>    ANTES QUE NADA</vt:lpstr>
      <vt:lpstr>    Ubicacion de archivos</vt:lpstr>
      <vt:lpstr>    IVR Script – Comandos Utiles</vt:lpstr>
      <vt:lpstr>CDRs</vt:lpstr>
      <vt:lpstr>    ANTES QUE NADA</vt:lpstr>
      <vt:lpstr>    Configurar CDRs estándar</vt:lpstr>
      <vt:lpstr>    Configurar CDRs Custom</vt:lpstr>
      <vt:lpstr>    Ver el estatus de CDRs</vt:lpstr>
      <vt:lpstr>    Campos del CDR</vt:lpstr>
      <vt:lpstr>Ticket TRacking System</vt:lpstr>
    </vt:vector>
  </TitlesOfParts>
  <Company>Redmond Software</Company>
  <LinksUpToDate>false</LinksUpToDate>
  <CharactersWithSpaces>22787</CharactersWithSpaces>
  <SharedDoc>false</SharedDoc>
  <HLinks>
    <vt:vector size="66" baseType="variant">
      <vt:variant>
        <vt:i4>6160420</vt:i4>
      </vt:variant>
      <vt:variant>
        <vt:i4>57</vt:i4>
      </vt:variant>
      <vt:variant>
        <vt:i4>0</vt:i4>
      </vt:variant>
      <vt:variant>
        <vt:i4>5</vt:i4>
      </vt:variant>
      <vt:variant>
        <vt:lpwstr>http://200.51.40.165:8080/index.php?do=details&amp;task_id=95</vt:lpwstr>
      </vt:variant>
      <vt:variant>
        <vt:lpwstr>comment178</vt:lpwstr>
      </vt:variant>
      <vt:variant>
        <vt:i4>3866636</vt:i4>
      </vt:variant>
      <vt:variant>
        <vt:i4>54</vt:i4>
      </vt:variant>
      <vt:variant>
        <vt:i4>0</vt:i4>
      </vt:variant>
      <vt:variant>
        <vt:i4>5</vt:i4>
      </vt:variant>
      <vt:variant>
        <vt:lpwstr>http://200.51.40.165:8080/index.php?do=details&amp;task_id=95</vt:lpwstr>
      </vt:variant>
      <vt:variant>
        <vt:lpwstr/>
      </vt:variant>
      <vt:variant>
        <vt:i4>2687024</vt:i4>
      </vt:variant>
      <vt:variant>
        <vt:i4>51</vt:i4>
      </vt:variant>
      <vt:variant>
        <vt:i4>0</vt:i4>
      </vt:variant>
      <vt:variant>
        <vt:i4>5</vt:i4>
      </vt:variant>
      <vt:variant>
        <vt:lpwstr>http://200.51.40.165:8080/</vt:lpwstr>
      </vt:variant>
      <vt:variant>
        <vt:lpwstr/>
      </vt:variant>
      <vt:variant>
        <vt:i4>6946828</vt:i4>
      </vt:variant>
      <vt:variant>
        <vt:i4>48</vt:i4>
      </vt:variant>
      <vt:variant>
        <vt:i4>0</vt:i4>
      </vt:variant>
      <vt:variant>
        <vt:i4>5</vt:i4>
      </vt:variant>
      <vt:variant>
        <vt:lpwstr>mailto:marcelo.damico@redmondsoftware.com</vt:lpwstr>
      </vt:variant>
      <vt:variant>
        <vt:lpwstr/>
      </vt:variant>
      <vt:variant>
        <vt:i4>7733322</vt:i4>
      </vt:variant>
      <vt:variant>
        <vt:i4>45</vt:i4>
      </vt:variant>
      <vt:variant>
        <vt:i4>0</vt:i4>
      </vt:variant>
      <vt:variant>
        <vt:i4>5</vt:i4>
      </vt:variant>
      <vt:variant>
        <vt:lpwstr>mailto:support@redmondsoftware.com</vt:lpwstr>
      </vt:variant>
      <vt:variant>
        <vt:lpwstr/>
      </vt:variant>
      <vt:variant>
        <vt:i4>1966131</vt:i4>
      </vt:variant>
      <vt:variant>
        <vt:i4>38</vt:i4>
      </vt:variant>
      <vt:variant>
        <vt:i4>0</vt:i4>
      </vt:variant>
      <vt:variant>
        <vt:i4>5</vt:i4>
      </vt:variant>
      <vt:variant>
        <vt:lpwstr/>
      </vt:variant>
      <vt:variant>
        <vt:lpwstr>_Toc210038201</vt:lpwstr>
      </vt:variant>
      <vt:variant>
        <vt:i4>1966131</vt:i4>
      </vt:variant>
      <vt:variant>
        <vt:i4>32</vt:i4>
      </vt:variant>
      <vt:variant>
        <vt:i4>0</vt:i4>
      </vt:variant>
      <vt:variant>
        <vt:i4>5</vt:i4>
      </vt:variant>
      <vt:variant>
        <vt:lpwstr/>
      </vt:variant>
      <vt:variant>
        <vt:lpwstr>_Toc210038200</vt:lpwstr>
      </vt:variant>
      <vt:variant>
        <vt:i4>1507376</vt:i4>
      </vt:variant>
      <vt:variant>
        <vt:i4>26</vt:i4>
      </vt:variant>
      <vt:variant>
        <vt:i4>0</vt:i4>
      </vt:variant>
      <vt:variant>
        <vt:i4>5</vt:i4>
      </vt:variant>
      <vt:variant>
        <vt:lpwstr/>
      </vt:variant>
      <vt:variant>
        <vt:lpwstr>_Toc210038199</vt:lpwstr>
      </vt:variant>
      <vt:variant>
        <vt:i4>1507376</vt:i4>
      </vt:variant>
      <vt:variant>
        <vt:i4>20</vt:i4>
      </vt:variant>
      <vt:variant>
        <vt:i4>0</vt:i4>
      </vt:variant>
      <vt:variant>
        <vt:i4>5</vt:i4>
      </vt:variant>
      <vt:variant>
        <vt:lpwstr/>
      </vt:variant>
      <vt:variant>
        <vt:lpwstr>_Toc210038198</vt:lpwstr>
      </vt:variant>
      <vt:variant>
        <vt:i4>1507376</vt:i4>
      </vt:variant>
      <vt:variant>
        <vt:i4>14</vt:i4>
      </vt:variant>
      <vt:variant>
        <vt:i4>0</vt:i4>
      </vt:variant>
      <vt:variant>
        <vt:i4>5</vt:i4>
      </vt:variant>
      <vt:variant>
        <vt:lpwstr/>
      </vt:variant>
      <vt:variant>
        <vt:lpwstr>_Toc210038197</vt:lpwstr>
      </vt:variant>
      <vt:variant>
        <vt:i4>1507376</vt:i4>
      </vt:variant>
      <vt:variant>
        <vt:i4>8</vt:i4>
      </vt:variant>
      <vt:variant>
        <vt:i4>0</vt:i4>
      </vt:variant>
      <vt:variant>
        <vt:i4>5</vt:i4>
      </vt:variant>
      <vt:variant>
        <vt:lpwstr/>
      </vt:variant>
      <vt:variant>
        <vt:lpwstr>_Toc210038196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TRacking System</dc:title>
  <dc:subject>2.1</dc:subject>
  <dc:creator>MarceloD</dc:creator>
  <cp:keywords/>
  <dc:description/>
  <cp:lastModifiedBy>Leandro Prada</cp:lastModifiedBy>
  <cp:revision>2</cp:revision>
  <cp:lastPrinted>2014-12-03T13:18:00Z</cp:lastPrinted>
  <dcterms:created xsi:type="dcterms:W3CDTF">2018-04-26T11:19:00Z</dcterms:created>
  <dcterms:modified xsi:type="dcterms:W3CDTF">2018-05-02T12:07:00Z</dcterms:modified>
</cp:coreProperties>
</file>