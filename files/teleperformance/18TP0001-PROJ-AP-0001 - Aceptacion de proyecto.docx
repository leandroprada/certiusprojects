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topFromText="142" w:vertAnchor="text" w:tblpXSpec="center" w:tblpY="1"/>
        <w:tblOverlap w:val="never"/>
        <w:tblW w:w="10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2"/>
        <w:gridCol w:w="1951"/>
        <w:gridCol w:w="11"/>
        <w:gridCol w:w="1589"/>
        <w:gridCol w:w="2020"/>
        <w:gridCol w:w="1092"/>
        <w:gridCol w:w="850"/>
        <w:gridCol w:w="230"/>
        <w:gridCol w:w="541"/>
        <w:gridCol w:w="726"/>
      </w:tblGrid>
      <w:tr w:rsidR="002E13F7" w:rsidRPr="00AC601C" w14:paraId="3AB687FC" w14:textId="77777777" w:rsidTr="002E13F7">
        <w:trPr>
          <w:cantSplit/>
          <w:trHeight w:val="5354"/>
        </w:trPr>
        <w:tc>
          <w:tcPr>
            <w:tcW w:w="10072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974171" w14:textId="77777777" w:rsidR="002E13F7" w:rsidRPr="00AC601C" w:rsidRDefault="002E13F7" w:rsidP="002119DD">
            <w:pPr>
              <w:ind w:left="1" w:hanging="1"/>
              <w:jc w:val="center"/>
              <w:rPr>
                <w:sz w:val="40"/>
                <w:szCs w:val="40"/>
                <w:lang w:val="en-US"/>
              </w:rPr>
            </w:pPr>
            <w:bookmarkStart w:id="0" w:name="_Hlk512493475"/>
            <w:bookmarkStart w:id="1" w:name="_GoBack"/>
            <w:bookmarkEnd w:id="1"/>
          </w:p>
        </w:tc>
      </w:tr>
      <w:tr w:rsidR="00181B37" w:rsidRPr="00AC601C" w14:paraId="495DBD6E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78B92CF" w14:textId="77777777" w:rsidR="00181B37" w:rsidRPr="00AC601C" w:rsidRDefault="00181B37" w:rsidP="00181B37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108BD4E3" w14:textId="77777777" w:rsidR="00181B37" w:rsidRPr="00AC601C" w:rsidRDefault="00181B37" w:rsidP="00181B37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5F72B917" w14:textId="77777777" w:rsidR="00181B37" w:rsidRPr="00AC601C" w:rsidRDefault="00181B37" w:rsidP="00181B37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F33A323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0B065241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C8E479B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181B37" w:rsidRPr="00AC601C" w14:paraId="0DF23E21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C3900AD" w14:textId="77777777" w:rsidR="00181B37" w:rsidRDefault="00181B37" w:rsidP="00181B37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21DBACEA" w14:textId="77777777" w:rsidR="00181B37" w:rsidRPr="00923187" w:rsidRDefault="00181B37" w:rsidP="00181B37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03854C1A" w14:textId="77777777" w:rsidR="00181B37" w:rsidRDefault="00181B37" w:rsidP="00181B37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BC532AD" w14:textId="77777777" w:rsidR="00181B37" w:rsidRDefault="00181B37" w:rsidP="00181B37">
            <w:pPr>
              <w:jc w:val="center"/>
              <w:rPr>
                <w:rFonts w:cs="Arial"/>
                <w:sz w:val="14"/>
                <w:szCs w:val="14"/>
                <w:lang w:val="en-US" w:eastAsia="es-AR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4735D749" w14:textId="77777777" w:rsidR="00181B37" w:rsidRDefault="00181B37" w:rsidP="00181B37">
            <w:pPr>
              <w:jc w:val="center"/>
              <w:rPr>
                <w:rFonts w:cs="Arial"/>
                <w:sz w:val="14"/>
                <w:szCs w:val="14"/>
                <w:lang w:val="en-US" w:eastAsia="es-AR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790ED73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181B37" w:rsidRPr="00AC601C" w14:paraId="000715C3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1463A74" w14:textId="77777777" w:rsidR="00181B37" w:rsidRPr="00AC601C" w:rsidRDefault="00181B37" w:rsidP="00181B37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1E3D2C0A" w14:textId="77777777" w:rsidR="00181B37" w:rsidRPr="00AC601C" w:rsidRDefault="00181B37" w:rsidP="00181B37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2BCF4271" w14:textId="77777777" w:rsidR="00181B37" w:rsidRPr="00AC601C" w:rsidRDefault="00181B37" w:rsidP="00181B37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934B57A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0622EDA7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503DB77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181B37" w:rsidRPr="00AC601C" w14:paraId="79178768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ADA8FCA" w14:textId="77777777" w:rsidR="00181B37" w:rsidRPr="00AC601C" w:rsidRDefault="00181B37" w:rsidP="00181B37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1DCB09D5" w14:textId="77777777" w:rsidR="00181B37" w:rsidRPr="00AC601C" w:rsidRDefault="00181B37" w:rsidP="00181B37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11450281" w14:textId="77777777" w:rsidR="00181B37" w:rsidRPr="00AC601C" w:rsidRDefault="00181B37" w:rsidP="00181B37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F7DC557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3708501B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4F5E9CF" w14:textId="77777777" w:rsidR="00181B37" w:rsidRPr="00AC601C" w:rsidRDefault="00181B37" w:rsidP="00181B3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2E13F7" w:rsidRPr="00AC601C" w14:paraId="120B3608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6B29F7D" w14:textId="77777777" w:rsidR="002E13F7" w:rsidRPr="00AC601C" w:rsidRDefault="002E13F7" w:rsidP="002119DD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5D9D37E1" w14:textId="77777777" w:rsidR="002E13F7" w:rsidRPr="00AC601C" w:rsidRDefault="002E13F7" w:rsidP="002119DD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737598CA" w14:textId="77777777" w:rsidR="002E13F7" w:rsidRPr="00AC601C" w:rsidRDefault="002E13F7" w:rsidP="002119DD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173665D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432A9D55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4E28B6A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2E13F7" w:rsidRPr="00AC601C" w14:paraId="68566D09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324802F" w14:textId="77777777" w:rsidR="002E13F7" w:rsidRPr="00AC601C" w:rsidRDefault="002E13F7" w:rsidP="002119DD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3A567C84" w14:textId="77777777" w:rsidR="002E13F7" w:rsidRPr="00AC601C" w:rsidRDefault="002E13F7" w:rsidP="002119DD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22F3ADF2" w14:textId="77777777" w:rsidR="002E13F7" w:rsidRPr="00AC601C" w:rsidRDefault="002E13F7" w:rsidP="002119DD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964D628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2C78B40B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D9FD90C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2E13F7" w:rsidRPr="00AC601C" w14:paraId="4F8A0EC6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6A1DDA4" w14:textId="77777777" w:rsidR="002E13F7" w:rsidRPr="00AC601C" w:rsidRDefault="002E13F7" w:rsidP="002119DD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1AC0C196" w14:textId="77777777" w:rsidR="002E13F7" w:rsidRPr="00AC601C" w:rsidRDefault="002E13F7" w:rsidP="002119DD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6FCF4545" w14:textId="77777777" w:rsidR="002E13F7" w:rsidRPr="00AC601C" w:rsidRDefault="002E13F7" w:rsidP="002119DD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DA16797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3410120E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79162D9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2E13F7" w:rsidRPr="00AC601C" w14:paraId="56C6B81E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E65AA00" w14:textId="77777777" w:rsidR="002E13F7" w:rsidRPr="00AC601C" w:rsidRDefault="002E13F7" w:rsidP="002119DD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1D37CDAB" w14:textId="77777777" w:rsidR="002E13F7" w:rsidRPr="00AC601C" w:rsidRDefault="002E13F7" w:rsidP="002119DD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00D9E2C8" w14:textId="77777777" w:rsidR="002E13F7" w:rsidRPr="00AC601C" w:rsidRDefault="002E13F7" w:rsidP="002119DD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1DDB4F9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717495A3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09D8A13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2E13F7" w:rsidRPr="00AC601C" w14:paraId="1F823A5E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092401A" w14:textId="77777777" w:rsidR="002E13F7" w:rsidRPr="00AC601C" w:rsidRDefault="002E13F7" w:rsidP="002119DD">
            <w:pPr>
              <w:jc w:val="center"/>
              <w:rPr>
                <w:sz w:val="18"/>
              </w:rPr>
            </w:pP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25B1D9D2" w14:textId="77777777" w:rsidR="002E13F7" w:rsidRPr="00AC601C" w:rsidRDefault="002E13F7" w:rsidP="002119DD">
            <w:pPr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32FE25DB" w14:textId="77777777" w:rsidR="002E13F7" w:rsidRPr="00AC601C" w:rsidRDefault="002E13F7" w:rsidP="002119DD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AFF10DB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06369AA6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7D773CB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2E13F7" w:rsidRPr="00AC601C" w14:paraId="7F1397E7" w14:textId="77777777" w:rsidTr="002119DD">
        <w:trPr>
          <w:cantSplit/>
          <w:trHeight w:val="215"/>
        </w:trPr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205F94B" w14:textId="77777777" w:rsidR="002E13F7" w:rsidRPr="00AC601C" w:rsidRDefault="002E13F7" w:rsidP="002119DD">
            <w:pPr>
              <w:jc w:val="center"/>
              <w:rPr>
                <w:sz w:val="18"/>
              </w:rPr>
            </w:pPr>
            <w:r w:rsidRPr="00AC601C">
              <w:rPr>
                <w:sz w:val="18"/>
              </w:rPr>
              <w:t>1.0</w:t>
            </w:r>
          </w:p>
        </w:tc>
        <w:tc>
          <w:tcPr>
            <w:tcW w:w="5571" w:type="dxa"/>
            <w:gridSpan w:val="4"/>
            <w:tcBorders>
              <w:bottom w:val="single" w:sz="4" w:space="0" w:color="auto"/>
            </w:tcBorders>
            <w:vAlign w:val="center"/>
          </w:tcPr>
          <w:p w14:paraId="1A39A796" w14:textId="77777777" w:rsidR="002E13F7" w:rsidRPr="00AC601C" w:rsidRDefault="008A15C1" w:rsidP="002119DD">
            <w:pPr>
              <w:rPr>
                <w:sz w:val="16"/>
              </w:rPr>
            </w:pPr>
            <w:r>
              <w:rPr>
                <w:sz w:val="16"/>
              </w:rPr>
              <w:t>Para aprobación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14:paraId="30DEEA34" w14:textId="77777777" w:rsidR="002E13F7" w:rsidRPr="00AC601C" w:rsidRDefault="00EF1990" w:rsidP="002119DD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06/05/2018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2CB9605" w14:textId="77777777" w:rsidR="002E13F7" w:rsidRPr="00AC601C" w:rsidRDefault="008A15C1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>
              <w:rPr>
                <w:rFonts w:cs="Arial"/>
                <w:sz w:val="14"/>
                <w:szCs w:val="14"/>
                <w:lang w:val="en-US" w:eastAsia="es-AR"/>
              </w:rPr>
              <w:t>L</w:t>
            </w:r>
            <w:r w:rsidR="002E13F7">
              <w:rPr>
                <w:rFonts w:cs="Arial"/>
                <w:sz w:val="14"/>
                <w:szCs w:val="14"/>
                <w:lang w:val="en-US" w:eastAsia="es-AR"/>
              </w:rPr>
              <w:t>.PRADA</w:t>
            </w:r>
          </w:p>
        </w:tc>
        <w:tc>
          <w:tcPr>
            <w:tcW w:w="771" w:type="dxa"/>
            <w:gridSpan w:val="2"/>
            <w:tcBorders>
              <w:bottom w:val="single" w:sz="4" w:space="0" w:color="auto"/>
            </w:tcBorders>
            <w:vAlign w:val="center"/>
          </w:tcPr>
          <w:p w14:paraId="07472273" w14:textId="77777777" w:rsidR="002E13F7" w:rsidRPr="00AC601C" w:rsidRDefault="008A15C1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>
              <w:rPr>
                <w:rFonts w:cs="Arial"/>
                <w:sz w:val="14"/>
                <w:szCs w:val="14"/>
                <w:lang w:val="en-US" w:eastAsia="es-AR"/>
              </w:rPr>
              <w:t>L</w:t>
            </w:r>
            <w:r w:rsidR="002E13F7" w:rsidRPr="00AC601C">
              <w:rPr>
                <w:rFonts w:cs="Arial"/>
                <w:sz w:val="14"/>
                <w:szCs w:val="14"/>
                <w:lang w:val="en-US" w:eastAsia="es-AR"/>
              </w:rPr>
              <w:t>.PRADA</w:t>
            </w: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F014728" w14:textId="77777777" w:rsidR="002E13F7" w:rsidRPr="00AC601C" w:rsidRDefault="002E13F7" w:rsidP="002119DD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 w:rsidRPr="00AC601C">
              <w:rPr>
                <w:rFonts w:cs="Arial"/>
                <w:sz w:val="14"/>
                <w:szCs w:val="14"/>
                <w:lang w:val="en-US"/>
              </w:rPr>
              <w:t>-</w:t>
            </w:r>
          </w:p>
        </w:tc>
      </w:tr>
      <w:tr w:rsidR="002E13F7" w:rsidRPr="00AC601C" w14:paraId="287ECEDF" w14:textId="77777777" w:rsidTr="002119DD">
        <w:trPr>
          <w:cantSplit/>
          <w:trHeight w:val="200"/>
        </w:trPr>
        <w:tc>
          <w:tcPr>
            <w:tcW w:w="10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DB778F9" w14:textId="77777777" w:rsidR="002E13F7" w:rsidRPr="00AC601C" w:rsidRDefault="002E13F7" w:rsidP="002119DD">
            <w:pPr>
              <w:jc w:val="center"/>
              <w:rPr>
                <w:sz w:val="16"/>
                <w:lang w:val="en-US"/>
              </w:rPr>
            </w:pPr>
            <w:r w:rsidRPr="00AC601C">
              <w:rPr>
                <w:sz w:val="16"/>
                <w:lang w:val="en-US"/>
              </w:rPr>
              <w:t>REV.</w:t>
            </w:r>
          </w:p>
        </w:tc>
        <w:tc>
          <w:tcPr>
            <w:tcW w:w="5571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2A8AC44" w14:textId="77777777" w:rsidR="002E13F7" w:rsidRPr="00AC601C" w:rsidRDefault="00EF1990" w:rsidP="002119DD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Proósito</w:t>
            </w:r>
          </w:p>
        </w:tc>
        <w:tc>
          <w:tcPr>
            <w:tcW w:w="10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BE5954D" w14:textId="77777777" w:rsidR="002E13F7" w:rsidRPr="00AC601C" w:rsidRDefault="00EF1990" w:rsidP="002119DD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Fecha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9D9AB1" w14:textId="77777777" w:rsidR="002E13F7" w:rsidRPr="00AC601C" w:rsidRDefault="00EF1990" w:rsidP="002119DD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Por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444B78" w14:textId="77777777" w:rsidR="002E13F7" w:rsidRPr="00AC601C" w:rsidRDefault="00EF1990" w:rsidP="002119DD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Cheq.</w:t>
            </w:r>
          </w:p>
        </w:tc>
        <w:tc>
          <w:tcPr>
            <w:tcW w:w="72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102C43" w14:textId="77777777" w:rsidR="002E13F7" w:rsidRPr="00AC601C" w:rsidRDefault="002E13F7" w:rsidP="002119DD">
            <w:pPr>
              <w:jc w:val="center"/>
              <w:rPr>
                <w:sz w:val="16"/>
                <w:lang w:val="en-US"/>
              </w:rPr>
            </w:pPr>
            <w:r w:rsidRPr="00AC601C">
              <w:rPr>
                <w:sz w:val="16"/>
                <w:lang w:val="en-US"/>
              </w:rPr>
              <w:t>APPD.</w:t>
            </w:r>
          </w:p>
        </w:tc>
      </w:tr>
      <w:tr w:rsidR="002E13F7" w:rsidRPr="00AC601C" w14:paraId="10AE0A26" w14:textId="77777777" w:rsidTr="002119DD">
        <w:trPr>
          <w:cantSplit/>
          <w:trHeight w:val="665"/>
        </w:trPr>
        <w:tc>
          <w:tcPr>
            <w:tcW w:w="301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23D31442" w14:textId="77777777" w:rsidR="002E13F7" w:rsidRPr="00AC601C" w:rsidRDefault="002E13F7" w:rsidP="002119DD">
            <w:pPr>
              <w:spacing w:line="0" w:lineRule="atLeast"/>
              <w:jc w:val="center"/>
              <w:rPr>
                <w:lang w:val="en-US"/>
              </w:rPr>
            </w:pPr>
            <w:r w:rsidRPr="00AC601C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3D6DCD2" wp14:editId="54E22E04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130810</wp:posOffset>
                  </wp:positionV>
                  <wp:extent cx="1419225" cy="887730"/>
                  <wp:effectExtent l="0" t="0" r="9525" b="7620"/>
                  <wp:wrapNone/>
                  <wp:docPr id="10" name="Imagen 10" descr="Sin títu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in títu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88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BCFA3F" w14:textId="77777777" w:rsidR="002E13F7" w:rsidRPr="00AC601C" w:rsidRDefault="002E13F7" w:rsidP="002119DD">
            <w:pPr>
              <w:jc w:val="center"/>
              <w:rPr>
                <w:lang w:val="en-US"/>
              </w:rPr>
            </w:pPr>
          </w:p>
          <w:p w14:paraId="33D92DA9" w14:textId="77777777" w:rsidR="002E13F7" w:rsidRPr="00AC601C" w:rsidRDefault="002E13F7" w:rsidP="002119DD">
            <w:pPr>
              <w:jc w:val="center"/>
              <w:rPr>
                <w:lang w:val="en-US"/>
              </w:rPr>
            </w:pPr>
          </w:p>
          <w:p w14:paraId="2DB98017" w14:textId="77777777" w:rsidR="002E13F7" w:rsidRPr="00AC601C" w:rsidRDefault="002E13F7" w:rsidP="002119DD">
            <w:pPr>
              <w:jc w:val="center"/>
              <w:rPr>
                <w:lang w:val="en-US"/>
              </w:rPr>
            </w:pPr>
          </w:p>
          <w:p w14:paraId="4073C813" w14:textId="77777777" w:rsidR="002E13F7" w:rsidRPr="00AC601C" w:rsidRDefault="002E13F7" w:rsidP="002119DD">
            <w:pPr>
              <w:rPr>
                <w:lang w:val="en-US"/>
              </w:rPr>
            </w:pPr>
          </w:p>
        </w:tc>
        <w:tc>
          <w:tcPr>
            <w:tcW w:w="7059" w:type="dxa"/>
            <w:gridSpan w:val="8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34CF52F3" w14:textId="77777777" w:rsidR="002E13F7" w:rsidRPr="00AC601C" w:rsidRDefault="002E13F7" w:rsidP="002119DD">
            <w:pPr>
              <w:jc w:val="center"/>
              <w:rPr>
                <w:sz w:val="16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0C4578" wp14:editId="65D1C34A">
                  <wp:simplePos x="0" y="0"/>
                  <wp:positionH relativeFrom="column">
                    <wp:posOffset>929640</wp:posOffset>
                  </wp:positionH>
                  <wp:positionV relativeFrom="paragraph">
                    <wp:posOffset>140970</wp:posOffset>
                  </wp:positionV>
                  <wp:extent cx="3448050" cy="923925"/>
                  <wp:effectExtent l="0" t="0" r="0" b="9525"/>
                  <wp:wrapNone/>
                  <wp:docPr id="9" name="Imagen 9" descr="tp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p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E13F7" w:rsidRPr="00AC601C" w14:paraId="00885772" w14:textId="77777777" w:rsidTr="002119DD">
        <w:trPr>
          <w:cantSplit/>
          <w:trHeight w:val="665"/>
        </w:trPr>
        <w:tc>
          <w:tcPr>
            <w:tcW w:w="3013" w:type="dxa"/>
            <w:gridSpan w:val="2"/>
            <w:vMerge/>
            <w:tcBorders>
              <w:left w:val="single" w:sz="12" w:space="0" w:color="auto"/>
              <w:right w:val="nil"/>
            </w:tcBorders>
            <w:shd w:val="clear" w:color="auto" w:fill="auto"/>
          </w:tcPr>
          <w:p w14:paraId="7FC80D6C" w14:textId="77777777" w:rsidR="002E13F7" w:rsidRPr="00AC601C" w:rsidRDefault="002E13F7" w:rsidP="002119DD">
            <w:pPr>
              <w:spacing w:line="0" w:lineRule="atLeast"/>
              <w:rPr>
                <w:sz w:val="16"/>
                <w:szCs w:val="16"/>
                <w:lang w:val="en-US"/>
              </w:rPr>
            </w:pPr>
          </w:p>
        </w:tc>
        <w:tc>
          <w:tcPr>
            <w:tcW w:w="7059" w:type="dxa"/>
            <w:gridSpan w:val="8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8B7DC39" w14:textId="77777777" w:rsidR="002E13F7" w:rsidRPr="00AC601C" w:rsidRDefault="002E13F7" w:rsidP="002119DD">
            <w:pPr>
              <w:jc w:val="center"/>
              <w:rPr>
                <w:sz w:val="16"/>
                <w:lang w:val="en-US"/>
              </w:rPr>
            </w:pPr>
          </w:p>
        </w:tc>
      </w:tr>
      <w:tr w:rsidR="002E13F7" w:rsidRPr="00AC601C" w14:paraId="7A950C7D" w14:textId="77777777" w:rsidTr="002119DD">
        <w:trPr>
          <w:cantSplit/>
          <w:trHeight w:val="639"/>
        </w:trPr>
        <w:tc>
          <w:tcPr>
            <w:tcW w:w="3013" w:type="dxa"/>
            <w:gridSpan w:val="2"/>
            <w:vMerge/>
            <w:tcBorders>
              <w:left w:val="single" w:sz="12" w:space="0" w:color="auto"/>
              <w:right w:val="nil"/>
            </w:tcBorders>
            <w:shd w:val="clear" w:color="auto" w:fill="auto"/>
          </w:tcPr>
          <w:p w14:paraId="098F50A3" w14:textId="77777777" w:rsidR="002E13F7" w:rsidRPr="00AC601C" w:rsidRDefault="002E13F7" w:rsidP="002119DD">
            <w:pPr>
              <w:spacing w:line="0" w:lineRule="atLeast"/>
              <w:rPr>
                <w:sz w:val="16"/>
                <w:szCs w:val="16"/>
                <w:lang w:val="en-US"/>
              </w:rPr>
            </w:pPr>
          </w:p>
        </w:tc>
        <w:tc>
          <w:tcPr>
            <w:tcW w:w="7059" w:type="dxa"/>
            <w:gridSpan w:val="8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5A1534BD" w14:textId="77777777" w:rsidR="002E13F7" w:rsidRPr="00AC601C" w:rsidRDefault="002E13F7" w:rsidP="002119DD">
            <w:pPr>
              <w:jc w:val="center"/>
              <w:rPr>
                <w:sz w:val="16"/>
                <w:lang w:val="en-US"/>
              </w:rPr>
            </w:pPr>
          </w:p>
        </w:tc>
      </w:tr>
      <w:tr w:rsidR="002E13F7" w:rsidRPr="00AC601C" w14:paraId="35F3F0A3" w14:textId="77777777" w:rsidTr="002119DD">
        <w:trPr>
          <w:cantSplit/>
          <w:trHeight w:val="381"/>
        </w:trPr>
        <w:tc>
          <w:tcPr>
            <w:tcW w:w="3024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0D070E" w14:textId="77777777" w:rsidR="002E13F7" w:rsidRPr="00AC601C" w:rsidRDefault="002E13F7" w:rsidP="002119DD">
            <w:pPr>
              <w:jc w:val="center"/>
              <w:rPr>
                <w:sz w:val="10"/>
                <w:szCs w:val="1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B3DDEA7" wp14:editId="4F936E4E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114935</wp:posOffset>
                  </wp:positionV>
                  <wp:extent cx="1809750" cy="1066800"/>
                  <wp:effectExtent l="0" t="0" r="0" b="0"/>
                  <wp:wrapNone/>
                  <wp:docPr id="8" name="Imagen 8" descr="Asteris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teris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D47070" w14:textId="77777777" w:rsidR="002E13F7" w:rsidRPr="00AC601C" w:rsidRDefault="002E13F7" w:rsidP="002119DD">
            <w:pPr>
              <w:jc w:val="center"/>
              <w:rPr>
                <w:sz w:val="10"/>
                <w:szCs w:val="10"/>
                <w:lang w:val="en-US"/>
              </w:rPr>
            </w:pPr>
          </w:p>
        </w:tc>
        <w:tc>
          <w:tcPr>
            <w:tcW w:w="704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1EA560D" w14:textId="77777777" w:rsidR="002E13F7" w:rsidRPr="00AC601C" w:rsidRDefault="002E13F7" w:rsidP="002119DD">
            <w:pPr>
              <w:rPr>
                <w:lang w:val="en-US"/>
              </w:rPr>
            </w:pPr>
            <w:r w:rsidRPr="00AC601C">
              <w:rPr>
                <w:sz w:val="16"/>
                <w:lang w:val="en-US"/>
              </w:rPr>
              <w:t>PROJECT NAME</w:t>
            </w:r>
            <w:r>
              <w:rPr>
                <w:lang w:val="en-US"/>
              </w:rPr>
              <w:t xml:space="preserve"> Teleperformance Anses IVR</w:t>
            </w:r>
          </w:p>
        </w:tc>
      </w:tr>
      <w:tr w:rsidR="002E13F7" w:rsidRPr="00AC601C" w14:paraId="0BBD8A42" w14:textId="77777777" w:rsidTr="002119DD">
        <w:trPr>
          <w:cantSplit/>
          <w:trHeight w:val="566"/>
        </w:trPr>
        <w:tc>
          <w:tcPr>
            <w:tcW w:w="3024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6374BB" w14:textId="77777777" w:rsidR="002E13F7" w:rsidRPr="00AC601C" w:rsidRDefault="002E13F7" w:rsidP="002119DD">
            <w:pPr>
              <w:rPr>
                <w:lang w:val="en-US"/>
              </w:rPr>
            </w:pPr>
          </w:p>
        </w:tc>
        <w:tc>
          <w:tcPr>
            <w:tcW w:w="704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48209C5" w14:textId="77777777" w:rsidR="002E13F7" w:rsidRPr="00AC601C" w:rsidRDefault="002E13F7" w:rsidP="002119DD">
            <w:pPr>
              <w:rPr>
                <w:sz w:val="8"/>
                <w:szCs w:val="8"/>
                <w:lang w:val="en-US"/>
              </w:rPr>
            </w:pPr>
            <w:r w:rsidRPr="00AC601C">
              <w:rPr>
                <w:sz w:val="16"/>
                <w:lang w:val="en-US"/>
              </w:rPr>
              <w:t>PROJECT NUMBER</w:t>
            </w:r>
            <w:r w:rsidRPr="00AC601C">
              <w:rPr>
                <w:lang w:val="en-US"/>
              </w:rPr>
              <w:t xml:space="preserve">:   </w:t>
            </w:r>
            <w:r w:rsidRPr="00923187">
              <w:rPr>
                <w:szCs w:val="28"/>
              </w:rPr>
              <w:t>18TP0001</w:t>
            </w:r>
          </w:p>
        </w:tc>
      </w:tr>
      <w:tr w:rsidR="002E13F7" w:rsidRPr="00AC601C" w14:paraId="7B07CF6F" w14:textId="77777777" w:rsidTr="002119DD">
        <w:trPr>
          <w:cantSplit/>
          <w:trHeight w:val="379"/>
        </w:trPr>
        <w:tc>
          <w:tcPr>
            <w:tcW w:w="3024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6DC898" w14:textId="77777777" w:rsidR="002E13F7" w:rsidRPr="00AC601C" w:rsidRDefault="002E13F7" w:rsidP="002119DD">
            <w:pPr>
              <w:rPr>
                <w:lang w:val="en-US"/>
              </w:rPr>
            </w:pPr>
          </w:p>
        </w:tc>
        <w:tc>
          <w:tcPr>
            <w:tcW w:w="704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6BB50EB0" w14:textId="77777777" w:rsidR="002E13F7" w:rsidRPr="00AC601C" w:rsidRDefault="002E13F7" w:rsidP="002119DD">
            <w:pPr>
              <w:rPr>
                <w:sz w:val="8"/>
                <w:szCs w:val="8"/>
                <w:lang w:val="en-US"/>
              </w:rPr>
            </w:pPr>
          </w:p>
          <w:p w14:paraId="1C015ADF" w14:textId="77777777" w:rsidR="002E13F7" w:rsidRPr="00AC601C" w:rsidRDefault="002E13F7" w:rsidP="002119DD">
            <w:pPr>
              <w:rPr>
                <w:sz w:val="16"/>
              </w:rPr>
            </w:pPr>
            <w:r w:rsidRPr="00AC601C">
              <w:rPr>
                <w:sz w:val="16"/>
              </w:rPr>
              <w:t xml:space="preserve">DOCUMENT TITLE: </w:t>
            </w:r>
          </w:p>
        </w:tc>
      </w:tr>
      <w:tr w:rsidR="002E13F7" w:rsidRPr="00AC601C" w14:paraId="5D109347" w14:textId="77777777" w:rsidTr="002119DD">
        <w:trPr>
          <w:cantSplit/>
          <w:trHeight w:val="474"/>
        </w:trPr>
        <w:tc>
          <w:tcPr>
            <w:tcW w:w="3024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ADDEE4" w14:textId="77777777" w:rsidR="002E13F7" w:rsidRPr="00AC601C" w:rsidRDefault="002E13F7" w:rsidP="002119DD">
            <w:pPr>
              <w:ind w:right="111"/>
              <w:jc w:val="center"/>
              <w:rPr>
                <w:b/>
                <w:sz w:val="28"/>
              </w:rPr>
            </w:pPr>
          </w:p>
        </w:tc>
        <w:tc>
          <w:tcPr>
            <w:tcW w:w="7048" w:type="dxa"/>
            <w:gridSpan w:val="7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4CBD8D" w14:textId="77777777" w:rsidR="002E13F7" w:rsidRPr="00AC601C" w:rsidRDefault="008A15C1" w:rsidP="002119DD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lang w:val="en-US"/>
              </w:rPr>
            </w:pPr>
            <w:r>
              <w:rPr>
                <w:rFonts w:cs="Arial"/>
                <w:b/>
                <w:sz w:val="28"/>
                <w:lang w:val="en-US" w:eastAsia="es-AR"/>
              </w:rPr>
              <w:t>Formulario de Aceptación Final de Proyectos</w:t>
            </w:r>
          </w:p>
        </w:tc>
      </w:tr>
      <w:tr w:rsidR="002E13F7" w:rsidRPr="00AC601C" w14:paraId="3E16C27E" w14:textId="77777777" w:rsidTr="002119DD">
        <w:trPr>
          <w:cantSplit/>
          <w:trHeight w:val="50"/>
        </w:trPr>
        <w:tc>
          <w:tcPr>
            <w:tcW w:w="302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EEE874" w14:textId="77777777" w:rsidR="002E13F7" w:rsidRPr="0020484D" w:rsidRDefault="002E13F7" w:rsidP="002119DD">
            <w:pPr>
              <w:pStyle w:val="Sinespaciado"/>
              <w:jc w:val="center"/>
              <w:rPr>
                <w:b/>
              </w:rPr>
            </w:pPr>
            <w:r w:rsidRPr="0020484D">
              <w:rPr>
                <w:b/>
              </w:rPr>
              <w:t>Asterisk Projects</w:t>
            </w:r>
          </w:p>
        </w:tc>
        <w:tc>
          <w:tcPr>
            <w:tcW w:w="7048" w:type="dxa"/>
            <w:gridSpan w:val="7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5885ED" w14:textId="77777777" w:rsidR="002E13F7" w:rsidRPr="00AC601C" w:rsidRDefault="002E13F7" w:rsidP="002119DD">
            <w:pPr>
              <w:jc w:val="center"/>
              <w:rPr>
                <w:b/>
              </w:rPr>
            </w:pPr>
          </w:p>
        </w:tc>
      </w:tr>
      <w:tr w:rsidR="002E13F7" w:rsidRPr="00AC601C" w14:paraId="28393FA5" w14:textId="77777777" w:rsidTr="002119DD">
        <w:trPr>
          <w:cantSplit/>
          <w:trHeight w:val="95"/>
        </w:trPr>
        <w:tc>
          <w:tcPr>
            <w:tcW w:w="301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303D1C" w14:textId="77777777" w:rsidR="002E13F7" w:rsidRPr="00AC601C" w:rsidRDefault="002E13F7" w:rsidP="002119DD">
            <w:pPr>
              <w:jc w:val="center"/>
              <w:rPr>
                <w:sz w:val="14"/>
              </w:rPr>
            </w:pPr>
            <w:r w:rsidRPr="00AC601C">
              <w:rPr>
                <w:sz w:val="14"/>
                <w:lang w:val="en-US"/>
              </w:rPr>
              <w:t xml:space="preserve">All the information contained in this document is confidential and property of </w:t>
            </w:r>
            <w:r>
              <w:rPr>
                <w:sz w:val="14"/>
                <w:lang w:val="en-US"/>
              </w:rPr>
              <w:t>the client</w:t>
            </w:r>
            <w:r w:rsidRPr="00AC601C">
              <w:rPr>
                <w:sz w:val="14"/>
                <w:lang w:val="en-US"/>
              </w:rPr>
              <w:t xml:space="preserve"> and the totally or partial copy or reproduction of it is prohibited without previous authorization.</w:t>
            </w:r>
          </w:p>
        </w:tc>
        <w:tc>
          <w:tcPr>
            <w:tcW w:w="160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77A50CC5" w14:textId="77777777" w:rsidR="002E13F7" w:rsidRPr="00AC601C" w:rsidRDefault="002E13F7" w:rsidP="002119DD">
            <w:pPr>
              <w:rPr>
                <w:sz w:val="16"/>
              </w:rPr>
            </w:pPr>
            <w:r w:rsidRPr="00AC601C">
              <w:rPr>
                <w:sz w:val="16"/>
              </w:rPr>
              <w:t>DOCUMENT N°:</w:t>
            </w:r>
          </w:p>
        </w:tc>
        <w:tc>
          <w:tcPr>
            <w:tcW w:w="4192" w:type="dxa"/>
            <w:gridSpan w:val="4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1E7EB36" w14:textId="77777777" w:rsidR="002E13F7" w:rsidRPr="00AC601C" w:rsidRDefault="002E13F7" w:rsidP="002119DD"/>
        </w:tc>
        <w:tc>
          <w:tcPr>
            <w:tcW w:w="1267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9374406" w14:textId="77777777" w:rsidR="002E13F7" w:rsidRPr="00AC601C" w:rsidRDefault="002E13F7" w:rsidP="002119DD">
            <w:pPr>
              <w:jc w:val="center"/>
              <w:rPr>
                <w:sz w:val="16"/>
              </w:rPr>
            </w:pPr>
            <w:r w:rsidRPr="00AC601C">
              <w:rPr>
                <w:sz w:val="16"/>
              </w:rPr>
              <w:t>Revision</w:t>
            </w:r>
          </w:p>
        </w:tc>
      </w:tr>
      <w:tr w:rsidR="002E13F7" w:rsidRPr="00AC601C" w14:paraId="3CED5A08" w14:textId="77777777" w:rsidTr="002119DD">
        <w:trPr>
          <w:cantSplit/>
          <w:trHeight w:val="210"/>
        </w:trPr>
        <w:tc>
          <w:tcPr>
            <w:tcW w:w="301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4B6FE3" w14:textId="77777777" w:rsidR="002E13F7" w:rsidRPr="00AC601C" w:rsidRDefault="002E13F7" w:rsidP="002119DD">
            <w:pPr>
              <w:jc w:val="center"/>
            </w:pPr>
          </w:p>
        </w:tc>
        <w:tc>
          <w:tcPr>
            <w:tcW w:w="5792" w:type="dxa"/>
            <w:gridSpan w:val="6"/>
            <w:vMerge w:val="restart"/>
            <w:tcBorders>
              <w:top w:val="nil"/>
              <w:left w:val="single" w:sz="12" w:space="0" w:color="auto"/>
              <w:right w:val="single" w:sz="6" w:space="0" w:color="auto"/>
            </w:tcBorders>
            <w:vAlign w:val="center"/>
          </w:tcPr>
          <w:p w14:paraId="64103439" w14:textId="77777777" w:rsidR="002E13F7" w:rsidRPr="00AC601C" w:rsidRDefault="002E13F7" w:rsidP="002119DD">
            <w:pPr>
              <w:spacing w:before="40" w:after="40"/>
              <w:rPr>
                <w:b/>
                <w:sz w:val="28"/>
                <w:szCs w:val="28"/>
              </w:rPr>
            </w:pPr>
            <w:r w:rsidRPr="00AC601C">
              <w:rPr>
                <w:b/>
                <w:sz w:val="28"/>
                <w:szCs w:val="28"/>
              </w:rPr>
              <w:t xml:space="preserve">               </w:t>
            </w:r>
            <w:r w:rsidR="00B80FE5">
              <w:rPr>
                <w:b/>
                <w:sz w:val="28"/>
                <w:szCs w:val="28"/>
              </w:rPr>
              <w:tab/>
            </w:r>
            <w:r w:rsidRPr="00AC601C">
              <w:rPr>
                <w:b/>
                <w:sz w:val="28"/>
                <w:szCs w:val="28"/>
              </w:rPr>
              <w:t xml:space="preserve">     </w:t>
            </w:r>
            <w:r w:rsidRPr="00923187">
              <w:rPr>
                <w:b/>
                <w:sz w:val="28"/>
                <w:szCs w:val="28"/>
              </w:rPr>
              <w:t>18TP0001-PROJ-</w:t>
            </w:r>
            <w:r w:rsidR="008A15C1">
              <w:rPr>
                <w:b/>
                <w:sz w:val="28"/>
                <w:szCs w:val="28"/>
              </w:rPr>
              <w:t>AP</w:t>
            </w:r>
            <w:r w:rsidRPr="00923187">
              <w:rPr>
                <w:b/>
                <w:sz w:val="28"/>
                <w:szCs w:val="28"/>
              </w:rPr>
              <w:t>-0001</w:t>
            </w:r>
          </w:p>
          <w:p w14:paraId="5CB069F6" w14:textId="77777777" w:rsidR="002E13F7" w:rsidRPr="00AC601C" w:rsidRDefault="002E13F7" w:rsidP="002119DD">
            <w:pPr>
              <w:rPr>
                <w:b/>
                <w:sz w:val="28"/>
                <w:szCs w:val="28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single" w:sz="6" w:space="0" w:color="auto"/>
              <w:right w:val="single" w:sz="12" w:space="0" w:color="auto"/>
            </w:tcBorders>
            <w:vAlign w:val="center"/>
          </w:tcPr>
          <w:p w14:paraId="76DDFAD9" w14:textId="77777777" w:rsidR="002E13F7" w:rsidRPr="00AC601C" w:rsidRDefault="008A15C1" w:rsidP="002119D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2E13F7" w:rsidRPr="00AC601C">
              <w:rPr>
                <w:b/>
              </w:rPr>
              <w:t>.0</w:t>
            </w:r>
          </w:p>
        </w:tc>
      </w:tr>
      <w:tr w:rsidR="002E13F7" w:rsidRPr="00AC601C" w14:paraId="2630B2C0" w14:textId="77777777" w:rsidTr="002119DD">
        <w:trPr>
          <w:cantSplit/>
          <w:trHeight w:val="299"/>
        </w:trPr>
        <w:tc>
          <w:tcPr>
            <w:tcW w:w="301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A3C0D7" w14:textId="77777777" w:rsidR="002E13F7" w:rsidRPr="00AC601C" w:rsidRDefault="002E13F7" w:rsidP="002119DD">
            <w:pPr>
              <w:rPr>
                <w:sz w:val="16"/>
              </w:rPr>
            </w:pPr>
          </w:p>
        </w:tc>
        <w:tc>
          <w:tcPr>
            <w:tcW w:w="5792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D29F370" w14:textId="77777777" w:rsidR="002E13F7" w:rsidRPr="00AC601C" w:rsidRDefault="002E13F7" w:rsidP="002119DD">
            <w:pPr>
              <w:rPr>
                <w:sz w:val="16"/>
              </w:rPr>
            </w:pP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CE8EE" w14:textId="5A5989F3" w:rsidR="002E13F7" w:rsidRPr="00AC601C" w:rsidRDefault="002E13F7" w:rsidP="002119DD">
            <w:pPr>
              <w:jc w:val="center"/>
              <w:rPr>
                <w:sz w:val="16"/>
              </w:rPr>
            </w:pPr>
            <w:r w:rsidRPr="00AC601C">
              <w:rPr>
                <w:sz w:val="16"/>
              </w:rPr>
              <w:t xml:space="preserve">Page </w:t>
            </w:r>
            <w:r w:rsidRPr="00AC601C">
              <w:rPr>
                <w:sz w:val="16"/>
              </w:rPr>
              <w:fldChar w:fldCharType="begin"/>
            </w:r>
            <w:r w:rsidRPr="00AC601C">
              <w:rPr>
                <w:sz w:val="16"/>
              </w:rPr>
              <w:instrText xml:space="preserve"> PAGE </w:instrText>
            </w:r>
            <w:r w:rsidRPr="00AC601C">
              <w:rPr>
                <w:sz w:val="16"/>
              </w:rPr>
              <w:fldChar w:fldCharType="separate"/>
            </w:r>
            <w:r w:rsidR="008B6CCC">
              <w:rPr>
                <w:noProof/>
                <w:sz w:val="16"/>
              </w:rPr>
              <w:t>1</w:t>
            </w:r>
            <w:r w:rsidRPr="00AC601C">
              <w:rPr>
                <w:sz w:val="16"/>
              </w:rPr>
              <w:fldChar w:fldCharType="end"/>
            </w:r>
            <w:r w:rsidRPr="00AC601C">
              <w:rPr>
                <w:sz w:val="16"/>
              </w:rPr>
              <w:t xml:space="preserve"> of </w:t>
            </w:r>
            <w:r w:rsidRPr="00AC601C">
              <w:rPr>
                <w:sz w:val="16"/>
              </w:rPr>
              <w:fldChar w:fldCharType="begin"/>
            </w:r>
            <w:r w:rsidRPr="00AC601C">
              <w:rPr>
                <w:sz w:val="16"/>
              </w:rPr>
              <w:instrText xml:space="preserve"> NUMPAGES </w:instrText>
            </w:r>
            <w:r w:rsidRPr="00AC601C">
              <w:rPr>
                <w:sz w:val="16"/>
              </w:rPr>
              <w:fldChar w:fldCharType="separate"/>
            </w:r>
            <w:r w:rsidR="008B6CCC">
              <w:rPr>
                <w:noProof/>
                <w:sz w:val="16"/>
              </w:rPr>
              <w:t>2</w:t>
            </w:r>
            <w:r w:rsidRPr="00AC601C">
              <w:rPr>
                <w:sz w:val="16"/>
              </w:rPr>
              <w:fldChar w:fldCharType="end"/>
            </w:r>
            <w:r w:rsidRPr="00AC601C">
              <w:rPr>
                <w:sz w:val="16"/>
              </w:rPr>
              <w:t xml:space="preserve"> </w:t>
            </w:r>
          </w:p>
        </w:tc>
      </w:tr>
    </w:tbl>
    <w:bookmarkEnd w:id="0"/>
    <w:p w14:paraId="354643BF" w14:textId="77777777" w:rsidR="002E13F7" w:rsidRPr="006E00B3" w:rsidRDefault="002E13F7" w:rsidP="002E13F7">
      <w:pPr>
        <w:jc w:val="left"/>
        <w:rPr>
          <w:sz w:val="12"/>
        </w:rPr>
        <w:sectPr w:rsidR="002E13F7" w:rsidRPr="006E00B3" w:rsidSect="002119DD">
          <w:headerReference w:type="default" r:id="rId11"/>
          <w:pgSz w:w="11906" w:h="16838" w:code="9"/>
          <w:pgMar w:top="720" w:right="720" w:bottom="720" w:left="720" w:header="720" w:footer="0" w:gutter="0"/>
          <w:cols w:space="708"/>
          <w:docGrid w:linePitch="360"/>
        </w:sectPr>
      </w:pPr>
      <w:r>
        <w:rPr>
          <w:sz w:val="12"/>
        </w:rPr>
        <w:t>© CERTIUS</w:t>
      </w:r>
    </w:p>
    <w:p w14:paraId="63A1C19D" w14:textId="77777777" w:rsidR="007D2769" w:rsidRDefault="00220B33" w:rsidP="00DD161F">
      <w:pPr>
        <w:pStyle w:val="Ttulo1"/>
      </w:pPr>
      <w:r>
        <w:lastRenderedPageBreak/>
        <w:t>Aceptación formal</w:t>
      </w:r>
    </w:p>
    <w:p w14:paraId="4F8D8BF6" w14:textId="77777777" w:rsidR="00EF1990" w:rsidRPr="00EF1990" w:rsidRDefault="00EF1990" w:rsidP="00EF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9356"/>
        </w:tabs>
        <w:spacing w:before="240" w:after="0" w:line="360" w:lineRule="auto"/>
        <w:jc w:val="left"/>
        <w:rPr>
          <w:sz w:val="2"/>
          <w:lang w:val="en-US"/>
        </w:rPr>
      </w:pPr>
    </w:p>
    <w:p w14:paraId="043F33BD" w14:textId="77777777" w:rsidR="007D2769" w:rsidRPr="00DD161F" w:rsidRDefault="00220B33" w:rsidP="00DD1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8931"/>
        </w:tabs>
        <w:spacing w:before="240" w:after="0" w:line="360" w:lineRule="auto"/>
        <w:jc w:val="left"/>
        <w:rPr>
          <w:sz w:val="28"/>
          <w:lang w:val="en-US"/>
        </w:rPr>
      </w:pPr>
      <w:r w:rsidRPr="00DD161F">
        <w:rPr>
          <w:sz w:val="28"/>
          <w:lang w:val="en-US"/>
        </w:rPr>
        <w:t xml:space="preserve">PROYECTO: IVR Anses Beneficios </w:t>
      </w:r>
      <w:r w:rsidRPr="00DD161F">
        <w:rPr>
          <w:sz w:val="28"/>
          <w:lang w:val="en-US"/>
        </w:rPr>
        <w:tab/>
      </w:r>
      <w:r w:rsidRPr="00DD161F">
        <w:rPr>
          <w:sz w:val="28"/>
          <w:lang w:val="en-US"/>
        </w:rPr>
        <w:tab/>
      </w:r>
    </w:p>
    <w:p w14:paraId="07B08532" w14:textId="77777777" w:rsidR="00E1600A" w:rsidRPr="00DD161F" w:rsidRDefault="00E1600A" w:rsidP="00DD1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8931"/>
        </w:tabs>
        <w:spacing w:before="240" w:after="0" w:line="360" w:lineRule="auto"/>
        <w:jc w:val="left"/>
        <w:rPr>
          <w:sz w:val="28"/>
          <w:lang w:val="en-US"/>
        </w:rPr>
      </w:pPr>
      <w:r w:rsidRPr="00DD161F">
        <w:rPr>
          <w:sz w:val="28"/>
          <w:lang w:val="en-US"/>
        </w:rPr>
        <w:t>CLIENTE: Teleperformance</w:t>
      </w:r>
      <w:r w:rsidRPr="00DD161F">
        <w:rPr>
          <w:sz w:val="28"/>
          <w:lang w:val="en-US"/>
        </w:rPr>
        <w:tab/>
      </w:r>
    </w:p>
    <w:p w14:paraId="19F29719" w14:textId="77777777" w:rsidR="00EF1990" w:rsidRPr="00DD161F" w:rsidRDefault="00EF1990" w:rsidP="00DD1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8931"/>
        </w:tabs>
        <w:spacing w:before="240" w:after="0" w:line="360" w:lineRule="auto"/>
        <w:jc w:val="left"/>
        <w:rPr>
          <w:sz w:val="8"/>
          <w:lang w:val="en-US"/>
        </w:rPr>
      </w:pPr>
    </w:p>
    <w:p w14:paraId="0A9B5BF3" w14:textId="77777777" w:rsidR="00EF1990" w:rsidRPr="00DD161F" w:rsidRDefault="00EF1990" w:rsidP="00DD161F">
      <w:pPr>
        <w:tabs>
          <w:tab w:val="left" w:leader="hyphen" w:pos="8931"/>
        </w:tabs>
        <w:spacing w:after="100"/>
        <w:jc w:val="left"/>
        <w:rPr>
          <w:rFonts w:cs="Arial"/>
          <w:color w:val="0B1016"/>
          <w:sz w:val="32"/>
          <w:lang w:val="es-ES"/>
        </w:rPr>
      </w:pPr>
    </w:p>
    <w:p w14:paraId="05231FCB" w14:textId="77777777" w:rsidR="00EF1990" w:rsidRPr="00DD161F" w:rsidRDefault="00EF1990" w:rsidP="00DF08F9">
      <w:pPr>
        <w:tabs>
          <w:tab w:val="left" w:leader="hyphen" w:pos="8931"/>
        </w:tabs>
        <w:suppressAutoHyphens/>
        <w:spacing w:after="100"/>
        <w:jc w:val="left"/>
        <w:rPr>
          <w:rFonts w:cs="Arial"/>
          <w:color w:val="0B1016"/>
          <w:sz w:val="24"/>
          <w:lang w:val="es-ES"/>
        </w:rPr>
      </w:pPr>
      <w:r w:rsidRPr="00DD161F">
        <w:rPr>
          <w:rFonts w:cs="Arial"/>
          <w:color w:val="0B1016"/>
          <w:sz w:val="24"/>
          <w:lang w:val="es-ES"/>
        </w:rPr>
        <w:t xml:space="preserve">Por favor completar la información debajo y enviar escaneado a </w:t>
      </w:r>
      <w:hyperlink r:id="rId12" w:history="1">
        <w:r w:rsidRPr="00DD161F">
          <w:rPr>
            <w:rStyle w:val="Hipervnculo"/>
            <w:rFonts w:cs="Arial"/>
            <w:sz w:val="24"/>
            <w:lang w:val="es-ES"/>
          </w:rPr>
          <w:t>info@certiustech.com</w:t>
        </w:r>
      </w:hyperlink>
      <w:r w:rsidRPr="00DD161F">
        <w:rPr>
          <w:rFonts w:cs="Arial"/>
          <w:color w:val="0B1016"/>
          <w:sz w:val="24"/>
          <w:lang w:val="es-ES"/>
        </w:rPr>
        <w:t xml:space="preserve"> / </w:t>
      </w:r>
      <w:hyperlink r:id="rId13" w:history="1">
        <w:r w:rsidRPr="00DD161F">
          <w:rPr>
            <w:rStyle w:val="Hipervnculo"/>
            <w:rFonts w:cs="Arial"/>
            <w:sz w:val="24"/>
            <w:lang w:val="es-ES"/>
          </w:rPr>
          <w:t>leandro.prada@certiustech.com</w:t>
        </w:r>
      </w:hyperlink>
      <w:r w:rsidRPr="00DD161F">
        <w:rPr>
          <w:rFonts w:cs="Arial"/>
          <w:color w:val="0B1016"/>
          <w:sz w:val="24"/>
          <w:lang w:val="es-ES"/>
        </w:rPr>
        <w:t xml:space="preserve"> </w:t>
      </w:r>
    </w:p>
    <w:p w14:paraId="511F2749" w14:textId="77777777" w:rsidR="0055164D" w:rsidRPr="00DD161F" w:rsidRDefault="0055164D" w:rsidP="0055164D">
      <w:pPr>
        <w:tabs>
          <w:tab w:val="left" w:leader="hyphen" w:pos="8931"/>
        </w:tabs>
        <w:spacing w:before="480" w:after="240" w:line="360" w:lineRule="auto"/>
        <w:jc w:val="left"/>
        <w:rPr>
          <w:sz w:val="24"/>
          <w:lang w:val="en-US"/>
        </w:rPr>
      </w:pPr>
      <w:r w:rsidRPr="00DD161F">
        <w:rPr>
          <w:sz w:val="24"/>
          <w:lang w:val="en-US"/>
        </w:rPr>
        <w:t>Hemos conducido las pruebas que consideramos necesarias para evaluar la funcionalidad de la aplicación, y debajo firmamos la aceptación de usuario final.</w:t>
      </w:r>
      <w:r>
        <w:rPr>
          <w:sz w:val="24"/>
          <w:lang w:val="en-US"/>
        </w:rPr>
        <w:t xml:space="preserve"> Dejamos constancia de que no se han encontrado </w:t>
      </w:r>
      <w:r w:rsidRPr="00ED2105">
        <w:rPr>
          <w:i/>
          <w:sz w:val="24"/>
          <w:lang w:val="en-US"/>
        </w:rPr>
        <w:t>issues</w:t>
      </w:r>
      <w:r>
        <w:rPr>
          <w:sz w:val="24"/>
          <w:lang w:val="en-US"/>
        </w:rPr>
        <w:t xml:space="preserve"> ó temas en la aplicación.</w:t>
      </w:r>
      <w:r w:rsidRPr="00DD161F">
        <w:rPr>
          <w:sz w:val="24"/>
          <w:lang w:val="en-US"/>
        </w:rPr>
        <w:t xml:space="preserve"> Esta aprobación es requerida como hito del proyecto previa a la puesta en producción.</w:t>
      </w:r>
    </w:p>
    <w:p w14:paraId="79E69E52" w14:textId="77777777" w:rsidR="00DD161F" w:rsidRPr="00DD161F" w:rsidRDefault="00DD161F" w:rsidP="00DD161F">
      <w:pPr>
        <w:tabs>
          <w:tab w:val="left" w:leader="hyphen" w:pos="8931"/>
        </w:tabs>
        <w:spacing w:before="480" w:after="240" w:line="360" w:lineRule="auto"/>
        <w:jc w:val="left"/>
        <w:rPr>
          <w:sz w:val="24"/>
          <w:lang w:val="en-US"/>
        </w:rPr>
      </w:pPr>
    </w:p>
    <w:p w14:paraId="1F54B04B" w14:textId="77777777" w:rsidR="00E1600A" w:rsidRPr="00DD161F" w:rsidRDefault="00E1600A" w:rsidP="00DD161F">
      <w:pPr>
        <w:tabs>
          <w:tab w:val="left" w:leader="underscore" w:pos="9072"/>
        </w:tabs>
        <w:spacing w:after="240" w:line="600" w:lineRule="auto"/>
        <w:jc w:val="left"/>
        <w:rPr>
          <w:sz w:val="28"/>
          <w:lang w:val="en-US"/>
        </w:rPr>
      </w:pPr>
      <w:r w:rsidRPr="00DD161F">
        <w:rPr>
          <w:sz w:val="28"/>
          <w:lang w:val="en-US"/>
        </w:rPr>
        <w:t>Fecha:</w:t>
      </w:r>
      <w:r w:rsidRPr="00DD161F">
        <w:rPr>
          <w:sz w:val="28"/>
          <w:lang w:val="en-US"/>
        </w:rPr>
        <w:tab/>
      </w:r>
    </w:p>
    <w:p w14:paraId="0EFBF482" w14:textId="77777777" w:rsidR="00E1600A" w:rsidRPr="00DD161F" w:rsidRDefault="00E1600A" w:rsidP="00DD161F">
      <w:pPr>
        <w:tabs>
          <w:tab w:val="left" w:leader="underscore" w:pos="9072"/>
        </w:tabs>
        <w:spacing w:after="240" w:line="600" w:lineRule="auto"/>
        <w:jc w:val="left"/>
        <w:rPr>
          <w:sz w:val="28"/>
          <w:lang w:val="en-US"/>
        </w:rPr>
      </w:pPr>
      <w:r w:rsidRPr="00DD161F">
        <w:rPr>
          <w:sz w:val="28"/>
          <w:lang w:val="en-US"/>
        </w:rPr>
        <w:t>Aprobado por:</w:t>
      </w:r>
      <w:r w:rsidRPr="00DD161F">
        <w:rPr>
          <w:sz w:val="28"/>
          <w:lang w:val="en-US"/>
        </w:rPr>
        <w:tab/>
      </w:r>
    </w:p>
    <w:p w14:paraId="72DFC8BC" w14:textId="77777777" w:rsidR="00E1600A" w:rsidRPr="00DD161F" w:rsidRDefault="00E1600A" w:rsidP="00DD161F">
      <w:pPr>
        <w:tabs>
          <w:tab w:val="left" w:leader="underscore" w:pos="9072"/>
        </w:tabs>
        <w:spacing w:after="240" w:line="600" w:lineRule="auto"/>
        <w:jc w:val="left"/>
        <w:rPr>
          <w:sz w:val="28"/>
          <w:lang w:val="en-US"/>
        </w:rPr>
      </w:pPr>
      <w:r w:rsidRPr="00DD161F">
        <w:rPr>
          <w:sz w:val="28"/>
          <w:lang w:val="en-US"/>
        </w:rPr>
        <w:t>Firma:</w:t>
      </w:r>
      <w:r w:rsidRPr="00DD161F">
        <w:rPr>
          <w:sz w:val="28"/>
          <w:lang w:val="en-US"/>
        </w:rPr>
        <w:tab/>
      </w:r>
    </w:p>
    <w:p w14:paraId="0E24C644" w14:textId="50FA6BC8" w:rsidR="00220B33" w:rsidRPr="00220B33" w:rsidRDefault="00220B33" w:rsidP="009E63B5">
      <w:pPr>
        <w:spacing w:after="0"/>
        <w:jc w:val="left"/>
        <w:rPr>
          <w:rFonts w:cs="Arial"/>
          <w:color w:val="0B1016"/>
          <w:sz w:val="32"/>
          <w:lang w:val="es-ES"/>
        </w:rPr>
      </w:pPr>
      <w:r w:rsidRPr="00DD161F">
        <w:rPr>
          <w:sz w:val="28"/>
          <w:lang w:val="en-US"/>
        </w:rPr>
        <w:tab/>
      </w:r>
      <w:r w:rsidRPr="00DD161F">
        <w:rPr>
          <w:sz w:val="28"/>
          <w:lang w:val="en-US"/>
        </w:rPr>
        <w:tab/>
      </w:r>
      <w:r w:rsidRPr="00DD161F">
        <w:rPr>
          <w:sz w:val="28"/>
          <w:lang w:val="en-US"/>
        </w:rPr>
        <w:tab/>
      </w:r>
    </w:p>
    <w:sectPr w:rsidR="00220B33" w:rsidRPr="00220B33" w:rsidSect="009E63B5">
      <w:headerReference w:type="default" r:id="rId14"/>
      <w:footerReference w:type="default" r:id="rId15"/>
      <w:pgSz w:w="11907" w:h="16840" w:code="9"/>
      <w:pgMar w:top="1616" w:right="1134" w:bottom="1418" w:left="1701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F8913" w14:textId="77777777" w:rsidR="00A02CCF" w:rsidRDefault="00A02CCF" w:rsidP="001171D9">
      <w:r>
        <w:separator/>
      </w:r>
    </w:p>
  </w:endnote>
  <w:endnote w:type="continuationSeparator" w:id="0">
    <w:p w14:paraId="443D18E4" w14:textId="77777777" w:rsidR="00A02CCF" w:rsidRDefault="00A02CCF" w:rsidP="0011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mpelGaramondRoma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0FE84" w14:textId="79171FE4" w:rsidR="002119DD" w:rsidRPr="00A03C9D" w:rsidRDefault="002119DD" w:rsidP="001171D9">
    <w:pPr>
      <w:pStyle w:val="Textonotapie"/>
    </w:pPr>
    <w:r w:rsidRPr="001171D9">
      <w:fldChar w:fldCharType="begin"/>
    </w:r>
    <w:r w:rsidRPr="001171D9">
      <w:instrText xml:space="preserve"> FILENAME </w:instrText>
    </w:r>
    <w:r w:rsidRPr="001171D9">
      <w:fldChar w:fldCharType="separate"/>
    </w:r>
    <w:r w:rsidR="008B6CCC">
      <w:rPr>
        <w:noProof/>
      </w:rPr>
      <w:t>18TP0001-PROJ-AP-0001 - Aceptacion de proyecto.docx</w:t>
    </w:r>
    <w:r w:rsidRPr="001171D9">
      <w:fldChar w:fldCharType="end"/>
    </w:r>
    <w:r w:rsidRPr="001171D9">
      <w:t xml:space="preserve">                                       </w:t>
    </w:r>
    <w:r>
      <w:t xml:space="preserve">                                                 </w:t>
    </w:r>
    <w:r w:rsidRPr="001171D9">
      <w:t xml:space="preserve">                            Page </w:t>
    </w:r>
    <w:r w:rsidRPr="001171D9">
      <w:fldChar w:fldCharType="begin"/>
    </w:r>
    <w:r w:rsidRPr="001171D9">
      <w:instrText xml:space="preserve"> PAGE </w:instrText>
    </w:r>
    <w:r w:rsidRPr="001171D9">
      <w:fldChar w:fldCharType="separate"/>
    </w:r>
    <w:r>
      <w:rPr>
        <w:noProof/>
      </w:rPr>
      <w:t>8</w:t>
    </w:r>
    <w:r w:rsidRPr="001171D9">
      <w:fldChar w:fldCharType="end"/>
    </w:r>
    <w:r w:rsidRPr="001171D9">
      <w:t xml:space="preserve"> of </w:t>
    </w:r>
    <w:r w:rsidRPr="001171D9">
      <w:rPr>
        <w:rStyle w:val="Nmerodepgina"/>
      </w:rPr>
      <w:fldChar w:fldCharType="begin"/>
    </w:r>
    <w:r w:rsidRPr="001171D9">
      <w:rPr>
        <w:rStyle w:val="Nmerodepgina"/>
      </w:rPr>
      <w:instrText xml:space="preserve"> NUMPAGES </w:instrText>
    </w:r>
    <w:r w:rsidRPr="001171D9">
      <w:rPr>
        <w:rStyle w:val="Nmerodepgina"/>
      </w:rPr>
      <w:fldChar w:fldCharType="separate"/>
    </w:r>
    <w:r>
      <w:rPr>
        <w:rStyle w:val="Nmerodepgina"/>
        <w:noProof/>
      </w:rPr>
      <w:t>24</w:t>
    </w:r>
    <w:r w:rsidRPr="001171D9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E6369" w14:textId="77777777" w:rsidR="00A02CCF" w:rsidRDefault="00A02CCF" w:rsidP="001171D9">
      <w:r>
        <w:separator/>
      </w:r>
    </w:p>
  </w:footnote>
  <w:footnote w:type="continuationSeparator" w:id="0">
    <w:p w14:paraId="36D4936B" w14:textId="77777777" w:rsidR="00A02CCF" w:rsidRDefault="00A02CCF" w:rsidP="00117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345DA" w14:textId="77777777" w:rsidR="002119DD" w:rsidRDefault="002119DD">
    <w:pPr>
      <w:rPr>
        <w:sz w:val="2"/>
      </w:rPr>
    </w:pPr>
    <w:r>
      <w:rPr>
        <w:sz w:val="2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49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29"/>
      <w:gridCol w:w="3626"/>
      <w:gridCol w:w="3110"/>
    </w:tblGrid>
    <w:tr w:rsidR="002119DD" w:rsidRPr="00AC601C" w14:paraId="2BE3B415" w14:textId="77777777" w:rsidTr="00181B37">
      <w:trPr>
        <w:cantSplit/>
      </w:trPr>
      <w:tc>
        <w:tcPr>
          <w:tcW w:w="3329" w:type="dxa"/>
          <w:vMerge w:val="restart"/>
          <w:tcBorders>
            <w:top w:val="single" w:sz="12" w:space="0" w:color="auto"/>
            <w:right w:val="nil"/>
          </w:tcBorders>
          <w:vAlign w:val="center"/>
        </w:tcPr>
        <w:p w14:paraId="33948EE8" w14:textId="77777777" w:rsidR="002119DD" w:rsidRPr="00AC601C" w:rsidRDefault="002119DD" w:rsidP="00181B37">
          <w:r w:rsidRPr="00AC601C">
            <w:rPr>
              <w:noProof/>
              <w:sz w:val="14"/>
              <w:szCs w:val="14"/>
              <w:lang w:eastAsia="es-AR"/>
            </w:rPr>
            <w:drawing>
              <wp:anchor distT="0" distB="0" distL="114300" distR="114300" simplePos="0" relativeHeight="251658752" behindDoc="0" locked="0" layoutInCell="1" allowOverlap="1" wp14:anchorId="5CC9C82C" wp14:editId="44112CB5">
                <wp:simplePos x="0" y="0"/>
                <wp:positionH relativeFrom="column">
                  <wp:posOffset>96520</wp:posOffset>
                </wp:positionH>
                <wp:positionV relativeFrom="paragraph">
                  <wp:posOffset>-25400</wp:posOffset>
                </wp:positionV>
                <wp:extent cx="1078865" cy="674370"/>
                <wp:effectExtent l="0" t="0" r="6985" b="0"/>
                <wp:wrapNone/>
                <wp:docPr id="13" name="Imagen 13" descr="Sin títu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n títu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865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36" w:type="dxa"/>
          <w:gridSpan w:val="2"/>
          <w:tcBorders>
            <w:top w:val="single" w:sz="12" w:space="0" w:color="auto"/>
            <w:left w:val="nil"/>
            <w:bottom w:val="nil"/>
          </w:tcBorders>
          <w:vAlign w:val="center"/>
        </w:tcPr>
        <w:p w14:paraId="653B3817" w14:textId="77777777" w:rsidR="002119DD" w:rsidRPr="00AC601C" w:rsidRDefault="002119DD" w:rsidP="00181B37">
          <w:pPr>
            <w:rPr>
              <w:sz w:val="16"/>
              <w:szCs w:val="16"/>
            </w:rPr>
          </w:pPr>
        </w:p>
      </w:tc>
    </w:tr>
    <w:tr w:rsidR="002119DD" w:rsidRPr="00AC601C" w14:paraId="724EEB8F" w14:textId="77777777" w:rsidTr="00181B37">
      <w:trPr>
        <w:cantSplit/>
        <w:trHeight w:val="106"/>
      </w:trPr>
      <w:tc>
        <w:tcPr>
          <w:tcW w:w="3329" w:type="dxa"/>
          <w:vMerge/>
          <w:tcBorders>
            <w:right w:val="nil"/>
          </w:tcBorders>
          <w:vAlign w:val="center"/>
        </w:tcPr>
        <w:p w14:paraId="5980486B" w14:textId="77777777" w:rsidR="002119DD" w:rsidRPr="00AC601C" w:rsidRDefault="002119DD" w:rsidP="00181B37">
          <w:pPr>
            <w:jc w:val="center"/>
            <w:rPr>
              <w:rFonts w:cs="Arial"/>
              <w:sz w:val="12"/>
              <w:szCs w:val="12"/>
            </w:rPr>
          </w:pPr>
        </w:p>
      </w:tc>
      <w:tc>
        <w:tcPr>
          <w:tcW w:w="6736" w:type="dxa"/>
          <w:gridSpan w:val="2"/>
          <w:tcBorders>
            <w:top w:val="nil"/>
            <w:left w:val="nil"/>
            <w:bottom w:val="nil"/>
          </w:tcBorders>
          <w:vAlign w:val="center"/>
        </w:tcPr>
        <w:p w14:paraId="296712F4" w14:textId="77777777" w:rsidR="002119DD" w:rsidRPr="00AC601C" w:rsidRDefault="002119DD" w:rsidP="00181B37">
          <w:pPr>
            <w:jc w:val="center"/>
            <w:rPr>
              <w:sz w:val="16"/>
              <w:szCs w:val="16"/>
            </w:rPr>
          </w:pPr>
        </w:p>
      </w:tc>
    </w:tr>
    <w:tr w:rsidR="002119DD" w:rsidRPr="00AC601C" w14:paraId="7DA2B1BE" w14:textId="77777777" w:rsidTr="00181B37">
      <w:trPr>
        <w:cantSplit/>
        <w:trHeight w:val="106"/>
      </w:trPr>
      <w:tc>
        <w:tcPr>
          <w:tcW w:w="3329" w:type="dxa"/>
          <w:vMerge/>
          <w:tcBorders>
            <w:right w:val="nil"/>
          </w:tcBorders>
          <w:vAlign w:val="center"/>
        </w:tcPr>
        <w:p w14:paraId="58AFD3BE" w14:textId="77777777" w:rsidR="002119DD" w:rsidRPr="00AC601C" w:rsidRDefault="002119DD" w:rsidP="00181B37">
          <w:pPr>
            <w:jc w:val="center"/>
            <w:rPr>
              <w:rFonts w:cs="Arial"/>
              <w:sz w:val="12"/>
              <w:szCs w:val="12"/>
            </w:rPr>
          </w:pPr>
        </w:p>
      </w:tc>
      <w:tc>
        <w:tcPr>
          <w:tcW w:w="6736" w:type="dxa"/>
          <w:gridSpan w:val="2"/>
          <w:tcBorders>
            <w:top w:val="nil"/>
            <w:left w:val="nil"/>
            <w:bottom w:val="nil"/>
          </w:tcBorders>
          <w:vAlign w:val="center"/>
        </w:tcPr>
        <w:p w14:paraId="6C5B1788" w14:textId="77777777" w:rsidR="002119DD" w:rsidRPr="00AC601C" w:rsidRDefault="002119DD" w:rsidP="00181B37">
          <w:pPr>
            <w:jc w:val="right"/>
            <w:rPr>
              <w:sz w:val="16"/>
              <w:szCs w:val="16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55680" behindDoc="0" locked="0" layoutInCell="1" allowOverlap="1" wp14:anchorId="61ECE4BB" wp14:editId="580FD6FD">
                <wp:simplePos x="0" y="0"/>
                <wp:positionH relativeFrom="column">
                  <wp:posOffset>-184785</wp:posOffset>
                </wp:positionH>
                <wp:positionV relativeFrom="paragraph">
                  <wp:posOffset>-281940</wp:posOffset>
                </wp:positionV>
                <wp:extent cx="2466975" cy="655955"/>
                <wp:effectExtent l="0" t="0" r="9525" b="0"/>
                <wp:wrapNone/>
                <wp:docPr id="11" name="Imagen 11" descr="tp_logo%20-%20cop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p_logo%20-%20cop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6975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824" behindDoc="0" locked="0" layoutInCell="1" allowOverlap="1" wp14:anchorId="72B787D1" wp14:editId="05E249F3">
                <wp:simplePos x="0" y="0"/>
                <wp:positionH relativeFrom="column">
                  <wp:posOffset>3035935</wp:posOffset>
                </wp:positionH>
                <wp:positionV relativeFrom="paragraph">
                  <wp:posOffset>-241300</wp:posOffset>
                </wp:positionV>
                <wp:extent cx="1002030" cy="589915"/>
                <wp:effectExtent l="0" t="0" r="7620" b="635"/>
                <wp:wrapNone/>
                <wp:docPr id="12" name="Imagen 12" descr="Asterisk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sterisk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030" cy="58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119DD" w:rsidRPr="00AC601C" w14:paraId="309F10E6" w14:textId="77777777" w:rsidTr="00181B37">
      <w:trPr>
        <w:cantSplit/>
        <w:trHeight w:hRule="exact" w:val="106"/>
      </w:trPr>
      <w:tc>
        <w:tcPr>
          <w:tcW w:w="3329" w:type="dxa"/>
          <w:vMerge/>
          <w:tcBorders>
            <w:right w:val="nil"/>
          </w:tcBorders>
          <w:vAlign w:val="center"/>
        </w:tcPr>
        <w:p w14:paraId="6589B13E" w14:textId="77777777" w:rsidR="002119DD" w:rsidRPr="00AC601C" w:rsidRDefault="002119DD" w:rsidP="00181B37">
          <w:pPr>
            <w:jc w:val="center"/>
            <w:rPr>
              <w:lang w:val="en-US"/>
            </w:rPr>
          </w:pPr>
        </w:p>
      </w:tc>
      <w:tc>
        <w:tcPr>
          <w:tcW w:w="6736" w:type="dxa"/>
          <w:gridSpan w:val="2"/>
          <w:tcBorders>
            <w:top w:val="nil"/>
            <w:left w:val="nil"/>
            <w:bottom w:val="nil"/>
          </w:tcBorders>
          <w:vAlign w:val="center"/>
        </w:tcPr>
        <w:p w14:paraId="6E619507" w14:textId="77777777" w:rsidR="002119DD" w:rsidRPr="00AC601C" w:rsidRDefault="002119DD" w:rsidP="00181B37">
          <w:pPr>
            <w:rPr>
              <w:b/>
              <w:lang w:val="en-US"/>
            </w:rPr>
          </w:pPr>
        </w:p>
      </w:tc>
    </w:tr>
    <w:tr w:rsidR="002119DD" w:rsidRPr="00AC601C" w14:paraId="343B8E0C" w14:textId="77777777" w:rsidTr="00181B37">
      <w:trPr>
        <w:cantSplit/>
        <w:trHeight w:val="70"/>
      </w:trPr>
      <w:tc>
        <w:tcPr>
          <w:tcW w:w="3329" w:type="dxa"/>
          <w:vMerge/>
          <w:tcBorders>
            <w:bottom w:val="single" w:sz="12" w:space="0" w:color="auto"/>
            <w:right w:val="nil"/>
          </w:tcBorders>
          <w:vAlign w:val="center"/>
        </w:tcPr>
        <w:p w14:paraId="61581BFF" w14:textId="77777777" w:rsidR="002119DD" w:rsidRPr="00AC601C" w:rsidRDefault="002119DD" w:rsidP="00181B37">
          <w:pPr>
            <w:jc w:val="center"/>
            <w:rPr>
              <w:lang w:val="en-US"/>
            </w:rPr>
          </w:pPr>
        </w:p>
      </w:tc>
      <w:tc>
        <w:tcPr>
          <w:tcW w:w="6736" w:type="dxa"/>
          <w:gridSpan w:val="2"/>
          <w:tcBorders>
            <w:top w:val="nil"/>
            <w:left w:val="nil"/>
            <w:bottom w:val="single" w:sz="12" w:space="0" w:color="auto"/>
          </w:tcBorders>
          <w:vAlign w:val="center"/>
        </w:tcPr>
        <w:p w14:paraId="0C36FAAE" w14:textId="77777777" w:rsidR="002119DD" w:rsidRPr="00AC601C" w:rsidRDefault="002119DD" w:rsidP="00181B37">
          <w:pPr>
            <w:rPr>
              <w:b/>
              <w:lang w:val="en-US"/>
            </w:rPr>
          </w:pPr>
        </w:p>
      </w:tc>
    </w:tr>
    <w:tr w:rsidR="002119DD" w:rsidRPr="00AC601C" w14:paraId="00362FDD" w14:textId="77777777" w:rsidTr="00181B37">
      <w:trPr>
        <w:cantSplit/>
        <w:trHeight w:val="260"/>
      </w:trPr>
      <w:tc>
        <w:tcPr>
          <w:tcW w:w="3329" w:type="dxa"/>
          <w:tcBorders>
            <w:top w:val="single" w:sz="4" w:space="0" w:color="auto"/>
          </w:tcBorders>
          <w:vAlign w:val="center"/>
        </w:tcPr>
        <w:p w14:paraId="6BC53BF9" w14:textId="77777777" w:rsidR="002119DD" w:rsidRPr="00AC601C" w:rsidRDefault="002119DD" w:rsidP="00181B37">
          <w:pPr>
            <w:jc w:val="center"/>
            <w:rPr>
              <w:sz w:val="16"/>
              <w:szCs w:val="16"/>
              <w:lang w:val="en-US"/>
            </w:rPr>
          </w:pPr>
          <w:r w:rsidRPr="00AC601C">
            <w:rPr>
              <w:sz w:val="16"/>
              <w:szCs w:val="16"/>
            </w:rPr>
            <w:t xml:space="preserve">Rev </w:t>
          </w:r>
          <w:r w:rsidR="00534C54">
            <w:rPr>
              <w:sz w:val="16"/>
              <w:szCs w:val="16"/>
            </w:rPr>
            <w:t>1</w:t>
          </w:r>
          <w:r w:rsidRPr="00AC601C">
            <w:rPr>
              <w:sz w:val="16"/>
              <w:szCs w:val="16"/>
            </w:rPr>
            <w:t xml:space="preserve">.0 Page </w:t>
          </w:r>
          <w:r w:rsidRPr="00AC601C">
            <w:rPr>
              <w:sz w:val="16"/>
              <w:szCs w:val="16"/>
            </w:rPr>
            <w:fldChar w:fldCharType="begin"/>
          </w:r>
          <w:r w:rsidRPr="00AC601C">
            <w:rPr>
              <w:sz w:val="16"/>
              <w:szCs w:val="16"/>
            </w:rPr>
            <w:instrText>PAGE   \* MERGEFORMAT</w:instrText>
          </w:r>
          <w:r w:rsidRPr="00AC601C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</w:t>
          </w:r>
          <w:r w:rsidRPr="00AC601C">
            <w:rPr>
              <w:sz w:val="16"/>
              <w:szCs w:val="16"/>
            </w:rPr>
            <w:fldChar w:fldCharType="end"/>
          </w:r>
          <w:r w:rsidRPr="00AC601C">
            <w:rPr>
              <w:sz w:val="16"/>
              <w:szCs w:val="16"/>
            </w:rPr>
            <w:t xml:space="preserve"> of </w:t>
          </w:r>
          <w:r w:rsidRPr="00AC601C">
            <w:rPr>
              <w:sz w:val="16"/>
            </w:rPr>
            <w:fldChar w:fldCharType="begin"/>
          </w:r>
          <w:r w:rsidRPr="00AC601C">
            <w:rPr>
              <w:sz w:val="16"/>
            </w:rPr>
            <w:instrText xml:space="preserve"> NUMPAGES </w:instrText>
          </w:r>
          <w:r w:rsidRPr="00AC601C">
            <w:rPr>
              <w:sz w:val="16"/>
            </w:rPr>
            <w:fldChar w:fldCharType="separate"/>
          </w:r>
          <w:r>
            <w:rPr>
              <w:sz w:val="16"/>
            </w:rPr>
            <w:t>27</w:t>
          </w:r>
          <w:r w:rsidRPr="00AC601C">
            <w:rPr>
              <w:sz w:val="16"/>
            </w:rPr>
            <w:fldChar w:fldCharType="end"/>
          </w:r>
        </w:p>
      </w:tc>
      <w:tc>
        <w:tcPr>
          <w:tcW w:w="3626" w:type="dxa"/>
          <w:tcBorders>
            <w:top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89AA297" w14:textId="77777777" w:rsidR="002119DD" w:rsidRPr="00AC601C" w:rsidRDefault="002119DD" w:rsidP="00181B37">
          <w:pPr>
            <w:jc w:val="center"/>
            <w:rPr>
              <w:b/>
              <w:sz w:val="12"/>
              <w:szCs w:val="16"/>
              <w:lang w:val="pt-BR"/>
            </w:rPr>
          </w:pPr>
          <w:r w:rsidRPr="00AC601C">
            <w:rPr>
              <w:sz w:val="16"/>
              <w:szCs w:val="16"/>
            </w:rPr>
            <w:t xml:space="preserve">TITLE:  </w:t>
          </w:r>
          <w:r w:rsidR="008A15C1">
            <w:rPr>
              <w:rFonts w:cs="Arial"/>
              <w:b/>
              <w:sz w:val="14"/>
              <w:szCs w:val="16"/>
              <w:lang w:val="en-US" w:eastAsia="es-AR"/>
            </w:rPr>
            <w:t>Aceptación de Proyecto</w:t>
          </w:r>
        </w:p>
      </w:tc>
      <w:tc>
        <w:tcPr>
          <w:tcW w:w="3110" w:type="dxa"/>
          <w:tcBorders>
            <w:top w:val="single" w:sz="4" w:space="0" w:color="auto"/>
            <w:left w:val="single" w:sz="4" w:space="0" w:color="auto"/>
          </w:tcBorders>
          <w:shd w:val="clear" w:color="auto" w:fill="auto"/>
          <w:vAlign w:val="center"/>
        </w:tcPr>
        <w:p w14:paraId="2F5C3A52" w14:textId="77777777" w:rsidR="002119DD" w:rsidRPr="00AC601C" w:rsidRDefault="002119DD" w:rsidP="00181B37">
          <w:pPr>
            <w:jc w:val="center"/>
            <w:rPr>
              <w:sz w:val="16"/>
              <w:szCs w:val="16"/>
            </w:rPr>
          </w:pPr>
          <w:r w:rsidRPr="00AC601C">
            <w:rPr>
              <w:sz w:val="16"/>
              <w:szCs w:val="16"/>
            </w:rPr>
            <w:t xml:space="preserve">DOCNº:  </w:t>
          </w:r>
          <w:r w:rsidR="008A15C1" w:rsidRPr="008A15C1">
            <w:rPr>
              <w:b/>
              <w:sz w:val="16"/>
              <w:szCs w:val="16"/>
            </w:rPr>
            <w:t>18TP0001-PROJ-AP-0001</w:t>
          </w:r>
        </w:p>
      </w:tc>
    </w:tr>
  </w:tbl>
  <w:p w14:paraId="39D6DD1E" w14:textId="77777777" w:rsidR="002119DD" w:rsidRDefault="002119DD" w:rsidP="00181B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pt;height:10.9pt" o:bullet="t">
        <v:imagedata r:id="rId1" o:title="BD14565_"/>
      </v:shape>
    </w:pict>
  </w:numPicBullet>
  <w:numPicBullet w:numPicBulletId="1">
    <w:pict>
      <v:shape id="_x0000_i1031" type="#_x0000_t75" style="width:9.2pt;height:9.2pt" o:bullet="t">
        <v:imagedata r:id="rId2" o:title="BD14583_"/>
      </v:shape>
    </w:pict>
  </w:numPicBullet>
  <w:abstractNum w:abstractNumId="0" w15:restartNumberingAfterBreak="0">
    <w:nsid w:val="0DA17FF5"/>
    <w:multiLevelType w:val="hybridMultilevel"/>
    <w:tmpl w:val="FAEE1926"/>
    <w:lvl w:ilvl="0" w:tplc="4A4CC4D0">
      <w:start w:val="1"/>
      <w:numFmt w:val="bullet"/>
      <w:pStyle w:val="Bullet1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B3622"/>
    <w:multiLevelType w:val="multilevel"/>
    <w:tmpl w:val="C360D4F4"/>
    <w:styleLink w:val="Bullet3"/>
    <w:lvl w:ilvl="0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8B8"/>
    <w:multiLevelType w:val="multilevel"/>
    <w:tmpl w:val="B2C00E7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433580"/>
    <w:multiLevelType w:val="hybridMultilevel"/>
    <w:tmpl w:val="35BAAB7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793B6E"/>
    <w:multiLevelType w:val="hybridMultilevel"/>
    <w:tmpl w:val="9B1E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7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1A9"/>
    <w:rsid w:val="0000001F"/>
    <w:rsid w:val="00001D2D"/>
    <w:rsid w:val="000041B1"/>
    <w:rsid w:val="000041FB"/>
    <w:rsid w:val="0001014F"/>
    <w:rsid w:val="00010CCB"/>
    <w:rsid w:val="00012411"/>
    <w:rsid w:val="00016493"/>
    <w:rsid w:val="00021908"/>
    <w:rsid w:val="000234E6"/>
    <w:rsid w:val="00024B35"/>
    <w:rsid w:val="00026517"/>
    <w:rsid w:val="000309AC"/>
    <w:rsid w:val="000333BA"/>
    <w:rsid w:val="00046A35"/>
    <w:rsid w:val="00051912"/>
    <w:rsid w:val="0006459C"/>
    <w:rsid w:val="00064BDA"/>
    <w:rsid w:val="00066C58"/>
    <w:rsid w:val="00071050"/>
    <w:rsid w:val="00081AFB"/>
    <w:rsid w:val="00082939"/>
    <w:rsid w:val="00082997"/>
    <w:rsid w:val="000839DB"/>
    <w:rsid w:val="00090B7B"/>
    <w:rsid w:val="00090BAD"/>
    <w:rsid w:val="00092700"/>
    <w:rsid w:val="0009481E"/>
    <w:rsid w:val="00094E97"/>
    <w:rsid w:val="000963E1"/>
    <w:rsid w:val="000A0861"/>
    <w:rsid w:val="000A1C4D"/>
    <w:rsid w:val="000A1DF4"/>
    <w:rsid w:val="000A23D1"/>
    <w:rsid w:val="000A2E74"/>
    <w:rsid w:val="000A3A0F"/>
    <w:rsid w:val="000A4CBE"/>
    <w:rsid w:val="000A6529"/>
    <w:rsid w:val="000A7BE7"/>
    <w:rsid w:val="000B1F18"/>
    <w:rsid w:val="000B6C93"/>
    <w:rsid w:val="000C1F57"/>
    <w:rsid w:val="000C6231"/>
    <w:rsid w:val="000C6D3E"/>
    <w:rsid w:val="000D0CC2"/>
    <w:rsid w:val="000F02DC"/>
    <w:rsid w:val="000F2F94"/>
    <w:rsid w:val="000F534C"/>
    <w:rsid w:val="001011A5"/>
    <w:rsid w:val="001029E9"/>
    <w:rsid w:val="00104312"/>
    <w:rsid w:val="00104BA6"/>
    <w:rsid w:val="0010546C"/>
    <w:rsid w:val="001101F7"/>
    <w:rsid w:val="0011266A"/>
    <w:rsid w:val="00112C73"/>
    <w:rsid w:val="001159FE"/>
    <w:rsid w:val="001171D9"/>
    <w:rsid w:val="001209AC"/>
    <w:rsid w:val="00121B7C"/>
    <w:rsid w:val="00123F1E"/>
    <w:rsid w:val="00126CDA"/>
    <w:rsid w:val="001331CD"/>
    <w:rsid w:val="00134A05"/>
    <w:rsid w:val="00134BBE"/>
    <w:rsid w:val="0013568D"/>
    <w:rsid w:val="001404F1"/>
    <w:rsid w:val="00140727"/>
    <w:rsid w:val="00141D44"/>
    <w:rsid w:val="00142FA5"/>
    <w:rsid w:val="001444DC"/>
    <w:rsid w:val="001447F3"/>
    <w:rsid w:val="00144DA5"/>
    <w:rsid w:val="00144DE5"/>
    <w:rsid w:val="00145E05"/>
    <w:rsid w:val="00150A09"/>
    <w:rsid w:val="00154301"/>
    <w:rsid w:val="00155F12"/>
    <w:rsid w:val="001572EF"/>
    <w:rsid w:val="00157E3F"/>
    <w:rsid w:val="001605C1"/>
    <w:rsid w:val="00162585"/>
    <w:rsid w:val="0016682F"/>
    <w:rsid w:val="001704E4"/>
    <w:rsid w:val="00171749"/>
    <w:rsid w:val="0017330E"/>
    <w:rsid w:val="00173ED9"/>
    <w:rsid w:val="00174081"/>
    <w:rsid w:val="00174419"/>
    <w:rsid w:val="001752EC"/>
    <w:rsid w:val="001779C9"/>
    <w:rsid w:val="00181B37"/>
    <w:rsid w:val="00181C90"/>
    <w:rsid w:val="00185B90"/>
    <w:rsid w:val="00186714"/>
    <w:rsid w:val="00193D8F"/>
    <w:rsid w:val="001951F3"/>
    <w:rsid w:val="001956ED"/>
    <w:rsid w:val="001A1253"/>
    <w:rsid w:val="001A29AC"/>
    <w:rsid w:val="001A6DE2"/>
    <w:rsid w:val="001B04A4"/>
    <w:rsid w:val="001B208B"/>
    <w:rsid w:val="001B331E"/>
    <w:rsid w:val="001B400E"/>
    <w:rsid w:val="001B6193"/>
    <w:rsid w:val="001B70A3"/>
    <w:rsid w:val="001B7384"/>
    <w:rsid w:val="001B75E2"/>
    <w:rsid w:val="001C03B9"/>
    <w:rsid w:val="001C4BAA"/>
    <w:rsid w:val="001D138A"/>
    <w:rsid w:val="001D6162"/>
    <w:rsid w:val="001D6711"/>
    <w:rsid w:val="001D7DC9"/>
    <w:rsid w:val="001E3253"/>
    <w:rsid w:val="001E5763"/>
    <w:rsid w:val="001F12E6"/>
    <w:rsid w:val="001F2035"/>
    <w:rsid w:val="001F2546"/>
    <w:rsid w:val="001F43B9"/>
    <w:rsid w:val="001F5C4D"/>
    <w:rsid w:val="00201111"/>
    <w:rsid w:val="00201AB6"/>
    <w:rsid w:val="00201C32"/>
    <w:rsid w:val="00204BDE"/>
    <w:rsid w:val="00204E1E"/>
    <w:rsid w:val="00205718"/>
    <w:rsid w:val="002119DD"/>
    <w:rsid w:val="00220B33"/>
    <w:rsid w:val="00221268"/>
    <w:rsid w:val="0022192E"/>
    <w:rsid w:val="0022323E"/>
    <w:rsid w:val="00224C07"/>
    <w:rsid w:val="00227284"/>
    <w:rsid w:val="00232050"/>
    <w:rsid w:val="002375F7"/>
    <w:rsid w:val="002470C0"/>
    <w:rsid w:val="00247772"/>
    <w:rsid w:val="00251072"/>
    <w:rsid w:val="00251CC4"/>
    <w:rsid w:val="00251FA2"/>
    <w:rsid w:val="00256C6A"/>
    <w:rsid w:val="00261AEB"/>
    <w:rsid w:val="00266BCA"/>
    <w:rsid w:val="00266BFE"/>
    <w:rsid w:val="00267A62"/>
    <w:rsid w:val="00274507"/>
    <w:rsid w:val="002832F4"/>
    <w:rsid w:val="00283453"/>
    <w:rsid w:val="00284071"/>
    <w:rsid w:val="00285906"/>
    <w:rsid w:val="002867DB"/>
    <w:rsid w:val="002917AC"/>
    <w:rsid w:val="00292605"/>
    <w:rsid w:val="00295C55"/>
    <w:rsid w:val="002968A4"/>
    <w:rsid w:val="002977EF"/>
    <w:rsid w:val="002A3BCD"/>
    <w:rsid w:val="002A6AEA"/>
    <w:rsid w:val="002A77B3"/>
    <w:rsid w:val="002B27B1"/>
    <w:rsid w:val="002B2A38"/>
    <w:rsid w:val="002B404C"/>
    <w:rsid w:val="002B4808"/>
    <w:rsid w:val="002C1C06"/>
    <w:rsid w:val="002C381F"/>
    <w:rsid w:val="002C5327"/>
    <w:rsid w:val="002D2C08"/>
    <w:rsid w:val="002D4179"/>
    <w:rsid w:val="002D41E7"/>
    <w:rsid w:val="002D4ED2"/>
    <w:rsid w:val="002D5DD0"/>
    <w:rsid w:val="002D70EB"/>
    <w:rsid w:val="002E13F7"/>
    <w:rsid w:val="002E3924"/>
    <w:rsid w:val="002E5C1F"/>
    <w:rsid w:val="002E7B3D"/>
    <w:rsid w:val="002F4E65"/>
    <w:rsid w:val="002F6039"/>
    <w:rsid w:val="00303DB7"/>
    <w:rsid w:val="00311EF7"/>
    <w:rsid w:val="00312010"/>
    <w:rsid w:val="00312BC5"/>
    <w:rsid w:val="003131EF"/>
    <w:rsid w:val="00314B61"/>
    <w:rsid w:val="00315E1B"/>
    <w:rsid w:val="003163CB"/>
    <w:rsid w:val="00316876"/>
    <w:rsid w:val="0031724F"/>
    <w:rsid w:val="00331140"/>
    <w:rsid w:val="0033639B"/>
    <w:rsid w:val="003377E6"/>
    <w:rsid w:val="00343AD5"/>
    <w:rsid w:val="00344D4C"/>
    <w:rsid w:val="00347247"/>
    <w:rsid w:val="00347D8C"/>
    <w:rsid w:val="003527E4"/>
    <w:rsid w:val="003629D0"/>
    <w:rsid w:val="003634EE"/>
    <w:rsid w:val="003653EB"/>
    <w:rsid w:val="00370F3C"/>
    <w:rsid w:val="00374983"/>
    <w:rsid w:val="00374B61"/>
    <w:rsid w:val="00375E0F"/>
    <w:rsid w:val="00381063"/>
    <w:rsid w:val="0038140F"/>
    <w:rsid w:val="00383DE0"/>
    <w:rsid w:val="003912AB"/>
    <w:rsid w:val="00394B0E"/>
    <w:rsid w:val="00395696"/>
    <w:rsid w:val="00397377"/>
    <w:rsid w:val="003A5D64"/>
    <w:rsid w:val="003A6C6B"/>
    <w:rsid w:val="003B2BA4"/>
    <w:rsid w:val="003B2F6A"/>
    <w:rsid w:val="003B46BB"/>
    <w:rsid w:val="003C45F1"/>
    <w:rsid w:val="003D1C9C"/>
    <w:rsid w:val="003D2580"/>
    <w:rsid w:val="003D2816"/>
    <w:rsid w:val="003D685F"/>
    <w:rsid w:val="003E147E"/>
    <w:rsid w:val="003E6F37"/>
    <w:rsid w:val="003E7D1E"/>
    <w:rsid w:val="003F0B48"/>
    <w:rsid w:val="003F3A4B"/>
    <w:rsid w:val="003F7CF5"/>
    <w:rsid w:val="00403045"/>
    <w:rsid w:val="00413594"/>
    <w:rsid w:val="00413DB2"/>
    <w:rsid w:val="004140FC"/>
    <w:rsid w:val="00416BA9"/>
    <w:rsid w:val="004253C3"/>
    <w:rsid w:val="0043001D"/>
    <w:rsid w:val="00433501"/>
    <w:rsid w:val="00433712"/>
    <w:rsid w:val="00437D6C"/>
    <w:rsid w:val="0044107A"/>
    <w:rsid w:val="004417FB"/>
    <w:rsid w:val="00445390"/>
    <w:rsid w:val="00455FB5"/>
    <w:rsid w:val="00456D01"/>
    <w:rsid w:val="004605A2"/>
    <w:rsid w:val="00461A98"/>
    <w:rsid w:val="004761B2"/>
    <w:rsid w:val="004762CF"/>
    <w:rsid w:val="004770EB"/>
    <w:rsid w:val="004811D1"/>
    <w:rsid w:val="00481A6B"/>
    <w:rsid w:val="00483E48"/>
    <w:rsid w:val="0049310B"/>
    <w:rsid w:val="004968E0"/>
    <w:rsid w:val="00497896"/>
    <w:rsid w:val="004A067A"/>
    <w:rsid w:val="004A1F6D"/>
    <w:rsid w:val="004A3E02"/>
    <w:rsid w:val="004A41A9"/>
    <w:rsid w:val="004A4EE2"/>
    <w:rsid w:val="004A78F4"/>
    <w:rsid w:val="004B1DD8"/>
    <w:rsid w:val="004B3981"/>
    <w:rsid w:val="004B6A8D"/>
    <w:rsid w:val="004C01CB"/>
    <w:rsid w:val="004C279C"/>
    <w:rsid w:val="004C553B"/>
    <w:rsid w:val="004C5642"/>
    <w:rsid w:val="004C611E"/>
    <w:rsid w:val="004D22CA"/>
    <w:rsid w:val="004D2A50"/>
    <w:rsid w:val="004D43FA"/>
    <w:rsid w:val="004D7CFC"/>
    <w:rsid w:val="004E1843"/>
    <w:rsid w:val="004E2852"/>
    <w:rsid w:val="004E5FD5"/>
    <w:rsid w:val="004E7D80"/>
    <w:rsid w:val="004F2B3A"/>
    <w:rsid w:val="004F5E05"/>
    <w:rsid w:val="00507E02"/>
    <w:rsid w:val="00520C0F"/>
    <w:rsid w:val="00521EFE"/>
    <w:rsid w:val="00524373"/>
    <w:rsid w:val="005307B3"/>
    <w:rsid w:val="00534C54"/>
    <w:rsid w:val="00534E24"/>
    <w:rsid w:val="00542DED"/>
    <w:rsid w:val="00543D6B"/>
    <w:rsid w:val="00543FA6"/>
    <w:rsid w:val="0055057C"/>
    <w:rsid w:val="0055164D"/>
    <w:rsid w:val="00553384"/>
    <w:rsid w:val="005568EB"/>
    <w:rsid w:val="005607EF"/>
    <w:rsid w:val="0056181C"/>
    <w:rsid w:val="00561FFF"/>
    <w:rsid w:val="00566BFD"/>
    <w:rsid w:val="00571B55"/>
    <w:rsid w:val="00573E28"/>
    <w:rsid w:val="0058039D"/>
    <w:rsid w:val="00580E12"/>
    <w:rsid w:val="00583205"/>
    <w:rsid w:val="0058357F"/>
    <w:rsid w:val="00584BA9"/>
    <w:rsid w:val="00584DAC"/>
    <w:rsid w:val="00586711"/>
    <w:rsid w:val="00587910"/>
    <w:rsid w:val="00590A9D"/>
    <w:rsid w:val="0059128D"/>
    <w:rsid w:val="00592D03"/>
    <w:rsid w:val="00593591"/>
    <w:rsid w:val="00595147"/>
    <w:rsid w:val="005952D4"/>
    <w:rsid w:val="005A22E9"/>
    <w:rsid w:val="005A48A7"/>
    <w:rsid w:val="005A6221"/>
    <w:rsid w:val="005A68E8"/>
    <w:rsid w:val="005B298C"/>
    <w:rsid w:val="005C11AF"/>
    <w:rsid w:val="005C4BDF"/>
    <w:rsid w:val="005C71BF"/>
    <w:rsid w:val="005C7994"/>
    <w:rsid w:val="005D400D"/>
    <w:rsid w:val="005D6341"/>
    <w:rsid w:val="005D65C2"/>
    <w:rsid w:val="005D741A"/>
    <w:rsid w:val="005E1251"/>
    <w:rsid w:val="005E29A6"/>
    <w:rsid w:val="005E454C"/>
    <w:rsid w:val="005E5CAD"/>
    <w:rsid w:val="005F2037"/>
    <w:rsid w:val="005F532B"/>
    <w:rsid w:val="005F5336"/>
    <w:rsid w:val="006007C7"/>
    <w:rsid w:val="00601E54"/>
    <w:rsid w:val="00604922"/>
    <w:rsid w:val="00606DC1"/>
    <w:rsid w:val="0060764B"/>
    <w:rsid w:val="006121A9"/>
    <w:rsid w:val="00615B25"/>
    <w:rsid w:val="0061730E"/>
    <w:rsid w:val="00620604"/>
    <w:rsid w:val="0062195D"/>
    <w:rsid w:val="00625B64"/>
    <w:rsid w:val="00626AA8"/>
    <w:rsid w:val="006270C4"/>
    <w:rsid w:val="0063068B"/>
    <w:rsid w:val="00630A99"/>
    <w:rsid w:val="0063396E"/>
    <w:rsid w:val="0063427C"/>
    <w:rsid w:val="00641660"/>
    <w:rsid w:val="0064565F"/>
    <w:rsid w:val="006464F1"/>
    <w:rsid w:val="00647BB6"/>
    <w:rsid w:val="0065195D"/>
    <w:rsid w:val="00651EF0"/>
    <w:rsid w:val="0065378D"/>
    <w:rsid w:val="00660169"/>
    <w:rsid w:val="006734DC"/>
    <w:rsid w:val="006743BC"/>
    <w:rsid w:val="00675B0A"/>
    <w:rsid w:val="0068046D"/>
    <w:rsid w:val="006824F1"/>
    <w:rsid w:val="006828E9"/>
    <w:rsid w:val="00682CDA"/>
    <w:rsid w:val="00685853"/>
    <w:rsid w:val="00691198"/>
    <w:rsid w:val="006922B2"/>
    <w:rsid w:val="006A0739"/>
    <w:rsid w:val="006A2120"/>
    <w:rsid w:val="006A563B"/>
    <w:rsid w:val="006A68AF"/>
    <w:rsid w:val="006B2A05"/>
    <w:rsid w:val="006B3B22"/>
    <w:rsid w:val="006B3B60"/>
    <w:rsid w:val="006B67F9"/>
    <w:rsid w:val="006B782E"/>
    <w:rsid w:val="006C183C"/>
    <w:rsid w:val="006C3E69"/>
    <w:rsid w:val="006C4963"/>
    <w:rsid w:val="006C6681"/>
    <w:rsid w:val="006C769E"/>
    <w:rsid w:val="006D2132"/>
    <w:rsid w:val="006D5010"/>
    <w:rsid w:val="006D518B"/>
    <w:rsid w:val="006D6AA5"/>
    <w:rsid w:val="006D7317"/>
    <w:rsid w:val="006E22C8"/>
    <w:rsid w:val="006E42CF"/>
    <w:rsid w:val="006E45AA"/>
    <w:rsid w:val="006E497D"/>
    <w:rsid w:val="006E67DE"/>
    <w:rsid w:val="006E6AD1"/>
    <w:rsid w:val="006E782A"/>
    <w:rsid w:val="006F357C"/>
    <w:rsid w:val="006F4C8C"/>
    <w:rsid w:val="006F60FA"/>
    <w:rsid w:val="00700DA4"/>
    <w:rsid w:val="0070358E"/>
    <w:rsid w:val="007036B2"/>
    <w:rsid w:val="00707699"/>
    <w:rsid w:val="00714DE2"/>
    <w:rsid w:val="00716427"/>
    <w:rsid w:val="00720222"/>
    <w:rsid w:val="00720525"/>
    <w:rsid w:val="00720723"/>
    <w:rsid w:val="007221B5"/>
    <w:rsid w:val="00724497"/>
    <w:rsid w:val="0072634B"/>
    <w:rsid w:val="0072639C"/>
    <w:rsid w:val="007313B5"/>
    <w:rsid w:val="0073140E"/>
    <w:rsid w:val="0073548E"/>
    <w:rsid w:val="0074054A"/>
    <w:rsid w:val="00744B24"/>
    <w:rsid w:val="00744F50"/>
    <w:rsid w:val="007453BD"/>
    <w:rsid w:val="0074559E"/>
    <w:rsid w:val="00747151"/>
    <w:rsid w:val="0075303F"/>
    <w:rsid w:val="00754EF5"/>
    <w:rsid w:val="007557A9"/>
    <w:rsid w:val="00757C85"/>
    <w:rsid w:val="00760D1D"/>
    <w:rsid w:val="00760EE2"/>
    <w:rsid w:val="007634D7"/>
    <w:rsid w:val="0076393C"/>
    <w:rsid w:val="00767C2D"/>
    <w:rsid w:val="00772C68"/>
    <w:rsid w:val="007736BE"/>
    <w:rsid w:val="007760C2"/>
    <w:rsid w:val="00776FEC"/>
    <w:rsid w:val="00781ED2"/>
    <w:rsid w:val="007835CB"/>
    <w:rsid w:val="00783802"/>
    <w:rsid w:val="007841E7"/>
    <w:rsid w:val="0078798F"/>
    <w:rsid w:val="007913C3"/>
    <w:rsid w:val="00791A10"/>
    <w:rsid w:val="0079479C"/>
    <w:rsid w:val="00795002"/>
    <w:rsid w:val="00796B66"/>
    <w:rsid w:val="007A4EF5"/>
    <w:rsid w:val="007A542E"/>
    <w:rsid w:val="007A6093"/>
    <w:rsid w:val="007B5CEE"/>
    <w:rsid w:val="007D1AB9"/>
    <w:rsid w:val="007D2769"/>
    <w:rsid w:val="007D3B1B"/>
    <w:rsid w:val="007D6CF0"/>
    <w:rsid w:val="007D7357"/>
    <w:rsid w:val="007F1051"/>
    <w:rsid w:val="007F33B1"/>
    <w:rsid w:val="007F56F0"/>
    <w:rsid w:val="00800B93"/>
    <w:rsid w:val="00802F39"/>
    <w:rsid w:val="00812F77"/>
    <w:rsid w:val="00815E08"/>
    <w:rsid w:val="00817602"/>
    <w:rsid w:val="008216BE"/>
    <w:rsid w:val="00823E7C"/>
    <w:rsid w:val="0083700C"/>
    <w:rsid w:val="0083729F"/>
    <w:rsid w:val="008424B3"/>
    <w:rsid w:val="00847D88"/>
    <w:rsid w:val="00850A59"/>
    <w:rsid w:val="00850F2D"/>
    <w:rsid w:val="00864EAC"/>
    <w:rsid w:val="00870906"/>
    <w:rsid w:val="008718F4"/>
    <w:rsid w:val="00871940"/>
    <w:rsid w:val="0087333A"/>
    <w:rsid w:val="008750B0"/>
    <w:rsid w:val="00876039"/>
    <w:rsid w:val="008764AF"/>
    <w:rsid w:val="00887339"/>
    <w:rsid w:val="00890A06"/>
    <w:rsid w:val="00894535"/>
    <w:rsid w:val="00895269"/>
    <w:rsid w:val="008A15C1"/>
    <w:rsid w:val="008A1837"/>
    <w:rsid w:val="008A1E4A"/>
    <w:rsid w:val="008A6984"/>
    <w:rsid w:val="008B6C64"/>
    <w:rsid w:val="008B6CCC"/>
    <w:rsid w:val="008B7D69"/>
    <w:rsid w:val="008C4F94"/>
    <w:rsid w:val="008C6966"/>
    <w:rsid w:val="008D0A19"/>
    <w:rsid w:val="008D32F3"/>
    <w:rsid w:val="008D6AE5"/>
    <w:rsid w:val="008E27F0"/>
    <w:rsid w:val="008F1197"/>
    <w:rsid w:val="008F3797"/>
    <w:rsid w:val="008F6652"/>
    <w:rsid w:val="0090154F"/>
    <w:rsid w:val="0090212C"/>
    <w:rsid w:val="00903923"/>
    <w:rsid w:val="00905A85"/>
    <w:rsid w:val="00911EA6"/>
    <w:rsid w:val="009137A6"/>
    <w:rsid w:val="0091480C"/>
    <w:rsid w:val="00917ECD"/>
    <w:rsid w:val="00920247"/>
    <w:rsid w:val="009324F1"/>
    <w:rsid w:val="00937D1B"/>
    <w:rsid w:val="0094042D"/>
    <w:rsid w:val="00940975"/>
    <w:rsid w:val="00945DCC"/>
    <w:rsid w:val="00946C73"/>
    <w:rsid w:val="009558FC"/>
    <w:rsid w:val="0095736D"/>
    <w:rsid w:val="009624C5"/>
    <w:rsid w:val="009630D1"/>
    <w:rsid w:val="00970CFD"/>
    <w:rsid w:val="009810CF"/>
    <w:rsid w:val="009847FB"/>
    <w:rsid w:val="0098693F"/>
    <w:rsid w:val="0099318E"/>
    <w:rsid w:val="009A3A78"/>
    <w:rsid w:val="009B0049"/>
    <w:rsid w:val="009B6BA6"/>
    <w:rsid w:val="009C4FE8"/>
    <w:rsid w:val="009D03BD"/>
    <w:rsid w:val="009D4071"/>
    <w:rsid w:val="009D7272"/>
    <w:rsid w:val="009E4F05"/>
    <w:rsid w:val="009E6104"/>
    <w:rsid w:val="009E63B5"/>
    <w:rsid w:val="009E7DF7"/>
    <w:rsid w:val="009F18E4"/>
    <w:rsid w:val="009F1A38"/>
    <w:rsid w:val="009F65CE"/>
    <w:rsid w:val="009F7F46"/>
    <w:rsid w:val="00A02A31"/>
    <w:rsid w:val="00A02CCF"/>
    <w:rsid w:val="00A02FC6"/>
    <w:rsid w:val="00A03C9D"/>
    <w:rsid w:val="00A04A4C"/>
    <w:rsid w:val="00A05D2D"/>
    <w:rsid w:val="00A1129B"/>
    <w:rsid w:val="00A14DC4"/>
    <w:rsid w:val="00A16DF0"/>
    <w:rsid w:val="00A20E2D"/>
    <w:rsid w:val="00A2176D"/>
    <w:rsid w:val="00A23525"/>
    <w:rsid w:val="00A30BFB"/>
    <w:rsid w:val="00A31CF3"/>
    <w:rsid w:val="00A444BE"/>
    <w:rsid w:val="00A549FC"/>
    <w:rsid w:val="00A55ACC"/>
    <w:rsid w:val="00A61B67"/>
    <w:rsid w:val="00A62D8C"/>
    <w:rsid w:val="00A63977"/>
    <w:rsid w:val="00A66C6F"/>
    <w:rsid w:val="00A67DA4"/>
    <w:rsid w:val="00A8612E"/>
    <w:rsid w:val="00A87AAE"/>
    <w:rsid w:val="00A92986"/>
    <w:rsid w:val="00A92B8C"/>
    <w:rsid w:val="00A942BE"/>
    <w:rsid w:val="00A95920"/>
    <w:rsid w:val="00AA3D3E"/>
    <w:rsid w:val="00AA6E29"/>
    <w:rsid w:val="00AA7790"/>
    <w:rsid w:val="00AA7C58"/>
    <w:rsid w:val="00AB092C"/>
    <w:rsid w:val="00AB47A9"/>
    <w:rsid w:val="00AB5109"/>
    <w:rsid w:val="00AB6E87"/>
    <w:rsid w:val="00AC2EDD"/>
    <w:rsid w:val="00AD1C49"/>
    <w:rsid w:val="00AE5885"/>
    <w:rsid w:val="00AE5D3B"/>
    <w:rsid w:val="00AF0B8F"/>
    <w:rsid w:val="00AF3807"/>
    <w:rsid w:val="00AF5A5F"/>
    <w:rsid w:val="00B02D57"/>
    <w:rsid w:val="00B05BC3"/>
    <w:rsid w:val="00B11B43"/>
    <w:rsid w:val="00B11ECF"/>
    <w:rsid w:val="00B12873"/>
    <w:rsid w:val="00B16BD9"/>
    <w:rsid w:val="00B258FF"/>
    <w:rsid w:val="00B26256"/>
    <w:rsid w:val="00B32460"/>
    <w:rsid w:val="00B35869"/>
    <w:rsid w:val="00B36ADF"/>
    <w:rsid w:val="00B416C3"/>
    <w:rsid w:val="00B4255B"/>
    <w:rsid w:val="00B45310"/>
    <w:rsid w:val="00B47218"/>
    <w:rsid w:val="00B47FF4"/>
    <w:rsid w:val="00B531AE"/>
    <w:rsid w:val="00B56D76"/>
    <w:rsid w:val="00B57EFA"/>
    <w:rsid w:val="00B61180"/>
    <w:rsid w:val="00B67281"/>
    <w:rsid w:val="00B73595"/>
    <w:rsid w:val="00B73DC4"/>
    <w:rsid w:val="00B75132"/>
    <w:rsid w:val="00B75CF6"/>
    <w:rsid w:val="00B765B8"/>
    <w:rsid w:val="00B80FE5"/>
    <w:rsid w:val="00B81E2A"/>
    <w:rsid w:val="00B82101"/>
    <w:rsid w:val="00B842FD"/>
    <w:rsid w:val="00B843A6"/>
    <w:rsid w:val="00B929A9"/>
    <w:rsid w:val="00B93E2E"/>
    <w:rsid w:val="00B97BBD"/>
    <w:rsid w:val="00BB40C4"/>
    <w:rsid w:val="00BB6008"/>
    <w:rsid w:val="00BB70E7"/>
    <w:rsid w:val="00BB7E0A"/>
    <w:rsid w:val="00BC19AA"/>
    <w:rsid w:val="00BC4AD0"/>
    <w:rsid w:val="00BC65BA"/>
    <w:rsid w:val="00BC75FB"/>
    <w:rsid w:val="00BD0CBD"/>
    <w:rsid w:val="00BD46D1"/>
    <w:rsid w:val="00BD6D1A"/>
    <w:rsid w:val="00BE0DC2"/>
    <w:rsid w:val="00BE1025"/>
    <w:rsid w:val="00BE2455"/>
    <w:rsid w:val="00BE2A42"/>
    <w:rsid w:val="00BE2A55"/>
    <w:rsid w:val="00BF1B74"/>
    <w:rsid w:val="00BF3A62"/>
    <w:rsid w:val="00BF45D2"/>
    <w:rsid w:val="00BF68FC"/>
    <w:rsid w:val="00BF7876"/>
    <w:rsid w:val="00C004B9"/>
    <w:rsid w:val="00C0351B"/>
    <w:rsid w:val="00C05259"/>
    <w:rsid w:val="00C10297"/>
    <w:rsid w:val="00C10B0D"/>
    <w:rsid w:val="00C14F3B"/>
    <w:rsid w:val="00C204F6"/>
    <w:rsid w:val="00C21921"/>
    <w:rsid w:val="00C23D37"/>
    <w:rsid w:val="00C254BD"/>
    <w:rsid w:val="00C26EAE"/>
    <w:rsid w:val="00C30ABA"/>
    <w:rsid w:val="00C4260B"/>
    <w:rsid w:val="00C524D5"/>
    <w:rsid w:val="00C53A48"/>
    <w:rsid w:val="00C54CF1"/>
    <w:rsid w:val="00C55BC6"/>
    <w:rsid w:val="00C60261"/>
    <w:rsid w:val="00C6251B"/>
    <w:rsid w:val="00C65A60"/>
    <w:rsid w:val="00C66851"/>
    <w:rsid w:val="00C66BE7"/>
    <w:rsid w:val="00C6775F"/>
    <w:rsid w:val="00C722E8"/>
    <w:rsid w:val="00C72722"/>
    <w:rsid w:val="00C774E2"/>
    <w:rsid w:val="00C77E10"/>
    <w:rsid w:val="00C81886"/>
    <w:rsid w:val="00C86AD8"/>
    <w:rsid w:val="00C87EB7"/>
    <w:rsid w:val="00C90AFA"/>
    <w:rsid w:val="00C90BF9"/>
    <w:rsid w:val="00C92169"/>
    <w:rsid w:val="00C94A97"/>
    <w:rsid w:val="00C951B5"/>
    <w:rsid w:val="00C959A0"/>
    <w:rsid w:val="00C963DA"/>
    <w:rsid w:val="00CA7554"/>
    <w:rsid w:val="00CB0BEF"/>
    <w:rsid w:val="00CB16B5"/>
    <w:rsid w:val="00CB1C25"/>
    <w:rsid w:val="00CB2337"/>
    <w:rsid w:val="00CB6267"/>
    <w:rsid w:val="00CC1659"/>
    <w:rsid w:val="00CC4851"/>
    <w:rsid w:val="00CC5712"/>
    <w:rsid w:val="00CC6250"/>
    <w:rsid w:val="00CD1CB5"/>
    <w:rsid w:val="00CD40D9"/>
    <w:rsid w:val="00CD476F"/>
    <w:rsid w:val="00CD552D"/>
    <w:rsid w:val="00CD694E"/>
    <w:rsid w:val="00CD70F9"/>
    <w:rsid w:val="00CE02AD"/>
    <w:rsid w:val="00CE1FCB"/>
    <w:rsid w:val="00CE5704"/>
    <w:rsid w:val="00CF3504"/>
    <w:rsid w:val="00CF74C9"/>
    <w:rsid w:val="00D03156"/>
    <w:rsid w:val="00D110BA"/>
    <w:rsid w:val="00D11555"/>
    <w:rsid w:val="00D1376C"/>
    <w:rsid w:val="00D20050"/>
    <w:rsid w:val="00D252C7"/>
    <w:rsid w:val="00D25CBA"/>
    <w:rsid w:val="00D2652D"/>
    <w:rsid w:val="00D26B44"/>
    <w:rsid w:val="00D348DC"/>
    <w:rsid w:val="00D34BC3"/>
    <w:rsid w:val="00D37650"/>
    <w:rsid w:val="00D412CE"/>
    <w:rsid w:val="00D413F8"/>
    <w:rsid w:val="00D420EB"/>
    <w:rsid w:val="00D44BD6"/>
    <w:rsid w:val="00D46BFC"/>
    <w:rsid w:val="00D47D72"/>
    <w:rsid w:val="00D51ED9"/>
    <w:rsid w:val="00D53040"/>
    <w:rsid w:val="00D53AB1"/>
    <w:rsid w:val="00D53D18"/>
    <w:rsid w:val="00D62BF5"/>
    <w:rsid w:val="00D6397D"/>
    <w:rsid w:val="00D662D5"/>
    <w:rsid w:val="00D66D03"/>
    <w:rsid w:val="00D67CD2"/>
    <w:rsid w:val="00D73AF3"/>
    <w:rsid w:val="00D82656"/>
    <w:rsid w:val="00D84E11"/>
    <w:rsid w:val="00D86BFB"/>
    <w:rsid w:val="00D9134E"/>
    <w:rsid w:val="00D9513D"/>
    <w:rsid w:val="00D9632C"/>
    <w:rsid w:val="00DA1754"/>
    <w:rsid w:val="00DA47A1"/>
    <w:rsid w:val="00DA5129"/>
    <w:rsid w:val="00DA560C"/>
    <w:rsid w:val="00DB0B46"/>
    <w:rsid w:val="00DB46BD"/>
    <w:rsid w:val="00DB6553"/>
    <w:rsid w:val="00DB6F89"/>
    <w:rsid w:val="00DC0667"/>
    <w:rsid w:val="00DD161F"/>
    <w:rsid w:val="00DD2625"/>
    <w:rsid w:val="00DD5FB7"/>
    <w:rsid w:val="00DD6ADD"/>
    <w:rsid w:val="00DE01BD"/>
    <w:rsid w:val="00DE0A58"/>
    <w:rsid w:val="00DE19A5"/>
    <w:rsid w:val="00DE418F"/>
    <w:rsid w:val="00DE5E0B"/>
    <w:rsid w:val="00DF08F9"/>
    <w:rsid w:val="00DF1360"/>
    <w:rsid w:val="00DF2E0B"/>
    <w:rsid w:val="00DF3B7B"/>
    <w:rsid w:val="00E010F3"/>
    <w:rsid w:val="00E02ACC"/>
    <w:rsid w:val="00E06881"/>
    <w:rsid w:val="00E07896"/>
    <w:rsid w:val="00E10398"/>
    <w:rsid w:val="00E134E2"/>
    <w:rsid w:val="00E13FDC"/>
    <w:rsid w:val="00E1521A"/>
    <w:rsid w:val="00E1600A"/>
    <w:rsid w:val="00E17D76"/>
    <w:rsid w:val="00E17F10"/>
    <w:rsid w:val="00E22CA4"/>
    <w:rsid w:val="00E23321"/>
    <w:rsid w:val="00E24A6B"/>
    <w:rsid w:val="00E25A5F"/>
    <w:rsid w:val="00E36AC0"/>
    <w:rsid w:val="00E374B9"/>
    <w:rsid w:val="00E37F27"/>
    <w:rsid w:val="00E4167B"/>
    <w:rsid w:val="00E47590"/>
    <w:rsid w:val="00E5359D"/>
    <w:rsid w:val="00E57F73"/>
    <w:rsid w:val="00E62C68"/>
    <w:rsid w:val="00E66A4D"/>
    <w:rsid w:val="00E6763F"/>
    <w:rsid w:val="00E67E86"/>
    <w:rsid w:val="00E72448"/>
    <w:rsid w:val="00E72767"/>
    <w:rsid w:val="00E752DD"/>
    <w:rsid w:val="00E777D2"/>
    <w:rsid w:val="00E80FEA"/>
    <w:rsid w:val="00E838D3"/>
    <w:rsid w:val="00E95C2D"/>
    <w:rsid w:val="00EA14EA"/>
    <w:rsid w:val="00EA55CC"/>
    <w:rsid w:val="00EA55FB"/>
    <w:rsid w:val="00EA639E"/>
    <w:rsid w:val="00EA77D2"/>
    <w:rsid w:val="00EB1F18"/>
    <w:rsid w:val="00EB204D"/>
    <w:rsid w:val="00EB285F"/>
    <w:rsid w:val="00EB405C"/>
    <w:rsid w:val="00EB5E6B"/>
    <w:rsid w:val="00EC690F"/>
    <w:rsid w:val="00EC786A"/>
    <w:rsid w:val="00EE18AF"/>
    <w:rsid w:val="00EE799E"/>
    <w:rsid w:val="00EF14AE"/>
    <w:rsid w:val="00EF1990"/>
    <w:rsid w:val="00EF2C59"/>
    <w:rsid w:val="00F02404"/>
    <w:rsid w:val="00F02CA4"/>
    <w:rsid w:val="00F02D1C"/>
    <w:rsid w:val="00F15FF3"/>
    <w:rsid w:val="00F25B85"/>
    <w:rsid w:val="00F30BF0"/>
    <w:rsid w:val="00F327B7"/>
    <w:rsid w:val="00F34B8F"/>
    <w:rsid w:val="00F37823"/>
    <w:rsid w:val="00F465F0"/>
    <w:rsid w:val="00F56F84"/>
    <w:rsid w:val="00F57149"/>
    <w:rsid w:val="00F57C47"/>
    <w:rsid w:val="00F63772"/>
    <w:rsid w:val="00F70061"/>
    <w:rsid w:val="00F70A7A"/>
    <w:rsid w:val="00F715BE"/>
    <w:rsid w:val="00F82ADB"/>
    <w:rsid w:val="00F84DFD"/>
    <w:rsid w:val="00F84F45"/>
    <w:rsid w:val="00F8728D"/>
    <w:rsid w:val="00F87B71"/>
    <w:rsid w:val="00F87CE9"/>
    <w:rsid w:val="00F92F03"/>
    <w:rsid w:val="00F935D9"/>
    <w:rsid w:val="00F94391"/>
    <w:rsid w:val="00F9517D"/>
    <w:rsid w:val="00F958A9"/>
    <w:rsid w:val="00F9629E"/>
    <w:rsid w:val="00FA26BA"/>
    <w:rsid w:val="00FA321C"/>
    <w:rsid w:val="00FA5015"/>
    <w:rsid w:val="00FA63FD"/>
    <w:rsid w:val="00FB0396"/>
    <w:rsid w:val="00FB0EB8"/>
    <w:rsid w:val="00FB74FC"/>
    <w:rsid w:val="00FC0E1F"/>
    <w:rsid w:val="00FC5DF3"/>
    <w:rsid w:val="00FD0B34"/>
    <w:rsid w:val="00FD77A9"/>
    <w:rsid w:val="00FE655C"/>
    <w:rsid w:val="00FE6E94"/>
    <w:rsid w:val="00FF009C"/>
    <w:rsid w:val="00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8904A4"/>
  <w15:docId w15:val="{0FE54201-4012-4CC7-A7E1-32FD90AB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71D9"/>
    <w:pPr>
      <w:spacing w:after="120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Prrafodelista"/>
    <w:next w:val="Normal"/>
    <w:autoRedefine/>
    <w:qFormat/>
    <w:rsid w:val="00DD161F"/>
    <w:pPr>
      <w:numPr>
        <w:numId w:val="3"/>
      </w:numPr>
      <w:pBdr>
        <w:bottom w:val="single" w:sz="4" w:space="1" w:color="auto"/>
      </w:pBdr>
      <w:spacing w:before="960" w:after="960"/>
      <w:ind w:left="431" w:hanging="431"/>
      <w:outlineLvl w:val="0"/>
    </w:pPr>
    <w:rPr>
      <w:b/>
      <w:color w:val="4F6228" w:themeColor="accent3" w:themeShade="80"/>
      <w:sz w:val="40"/>
      <w:lang w:val="en-US"/>
    </w:rPr>
  </w:style>
  <w:style w:type="paragraph" w:styleId="Ttulo2">
    <w:name w:val="heading 2"/>
    <w:basedOn w:val="Prrafodelista"/>
    <w:next w:val="Normal"/>
    <w:link w:val="Ttulo2Car"/>
    <w:qFormat/>
    <w:rsid w:val="008D32F3"/>
    <w:pPr>
      <w:numPr>
        <w:ilvl w:val="1"/>
        <w:numId w:val="3"/>
      </w:numPr>
      <w:spacing w:before="120" w:after="240"/>
      <w:outlineLvl w:val="1"/>
    </w:pPr>
    <w:rPr>
      <w:b/>
      <w:color w:val="4F6228" w:themeColor="accent3" w:themeShade="80"/>
      <w:sz w:val="32"/>
      <w:lang w:val="en-US"/>
    </w:rPr>
  </w:style>
  <w:style w:type="paragraph" w:styleId="Ttulo3">
    <w:name w:val="heading 3"/>
    <w:basedOn w:val="Normal"/>
    <w:next w:val="Normal"/>
    <w:link w:val="Ttulo3Car"/>
    <w:qFormat/>
    <w:rsid w:val="008D32F3"/>
    <w:pPr>
      <w:keepNext/>
      <w:numPr>
        <w:ilvl w:val="2"/>
        <w:numId w:val="3"/>
      </w:numPr>
      <w:spacing w:before="120"/>
      <w:outlineLvl w:val="2"/>
    </w:pPr>
    <w:rPr>
      <w:rFonts w:cs="Arial"/>
      <w:b/>
      <w:bCs/>
      <w:i/>
      <w:smallCaps/>
      <w:color w:val="4F6228" w:themeColor="accent3" w:themeShade="80"/>
      <w:sz w:val="28"/>
      <w:szCs w:val="28"/>
    </w:rPr>
  </w:style>
  <w:style w:type="paragraph" w:styleId="Ttulo4">
    <w:name w:val="heading 4"/>
    <w:basedOn w:val="Normal"/>
    <w:next w:val="Normal"/>
    <w:qFormat/>
    <w:rsid w:val="00EB285F"/>
    <w:pPr>
      <w:keepNext/>
      <w:numPr>
        <w:ilvl w:val="3"/>
        <w:numId w:val="3"/>
      </w:numPr>
      <w:spacing w:before="240" w:after="60"/>
      <w:outlineLvl w:val="3"/>
    </w:pPr>
    <w:rPr>
      <w:b/>
      <w:bCs/>
      <w:smallCaps/>
      <w:color w:val="0000FF"/>
      <w:sz w:val="28"/>
      <w:szCs w:val="28"/>
      <w:u w:val="single"/>
    </w:rPr>
  </w:style>
  <w:style w:type="paragraph" w:styleId="Ttulo5">
    <w:name w:val="heading 5"/>
    <w:basedOn w:val="Normal"/>
    <w:next w:val="Normal"/>
    <w:qFormat/>
    <w:rsid w:val="00EB285F"/>
    <w:pPr>
      <w:numPr>
        <w:ilvl w:val="4"/>
        <w:numId w:val="3"/>
      </w:numPr>
      <w:spacing w:before="240" w:after="60"/>
      <w:outlineLvl w:val="4"/>
    </w:pPr>
    <w:rPr>
      <w:b/>
      <w:bCs/>
      <w:iCs/>
      <w:smallCaps/>
      <w:color w:val="0000FF"/>
      <w:sz w:val="24"/>
      <w:u w:val="single"/>
    </w:rPr>
  </w:style>
  <w:style w:type="paragraph" w:styleId="Ttulo6">
    <w:name w:val="heading 6"/>
    <w:basedOn w:val="Normal"/>
    <w:next w:val="Normal"/>
    <w:qFormat/>
    <w:rsid w:val="00EB285F"/>
    <w:pPr>
      <w:numPr>
        <w:ilvl w:val="5"/>
        <w:numId w:val="3"/>
      </w:numPr>
      <w:spacing w:before="240" w:after="60"/>
      <w:outlineLvl w:val="5"/>
    </w:pPr>
    <w:rPr>
      <w:b/>
      <w:bCs/>
      <w:smallCaps/>
      <w:color w:val="0000FF"/>
      <w:szCs w:val="22"/>
    </w:rPr>
  </w:style>
  <w:style w:type="paragraph" w:styleId="Ttulo7">
    <w:name w:val="heading 7"/>
    <w:basedOn w:val="Normal"/>
    <w:next w:val="Normal"/>
    <w:qFormat/>
    <w:rsid w:val="00EB285F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EB285F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EB285F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F534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F534C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58039D"/>
    <w:pPr>
      <w:tabs>
        <w:tab w:val="left" w:pos="440"/>
        <w:tab w:val="right" w:leader="dot" w:pos="9397"/>
      </w:tabs>
    </w:pPr>
    <w:rPr>
      <w:rFonts w:eastAsiaTheme="minorEastAsia" w:cs="Arial"/>
      <w:noProof/>
      <w:sz w:val="20"/>
      <w:szCs w:val="20"/>
      <w:lang w:eastAsia="es-AR"/>
    </w:rPr>
  </w:style>
  <w:style w:type="table" w:styleId="Tablaconcuadrcula">
    <w:name w:val="Table Grid"/>
    <w:basedOn w:val="Tablanormal"/>
    <w:rsid w:val="00B45310"/>
    <w:pPr>
      <w:jc w:val="center"/>
    </w:pPr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rPr>
        <w:rFonts w:ascii="Arial" w:hAnsi="Arial"/>
        <w:b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</w:style>
  <w:style w:type="paragraph" w:styleId="TDC2">
    <w:name w:val="toc 2"/>
    <w:basedOn w:val="Normal"/>
    <w:next w:val="Normal"/>
    <w:autoRedefine/>
    <w:uiPriority w:val="39"/>
    <w:rsid w:val="0058039D"/>
    <w:pPr>
      <w:tabs>
        <w:tab w:val="left" w:pos="880"/>
        <w:tab w:val="right" w:leader="dot" w:pos="9397"/>
      </w:tabs>
      <w:ind w:left="220"/>
    </w:pPr>
    <w:rPr>
      <w:rFonts w:eastAsiaTheme="minorEastAsia" w:cs="Arial"/>
      <w:noProof/>
      <w:sz w:val="20"/>
      <w:szCs w:val="20"/>
      <w:lang w:eastAsia="es-AR"/>
    </w:rPr>
  </w:style>
  <w:style w:type="paragraph" w:styleId="TDC3">
    <w:name w:val="toc 3"/>
    <w:basedOn w:val="Normal"/>
    <w:next w:val="Normal"/>
    <w:autoRedefine/>
    <w:uiPriority w:val="39"/>
    <w:rsid w:val="0058039D"/>
    <w:pPr>
      <w:tabs>
        <w:tab w:val="left" w:pos="1320"/>
        <w:tab w:val="right" w:leader="dot" w:pos="9397"/>
      </w:tabs>
      <w:ind w:left="440"/>
    </w:pPr>
    <w:rPr>
      <w:rFonts w:eastAsiaTheme="minorEastAsia" w:cs="Arial"/>
      <w:noProof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rsid w:val="004770EB"/>
    <w:rPr>
      <w:color w:val="0000FF"/>
      <w:u w:val="single"/>
    </w:rPr>
  </w:style>
  <w:style w:type="paragraph" w:styleId="TDC4">
    <w:name w:val="toc 4"/>
    <w:basedOn w:val="Normal"/>
    <w:next w:val="Normal"/>
    <w:autoRedefine/>
    <w:semiHidden/>
    <w:rsid w:val="004770EB"/>
    <w:pPr>
      <w:ind w:left="66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4770EB"/>
    <w:pPr>
      <w:ind w:left="880"/>
    </w:pPr>
  </w:style>
  <w:style w:type="paragraph" w:styleId="Ttulo">
    <w:name w:val="Title"/>
    <w:basedOn w:val="Encabezado"/>
    <w:qFormat/>
    <w:rsid w:val="006A563B"/>
    <w:pPr>
      <w:framePr w:hSpace="141" w:wrap="around" w:vAnchor="text" w:hAnchor="margin" w:y="4069"/>
      <w:jc w:val="center"/>
    </w:pPr>
    <w:rPr>
      <w:b/>
      <w:color w:val="4F6228" w:themeColor="accent3" w:themeShade="80"/>
      <w:sz w:val="56"/>
      <w:szCs w:val="52"/>
      <w:lang w:val="en-US"/>
    </w:rPr>
  </w:style>
  <w:style w:type="paragraph" w:styleId="Textoindependiente">
    <w:name w:val="Body Text"/>
    <w:basedOn w:val="Normal"/>
    <w:link w:val="TextoindependienteCar"/>
    <w:rsid w:val="00EB285F"/>
    <w:pPr>
      <w:spacing w:after="220" w:line="220" w:lineRule="atLeast"/>
    </w:pPr>
    <w:rPr>
      <w:rFonts w:ascii="Times New Roman" w:hAnsi="Times New Roman"/>
      <w:sz w:val="20"/>
      <w:szCs w:val="20"/>
    </w:rPr>
  </w:style>
  <w:style w:type="paragraph" w:customStyle="1" w:styleId="SubtitleCover">
    <w:name w:val="Subtitle Cover"/>
    <w:basedOn w:val="Normal"/>
    <w:next w:val="Textoindependiente"/>
    <w:rsid w:val="00081AFB"/>
    <w:pPr>
      <w:keepNext/>
      <w:keepLines/>
      <w:spacing w:before="1520" w:line="240" w:lineRule="atLeast"/>
      <w:ind w:right="1680"/>
    </w:pPr>
    <w:rPr>
      <w:rFonts w:ascii="Times New Roman" w:hAnsi="Times New Roman"/>
      <w:spacing w:val="-20"/>
      <w:kern w:val="28"/>
      <w:sz w:val="40"/>
      <w:szCs w:val="20"/>
    </w:rPr>
  </w:style>
  <w:style w:type="paragraph" w:customStyle="1" w:styleId="Parrafo">
    <w:name w:val="Parrafo"/>
    <w:basedOn w:val="Normal"/>
    <w:rsid w:val="004A41A9"/>
    <w:pPr>
      <w:widowControl w:val="0"/>
      <w:tabs>
        <w:tab w:val="left" w:pos="8789"/>
      </w:tabs>
      <w:spacing w:line="-240" w:lineRule="auto"/>
    </w:pPr>
    <w:rPr>
      <w:rFonts w:ascii="StempelGaramondRoman" w:hAnsi="StempelGaramondRoman"/>
      <w:i/>
      <w:color w:val="000000"/>
      <w:sz w:val="24"/>
      <w:szCs w:val="20"/>
      <w:lang w:val="es-ES_tradnl" w:eastAsia="en-US"/>
    </w:rPr>
  </w:style>
  <w:style w:type="paragraph" w:customStyle="1" w:styleId="Bullet1">
    <w:name w:val="Bullet 1"/>
    <w:basedOn w:val="Normal"/>
    <w:link w:val="Bullet1Char"/>
    <w:rsid w:val="000309AC"/>
    <w:pPr>
      <w:numPr>
        <w:numId w:val="1"/>
      </w:numPr>
    </w:pPr>
    <w:rPr>
      <w:lang w:eastAsia="en-US"/>
    </w:rPr>
  </w:style>
  <w:style w:type="character" w:customStyle="1" w:styleId="Bullet1Char">
    <w:name w:val="Bullet 1 Char"/>
    <w:basedOn w:val="Fuentedeprrafopredeter"/>
    <w:link w:val="Bullet1"/>
    <w:rsid w:val="000309AC"/>
    <w:rPr>
      <w:rFonts w:ascii="Arial" w:hAnsi="Arial"/>
      <w:sz w:val="22"/>
      <w:szCs w:val="24"/>
      <w:lang w:eastAsia="en-US"/>
    </w:rPr>
  </w:style>
  <w:style w:type="numbering" w:customStyle="1" w:styleId="Bullet3">
    <w:name w:val="Bullet 3"/>
    <w:basedOn w:val="Sinlista"/>
    <w:rsid w:val="007221B5"/>
    <w:pPr>
      <w:numPr>
        <w:numId w:val="2"/>
      </w:numPr>
    </w:pPr>
  </w:style>
  <w:style w:type="paragraph" w:styleId="Descripcin">
    <w:name w:val="caption"/>
    <w:basedOn w:val="Normal"/>
    <w:next w:val="Normal"/>
    <w:qFormat/>
    <w:rsid w:val="007221B5"/>
    <w:rPr>
      <w:b/>
      <w:bCs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8D32F3"/>
    <w:rPr>
      <w:rFonts w:ascii="Arial" w:hAnsi="Arial" w:cs="Arial"/>
      <w:b/>
      <w:bCs/>
      <w:i/>
      <w:smallCaps/>
      <w:color w:val="4F6228" w:themeColor="accent3" w:themeShade="80"/>
      <w:sz w:val="28"/>
      <w:szCs w:val="28"/>
      <w:lang w:eastAsia="es-ES"/>
    </w:rPr>
  </w:style>
  <w:style w:type="paragraph" w:customStyle="1" w:styleId="BodyTextKeep">
    <w:name w:val="Body Text Keep"/>
    <w:basedOn w:val="Textoindependiente"/>
    <w:next w:val="Textoindependiente"/>
    <w:rsid w:val="009324F1"/>
    <w:pPr>
      <w:keepNext/>
      <w:spacing w:after="240" w:line="240" w:lineRule="auto"/>
    </w:pPr>
    <w:rPr>
      <w:rFonts w:ascii="Garamond" w:hAnsi="Garamond"/>
      <w:spacing w:val="-5"/>
      <w:sz w:val="24"/>
      <w:lang w:val="en-US" w:eastAsia="en-US"/>
    </w:rPr>
  </w:style>
  <w:style w:type="paragraph" w:styleId="Listaconnmeros">
    <w:name w:val="List Number"/>
    <w:basedOn w:val="Normal"/>
    <w:rsid w:val="009324F1"/>
    <w:pPr>
      <w:spacing w:after="240"/>
      <w:ind w:left="720" w:right="360" w:hanging="360"/>
    </w:pPr>
    <w:rPr>
      <w:rFonts w:ascii="Garamond" w:hAnsi="Garamond"/>
      <w:spacing w:val="-5"/>
      <w:sz w:val="24"/>
      <w:szCs w:val="20"/>
      <w:lang w:val="en-US" w:eastAsia="en-US"/>
    </w:rPr>
  </w:style>
  <w:style w:type="paragraph" w:customStyle="1" w:styleId="ParaCharCharCharCharCharCharCharCharCharCharCharCharCarCarCarCarCarCarCarCarCar">
    <w:name w:val="默认段落字体 Para Char Char Char Char Char Char Char Char Char Char Char Char Car Car Car Car Car Car Car Car Car"/>
    <w:basedOn w:val="Normal"/>
    <w:rsid w:val="0001014F"/>
    <w:pPr>
      <w:widowControl w:val="0"/>
    </w:pPr>
    <w:rPr>
      <w:rFonts w:ascii="Tahoma" w:eastAsia="SimSun" w:hAnsi="Tahoma" w:cs="Tahoma"/>
      <w:kern w:val="2"/>
      <w:sz w:val="24"/>
      <w:lang w:val="en-US" w:eastAsia="zh-CN"/>
    </w:rPr>
  </w:style>
  <w:style w:type="paragraph" w:styleId="Sangra3detindependiente">
    <w:name w:val="Body Text Indent 3"/>
    <w:basedOn w:val="Normal"/>
    <w:rsid w:val="00CA7554"/>
    <w:pPr>
      <w:ind w:left="283"/>
    </w:pPr>
    <w:rPr>
      <w:sz w:val="16"/>
      <w:szCs w:val="16"/>
    </w:rPr>
  </w:style>
  <w:style w:type="character" w:styleId="Hipervnculovisitado">
    <w:name w:val="FollowedHyperlink"/>
    <w:basedOn w:val="Fuentedeprrafopredeter"/>
    <w:rsid w:val="0063396E"/>
    <w:rPr>
      <w:color w:val="800080"/>
      <w:u w:val="single"/>
    </w:rPr>
  </w:style>
  <w:style w:type="character" w:customStyle="1" w:styleId="EmailStyle38">
    <w:name w:val="EmailStyle38"/>
    <w:basedOn w:val="Fuentedeprrafopredeter"/>
    <w:semiHidden/>
    <w:rsid w:val="00A8612E"/>
    <w:rPr>
      <w:rFonts w:ascii="Arial" w:hAnsi="Arial" w:cs="Arial"/>
      <w:color w:val="000080"/>
      <w:sz w:val="20"/>
      <w:szCs w:val="20"/>
    </w:rPr>
  </w:style>
  <w:style w:type="paragraph" w:styleId="Textodeglobo">
    <w:name w:val="Balloon Text"/>
    <w:basedOn w:val="Normal"/>
    <w:link w:val="TextodegloboCar"/>
    <w:rsid w:val="00F30B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0BF0"/>
    <w:rPr>
      <w:rFonts w:ascii="Tahoma" w:hAnsi="Tahoma" w:cs="Tahoma"/>
      <w:sz w:val="16"/>
      <w:szCs w:val="16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F30BF0"/>
    <w:rPr>
      <w:rFonts w:ascii="Consolas" w:hAnsi="Consolas"/>
      <w:sz w:val="21"/>
      <w:szCs w:val="21"/>
      <w:lang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30BF0"/>
    <w:rPr>
      <w:rFonts w:ascii="Consolas" w:hAnsi="Consolas"/>
      <w:sz w:val="21"/>
      <w:szCs w:val="21"/>
    </w:rPr>
  </w:style>
  <w:style w:type="paragraph" w:customStyle="1" w:styleId="bullets">
    <w:name w:val="bullets"/>
    <w:basedOn w:val="Normal"/>
    <w:rsid w:val="006D5010"/>
    <w:pPr>
      <w:autoSpaceDE w:val="0"/>
      <w:autoSpaceDN w:val="0"/>
      <w:adjustRightInd w:val="0"/>
      <w:spacing w:before="120"/>
    </w:pPr>
    <w:rPr>
      <w:rFonts w:cs="Arial"/>
      <w:color w:val="000000"/>
      <w:sz w:val="20"/>
      <w:szCs w:val="20"/>
      <w:lang w:val="es-ES_tradnl" w:eastAsia="en-US" w:bidi="my-MM"/>
    </w:rPr>
  </w:style>
  <w:style w:type="paragraph" w:styleId="Prrafodelista">
    <w:name w:val="List Paragraph"/>
    <w:basedOn w:val="Normal"/>
    <w:uiPriority w:val="34"/>
    <w:qFormat/>
    <w:rsid w:val="00E17D76"/>
    <w:pPr>
      <w:ind w:left="720"/>
      <w:contextualSpacing/>
    </w:pPr>
  </w:style>
  <w:style w:type="character" w:styleId="Nmerodepgina">
    <w:name w:val="page number"/>
    <w:basedOn w:val="Fuentedeprrafopredeter"/>
    <w:rsid w:val="00EA55FB"/>
  </w:style>
  <w:style w:type="character" w:customStyle="1" w:styleId="TextoindependienteCar">
    <w:name w:val="Texto independiente Car"/>
    <w:basedOn w:val="Fuentedeprrafopredeter"/>
    <w:link w:val="Textoindependiente"/>
    <w:rsid w:val="005F5336"/>
    <w:rPr>
      <w:lang w:eastAsia="es-ES"/>
    </w:rPr>
  </w:style>
  <w:style w:type="paragraph" w:styleId="Textonotapie">
    <w:name w:val="footnote text"/>
    <w:basedOn w:val="Piedepgina"/>
    <w:link w:val="TextonotapieCar"/>
    <w:unhideWhenUsed/>
    <w:rsid w:val="001171D9"/>
    <w:pPr>
      <w:jc w:val="left"/>
    </w:pPr>
    <w:rPr>
      <w:b/>
      <w:color w:val="4F6228" w:themeColor="accent3" w:themeShade="80"/>
      <w:sz w:val="14"/>
      <w:szCs w:val="12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1171D9"/>
    <w:rPr>
      <w:rFonts w:ascii="Arial" w:hAnsi="Arial"/>
      <w:b/>
      <w:color w:val="4F6228" w:themeColor="accent3" w:themeShade="80"/>
      <w:sz w:val="14"/>
      <w:szCs w:val="12"/>
      <w:lang w:val="en-US" w:eastAsia="es-ES"/>
    </w:rPr>
  </w:style>
  <w:style w:type="paragraph" w:styleId="NormalWeb">
    <w:name w:val="Normal (Web)"/>
    <w:basedOn w:val="Normal"/>
    <w:uiPriority w:val="99"/>
    <w:unhideWhenUsed/>
    <w:rsid w:val="00370F3C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AR"/>
    </w:rPr>
  </w:style>
  <w:style w:type="character" w:customStyle="1" w:styleId="Ttulo2Car">
    <w:name w:val="Título 2 Car"/>
    <w:basedOn w:val="Fuentedeprrafopredeter"/>
    <w:link w:val="Ttulo2"/>
    <w:rsid w:val="00F02CA4"/>
    <w:rPr>
      <w:rFonts w:ascii="Arial" w:hAnsi="Arial"/>
      <w:b/>
      <w:color w:val="4F6228" w:themeColor="accent3" w:themeShade="80"/>
      <w:sz w:val="32"/>
      <w:szCs w:val="24"/>
      <w:lang w:val="en-US" w:eastAsia="es-ES"/>
    </w:rPr>
  </w:style>
  <w:style w:type="paragraph" w:customStyle="1" w:styleId="Direccininterior">
    <w:name w:val="Dirección interior"/>
    <w:basedOn w:val="Normal"/>
    <w:rsid w:val="008C6966"/>
  </w:style>
  <w:style w:type="paragraph" w:customStyle="1" w:styleId="Lneadereferencia">
    <w:name w:val="Línea de referencia"/>
    <w:basedOn w:val="Textoindependiente"/>
    <w:rsid w:val="008C6966"/>
  </w:style>
  <w:style w:type="character" w:styleId="Mencinsinresolver">
    <w:name w:val="Unresolved Mention"/>
    <w:basedOn w:val="Fuentedeprrafopredeter"/>
    <w:uiPriority w:val="99"/>
    <w:semiHidden/>
    <w:unhideWhenUsed/>
    <w:rsid w:val="00E47590"/>
    <w:rPr>
      <w:color w:val="808080"/>
      <w:shd w:val="clear" w:color="auto" w:fill="E6E6E6"/>
    </w:rPr>
  </w:style>
  <w:style w:type="paragraph" w:customStyle="1" w:styleId="Default">
    <w:name w:val="Default"/>
    <w:rsid w:val="00C727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Sinespaciado">
    <w:name w:val="No Spacing"/>
    <w:link w:val="SinespaciadoCar"/>
    <w:uiPriority w:val="1"/>
    <w:qFormat/>
    <w:rsid w:val="002E13F7"/>
    <w:rPr>
      <w:rFonts w:ascii="Calibri" w:hAnsi="Calibri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2E13F7"/>
    <w:rPr>
      <w:rFonts w:ascii="Calibri" w:hAnsi="Calibri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220B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4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0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0991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96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leandro.prada@certiustec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certiustech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elod\Application%20Data\Microsoft\Templates\Redmond\especificacion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07625-748B-4D04-BFC4-AF235598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especificaciones.dot</Template>
  <TotalTime>191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Ticket TRacking System</vt:lpstr>
      <vt:lpstr>Aceptación formal</vt:lpstr>
      <vt:lpstr>Ticket TRacking System</vt:lpstr>
    </vt:vector>
  </TitlesOfParts>
  <Company>Redmond Software</Company>
  <LinksUpToDate>false</LinksUpToDate>
  <CharactersWithSpaces>1286</CharactersWithSpaces>
  <SharedDoc>false</SharedDoc>
  <HLinks>
    <vt:vector size="66" baseType="variant">
      <vt:variant>
        <vt:i4>6160420</vt:i4>
      </vt:variant>
      <vt:variant>
        <vt:i4>57</vt:i4>
      </vt:variant>
      <vt:variant>
        <vt:i4>0</vt:i4>
      </vt:variant>
      <vt:variant>
        <vt:i4>5</vt:i4>
      </vt:variant>
      <vt:variant>
        <vt:lpwstr>http://200.51.40.165:8080/index.php?do=details&amp;task_id=95</vt:lpwstr>
      </vt:variant>
      <vt:variant>
        <vt:lpwstr>comment178</vt:lpwstr>
      </vt:variant>
      <vt:variant>
        <vt:i4>3866636</vt:i4>
      </vt:variant>
      <vt:variant>
        <vt:i4>54</vt:i4>
      </vt:variant>
      <vt:variant>
        <vt:i4>0</vt:i4>
      </vt:variant>
      <vt:variant>
        <vt:i4>5</vt:i4>
      </vt:variant>
      <vt:variant>
        <vt:lpwstr>http://200.51.40.165:8080/index.php?do=details&amp;task_id=95</vt:lpwstr>
      </vt:variant>
      <vt:variant>
        <vt:lpwstr/>
      </vt:variant>
      <vt:variant>
        <vt:i4>2687024</vt:i4>
      </vt:variant>
      <vt:variant>
        <vt:i4>51</vt:i4>
      </vt:variant>
      <vt:variant>
        <vt:i4>0</vt:i4>
      </vt:variant>
      <vt:variant>
        <vt:i4>5</vt:i4>
      </vt:variant>
      <vt:variant>
        <vt:lpwstr>http://200.51.40.165:8080/</vt:lpwstr>
      </vt:variant>
      <vt:variant>
        <vt:lpwstr/>
      </vt:variant>
      <vt:variant>
        <vt:i4>6946828</vt:i4>
      </vt:variant>
      <vt:variant>
        <vt:i4>48</vt:i4>
      </vt:variant>
      <vt:variant>
        <vt:i4>0</vt:i4>
      </vt:variant>
      <vt:variant>
        <vt:i4>5</vt:i4>
      </vt:variant>
      <vt:variant>
        <vt:lpwstr>mailto:marcelo.damico@redmondsoftware.com</vt:lpwstr>
      </vt:variant>
      <vt:variant>
        <vt:lpwstr/>
      </vt:variant>
      <vt:variant>
        <vt:i4>7733322</vt:i4>
      </vt:variant>
      <vt:variant>
        <vt:i4>45</vt:i4>
      </vt:variant>
      <vt:variant>
        <vt:i4>0</vt:i4>
      </vt:variant>
      <vt:variant>
        <vt:i4>5</vt:i4>
      </vt:variant>
      <vt:variant>
        <vt:lpwstr>mailto:support@redmondsoftware.com</vt:lpwstr>
      </vt:variant>
      <vt:variant>
        <vt:lpwstr/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_Toc210038201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_Toc210038200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_Toc210038199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_Toc210038198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_Toc210038197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_Toc210038196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 TRacking System</dc:title>
  <dc:subject>2.1</dc:subject>
  <dc:creator>MarceloD</dc:creator>
  <cp:keywords/>
  <dc:description/>
  <cp:lastModifiedBy>Leandro Prada</cp:lastModifiedBy>
  <cp:revision>1</cp:revision>
  <cp:lastPrinted>2018-06-05T15:15:00Z</cp:lastPrinted>
  <dcterms:created xsi:type="dcterms:W3CDTF">2018-06-05T13:53:00Z</dcterms:created>
  <dcterms:modified xsi:type="dcterms:W3CDTF">2018-06-05T18:48:00Z</dcterms:modified>
</cp:coreProperties>
</file>